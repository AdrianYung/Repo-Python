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D03" w:rsidRDefault="00392D03" w:rsidP="001F6CDA">
      <w:pPr>
        <w:spacing w:before="2800"/>
      </w:pPr>
      <w:bookmarkStart w:id="0" w:name="_GoBack"/>
      <w:bookmarkEnd w:id="0"/>
      <w:r w:rsidRPr="00BA325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B104BF" wp14:editId="1A0FEEA7">
                <wp:simplePos x="0" y="0"/>
                <wp:positionH relativeFrom="column">
                  <wp:posOffset>4302941</wp:posOffset>
                </wp:positionH>
                <wp:positionV relativeFrom="page">
                  <wp:posOffset>2052299</wp:posOffset>
                </wp:positionV>
                <wp:extent cx="1949450" cy="161925"/>
                <wp:effectExtent l="0" t="0" r="0" b="0"/>
                <wp:wrapNone/>
                <wp:docPr id="36" name="Cuadro de texto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6BBA5D-450E-4A12-B09E-BAD86BB1555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161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92D03" w:rsidRDefault="00392D03" w:rsidP="00176419">
                            <w:pPr>
                              <w:pStyle w:val="Informacindecontacto"/>
                            </w:pPr>
                            <w:r w:rsidRPr="006927DC">
                              <w:rPr>
                                <w:noProof/>
                              </w:rPr>
                              <w:t>ana.perez@example.com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B104BF" id="_x0000_t202" coordsize="21600,21600" o:spt="202" path="m,l,21600r21600,l21600,xe">
                <v:stroke joinstyle="miter"/>
                <v:path gradientshapeok="t" o:connecttype="rect"/>
              </v:shapetype>
              <v:shape id="Cuadro de texto 35" o:spid="_x0000_s1026" type="#_x0000_t202" style="position:absolute;margin-left:338.8pt;margin-top:161.6pt;width:153.5pt;height:12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" filled="f" stroked="f">
                <v:textbox style="mso-fit-shape-to-text:t" inset="0,0,0,0">
                  <w:txbxContent>
                    <w:p w:rsidR="00392D03" w:rsidRDefault="00392D03" w:rsidP="00176419">
                      <w:pPr>
                        <w:pStyle w:val="Informacindecontacto"/>
                      </w:pPr>
                      <w:r w:rsidRPr="006927DC">
                        <w:rPr>
                          <w:noProof/>
                        </w:rPr>
                        <w:t>ana.perez@example.com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BA325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BEE7B3" wp14:editId="0CCB97CB">
                <wp:simplePos x="0" y="0"/>
                <wp:positionH relativeFrom="column">
                  <wp:posOffset>4281295</wp:posOffset>
                </wp:positionH>
                <wp:positionV relativeFrom="page">
                  <wp:posOffset>1474668</wp:posOffset>
                </wp:positionV>
                <wp:extent cx="2022138" cy="161925"/>
                <wp:effectExtent l="0" t="0" r="0" b="0"/>
                <wp:wrapNone/>
                <wp:docPr id="37" name="Cuadro de texto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F328B0-5F55-4994-A4C0-15CF57E093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2138" cy="161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92D03" w:rsidRPr="006941E1" w:rsidRDefault="00392D03" w:rsidP="00176419">
                            <w:pPr>
                              <w:pStyle w:val="Informacindecontac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EE7B3" id="Cuadro de texto 36" o:spid="_x0000_s1027" type="#_x0000_t202" style="position:absolute;margin-left:337.1pt;margin-top:116.1pt;width:159.2pt;height:12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" filled="f" stroked="f">
                <v:textbox style="mso-fit-shape-to-text:t" inset="0,0,0,0">
                  <w:txbxContent>
                    <w:p w:rsidR="00392D03" w:rsidRPr="006941E1" w:rsidRDefault="00392D03" w:rsidP="00176419">
                      <w:pPr>
                        <w:pStyle w:val="Informacindecontacto"/>
                        <w:rPr>
                          <w:lang w:val="es-E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W w:w="5104" w:type="pct"/>
        <w:jc w:val="center"/>
        <w:tblLayout w:type="fixed"/>
        <w:tblCellMar>
          <w:left w:w="1080" w:type="dxa"/>
          <w:right w:w="0" w:type="dxa"/>
        </w:tblCellMar>
        <w:tblLook w:val="0600" w:firstRow="0" w:lastRow="0" w:firstColumn="0" w:lastColumn="0" w:noHBand="1" w:noVBand="1"/>
      </w:tblPr>
      <w:tblGrid>
        <w:gridCol w:w="9214"/>
      </w:tblGrid>
      <w:tr w:rsidR="00392D03" w:rsidTr="00EF623A">
        <w:trPr>
          <w:jc w:val="center"/>
        </w:trPr>
        <w:tc>
          <w:tcPr>
            <w:tcW w:w="9214" w:type="dxa"/>
          </w:tcPr>
          <w:p w:rsidR="00392D03" w:rsidRPr="00176419" w:rsidRDefault="00392D03" w:rsidP="00EF623A">
            <w:pPr>
              <w:pStyle w:val="Informacindedestinatario"/>
              <w:ind w:right="148"/>
            </w:pPr>
            <w:r w:rsidRPr="00BA3253">
              <w:rPr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69683B08" wp14:editId="5EAD8748">
                  <wp:simplePos x="0" y="0"/>
                  <wp:positionH relativeFrom="column">
                    <wp:posOffset>3354705</wp:posOffset>
                  </wp:positionH>
                  <wp:positionV relativeFrom="page">
                    <wp:posOffset>-937442</wp:posOffset>
                  </wp:positionV>
                  <wp:extent cx="220980" cy="220980"/>
                  <wp:effectExtent l="0" t="0" r="7620" b="7620"/>
                  <wp:wrapNone/>
                  <wp:docPr id="28" name="Gráfico 27" descr="Icono símbolo arrob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7442E5E-54F3-4EEC-BC04-0316892CC16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ráfico 27">
                            <a:extLst>
                              <a:ext uri="{FF2B5EF4-FFF2-40B4-BE49-F238E27FC236}">
                                <a16:creationId xmlns:a16="http://schemas.microsoft.com/office/drawing/2014/main" id="{A7442E5E-54F3-4EEC-BC04-0316892CC16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927DC">
              <w:rPr>
                <w:noProof/>
              </w:rPr>
              <w:t>Ana</w:t>
            </w:r>
          </w:p>
          <w:p w:rsidR="00392D03" w:rsidRPr="00176419" w:rsidRDefault="00392D03" w:rsidP="00C402D6">
            <w:pPr>
              <w:pStyle w:val="Informacindedestinatario"/>
              <w:ind w:right="148"/>
            </w:pPr>
            <w:r w:rsidRPr="006927DC">
              <w:rPr>
                <w:noProof/>
              </w:rPr>
              <w:t>Desarrollo</w:t>
            </w:r>
          </w:p>
          <w:p w:rsidR="00392D03" w:rsidRPr="00176419" w:rsidRDefault="00392D03" w:rsidP="00663E3C">
            <w:pPr>
              <w:pStyle w:val="Informacindedestinatario"/>
              <w:ind w:right="148"/>
            </w:pPr>
            <w:r>
              <w:rPr>
                <w:lang w:bidi="es-ES"/>
              </w:rPr>
              <w:t>Banco El Cafecito</w:t>
            </w:r>
          </w:p>
          <w:p w:rsidR="00392D03" w:rsidRPr="00176419" w:rsidRDefault="00392D03" w:rsidP="00663E3C">
            <w:pPr>
              <w:pStyle w:val="Informacindedestinatario"/>
              <w:ind w:right="148"/>
            </w:pPr>
            <w:r>
              <w:t>Ciudad de Guatemala</w:t>
            </w:r>
          </w:p>
        </w:tc>
      </w:tr>
      <w:tr w:rsidR="00392D03" w:rsidTr="00EF623A">
        <w:trPr>
          <w:jc w:val="center"/>
        </w:trPr>
        <w:tc>
          <w:tcPr>
            <w:tcW w:w="9214" w:type="dxa"/>
          </w:tcPr>
          <w:p w:rsidR="00392D03" w:rsidRPr="00BF09B3" w:rsidRDefault="00392D03" w:rsidP="006941E1">
            <w:pPr>
              <w:ind w:right="492"/>
            </w:pPr>
            <w:r w:rsidRPr="00BA3253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E6689FD" wp14:editId="2EC873C5">
                      <wp:simplePos x="0" y="0"/>
                      <wp:positionH relativeFrom="column">
                        <wp:posOffset>147139</wp:posOffset>
                      </wp:positionH>
                      <wp:positionV relativeFrom="page">
                        <wp:posOffset>-1563098</wp:posOffset>
                      </wp:positionV>
                      <wp:extent cx="2029968" cy="292608"/>
                      <wp:effectExtent l="0" t="0" r="0" b="0"/>
                      <wp:wrapNone/>
                      <wp:docPr id="15" name="Cuadro de texto 1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0E961D4-0A47-4917-824E-78D847ED7E7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29968" cy="29260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92D03" w:rsidRPr="00176419" w:rsidRDefault="00392D03" w:rsidP="00176419">
                                  <w:pPr>
                                    <w:pStyle w:val="Subttulo"/>
                                  </w:pPr>
                                  <w:r w:rsidRPr="006927DC">
                                    <w:rPr>
                                      <w:noProof/>
                                    </w:rPr>
                                    <w:t>Desarrolladora</w:t>
                                  </w:r>
                                </w:p>
                              </w:txbxContent>
                            </wps:txbx>
                            <wps:bodyPr wrap="square" lIns="0" tIns="0" rIns="0" bIns="0" rtlCol="0" anchor="ctr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6689FD" id="Cuadro de texto 14" o:spid="_x0000_s1028" type="#_x0000_t202" style="position:absolute;margin-left:11.6pt;margin-top:-123.1pt;width:159.85pt;height:23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" filled="f" stroked="f">
                      <v:textbox style="mso-fit-shape-to-text:t" inset="0,0,0,0">
                        <w:txbxContent>
                          <w:p w:rsidR="00392D03" w:rsidRPr="00176419" w:rsidRDefault="00392D03" w:rsidP="00176419">
                            <w:pPr>
                              <w:pStyle w:val="Subttulo"/>
                            </w:pPr>
                            <w:r w:rsidRPr="006927DC">
                              <w:rPr>
                                <w:noProof/>
                              </w:rPr>
                              <w:t>Desarrolladora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BA3253">
              <w:rPr>
                <w:noProof/>
                <w:lang w:eastAsia="es-ES"/>
              </w:rPr>
              <w:drawing>
                <wp:anchor distT="0" distB="0" distL="114300" distR="114300" simplePos="0" relativeHeight="251660288" behindDoc="0" locked="0" layoutInCell="1" allowOverlap="1" wp14:anchorId="5B0E23A2" wp14:editId="4879DA3D">
                  <wp:simplePos x="0" y="0"/>
                  <wp:positionH relativeFrom="column">
                    <wp:posOffset>3718288</wp:posOffset>
                  </wp:positionH>
                  <wp:positionV relativeFrom="page">
                    <wp:posOffset>-2093898</wp:posOffset>
                  </wp:positionV>
                  <wp:extent cx="164465" cy="190500"/>
                  <wp:effectExtent l="0" t="0" r="6985" b="0"/>
                  <wp:wrapNone/>
                  <wp:docPr id="24" name="Gráfico 23" descr="Icono teléfon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8355993-40E7-4C4B-8201-13AD2536E24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áfico 23">
                            <a:extLst>
                              <a:ext uri="{FF2B5EF4-FFF2-40B4-BE49-F238E27FC236}">
                                <a16:creationId xmlns:a16="http://schemas.microsoft.com/office/drawing/2014/main" id="{58355993-40E7-4C4B-8201-13AD2536E2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6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A3253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5B62E94" wp14:editId="3925A421">
                      <wp:simplePos x="0" y="0"/>
                      <wp:positionH relativeFrom="column">
                        <wp:posOffset>3938088</wp:posOffset>
                      </wp:positionH>
                      <wp:positionV relativeFrom="page">
                        <wp:posOffset>-2098675</wp:posOffset>
                      </wp:positionV>
                      <wp:extent cx="1942465" cy="161925"/>
                      <wp:effectExtent l="0" t="0" r="0" b="0"/>
                      <wp:wrapNone/>
                      <wp:docPr id="35" name="Cuadro de texto 3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3792266-AB51-4FDD-934A-EF6C8B01C2B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42465" cy="1619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92D03" w:rsidRDefault="00392D03" w:rsidP="00176419">
                                  <w:pPr>
                                    <w:pStyle w:val="Informacindecontacto"/>
                                  </w:pPr>
                                  <w:r w:rsidRPr="006927DC">
                                    <w:rPr>
                                      <w:noProof/>
                                    </w:rPr>
                                    <w:t>123456789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5B62E94" id="Cuadro de texto 34" o:spid="_x0000_s1029" type="#_x0000_t202" style="position:absolute;margin-left:310.1pt;margin-top:-165.25pt;width:152.95pt;height:12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" filled="f" stroked="f">
                      <v:textbox style="mso-fit-shape-to-text:t" inset="0,0,0,0">
                        <w:txbxContent>
                          <w:p w:rsidR="00392D03" w:rsidRDefault="00392D03" w:rsidP="00176419">
                            <w:pPr>
                              <w:pStyle w:val="Informacindecontacto"/>
                            </w:pPr>
                            <w:r w:rsidRPr="006927DC">
                              <w:rPr>
                                <w:noProof/>
                              </w:rPr>
                              <w:t>123456789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BA3253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41660F3" wp14:editId="199237C0">
                      <wp:simplePos x="0" y="0"/>
                      <wp:positionH relativeFrom="column">
                        <wp:posOffset>31841</wp:posOffset>
                      </wp:positionH>
                      <wp:positionV relativeFrom="page">
                        <wp:posOffset>-2096952</wp:posOffset>
                      </wp:positionV>
                      <wp:extent cx="2752344" cy="384048"/>
                      <wp:effectExtent l="0" t="0" r="0" b="0"/>
                      <wp:wrapNone/>
                      <wp:docPr id="60" name="Cuadro de texto 5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6E94DAC-4132-4C69-9723-68DDB2FD147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2344" cy="38404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92D03" w:rsidRDefault="00392D03" w:rsidP="00176419">
                                  <w:pPr>
                                    <w:pStyle w:val="Ttulo"/>
                                  </w:pPr>
                                  <w:r w:rsidRPr="006927DC">
                                    <w:rPr>
                                      <w:noProof/>
                                    </w:rPr>
                                    <w:t>Pèrez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1660F3" id="Cuadro de texto 59" o:spid="_x0000_s1030" type="#_x0000_t202" style="position:absolute;margin-left:2.5pt;margin-top:-165.1pt;width:216.7pt;height:3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" filled="f" stroked="f">
                      <v:textbox style="mso-fit-shape-to-text:t" inset="0,0,0,0">
                        <w:txbxContent>
                          <w:p w:rsidR="00392D03" w:rsidRDefault="00392D03" w:rsidP="00176419">
                            <w:pPr>
                              <w:pStyle w:val="Ttulo"/>
                            </w:pPr>
                            <w:r w:rsidRPr="006927DC">
                              <w:rPr>
                                <w:noProof/>
                              </w:rPr>
                              <w:t>Pèrez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BA3253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7182C4" wp14:editId="32B24DA7">
                      <wp:simplePos x="0" y="0"/>
                      <wp:positionH relativeFrom="column">
                        <wp:posOffset>97155</wp:posOffset>
                      </wp:positionH>
                      <wp:positionV relativeFrom="page">
                        <wp:posOffset>-2589530</wp:posOffset>
                      </wp:positionV>
                      <wp:extent cx="2743200" cy="384048"/>
                      <wp:effectExtent l="0" t="0" r="0" b="0"/>
                      <wp:wrapNone/>
                      <wp:docPr id="14" name="Cuadro de texto 1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C303BFA-D494-476E-9E4A-A6B0F1F7C6D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0" cy="38404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92D03" w:rsidRPr="00176419" w:rsidRDefault="00392D03" w:rsidP="00176419">
                                  <w:pPr>
                                    <w:pStyle w:val="Ttulo"/>
                                  </w:pPr>
                                  <w:r w:rsidRPr="006927DC">
                                    <w:rPr>
                                      <w:noProof/>
                                    </w:rPr>
                                    <w:t>Ana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7182C4" id="Cuadro de texto 13" o:spid="_x0000_s1031" type="#_x0000_t202" style="position:absolute;margin-left:7.65pt;margin-top:-203.9pt;width:3in;height:3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" filled="f" stroked="f">
                      <v:textbox style="mso-fit-shape-to-text:t" inset="0,0,0,0">
                        <w:txbxContent>
                          <w:p w:rsidR="00392D03" w:rsidRPr="00176419" w:rsidRDefault="00392D03" w:rsidP="00176419">
                            <w:pPr>
                              <w:pStyle w:val="Ttulo"/>
                            </w:pPr>
                            <w:r w:rsidRPr="006927DC">
                              <w:rPr>
                                <w:noProof/>
                              </w:rPr>
                              <w:t>Ana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BF09B3">
              <w:rPr>
                <w:lang w:bidi="es-ES"/>
              </w:rPr>
              <w:t xml:space="preserve">Estimado </w:t>
            </w:r>
            <w:r>
              <w:rPr>
                <w:noProof/>
              </w:rPr>
              <w:t>Ana</w:t>
            </w:r>
            <w:r w:rsidRPr="00BF09B3">
              <w:rPr>
                <w:lang w:bidi="es-ES"/>
              </w:rPr>
              <w:t>:</w:t>
            </w:r>
          </w:p>
          <w:p w:rsidR="00392D03" w:rsidRDefault="00392D03" w:rsidP="00663E3C">
            <w:pPr>
              <w:ind w:right="492"/>
            </w:pPr>
          </w:p>
          <w:p w:rsidR="00392D03" w:rsidRDefault="00392D03" w:rsidP="00956F90">
            <w:pPr>
              <w:ind w:right="492"/>
            </w:pPr>
            <w:r>
              <w:t xml:space="preserve">Para darle información sobre el diagrama de flujo ATM </w:t>
            </w:r>
          </w:p>
          <w:p w:rsidR="00392D03" w:rsidRDefault="00392D03" w:rsidP="00956F90">
            <w:pPr>
              <w:ind w:right="492"/>
            </w:pPr>
            <w:r>
              <w:t>Redacción del Informe de Errores</w:t>
            </w:r>
          </w:p>
          <w:p w:rsidR="00392D03" w:rsidRDefault="00392D03" w:rsidP="00956F90">
            <w:pPr>
              <w:ind w:right="492"/>
            </w:pPr>
          </w:p>
          <w:p w:rsidR="00392D03" w:rsidRDefault="00392D03" w:rsidP="00956F90">
            <w:pPr>
              <w:ind w:right="492"/>
            </w:pPr>
            <w:r>
              <w:t xml:space="preserve"> Inicio del Proceso:</w:t>
            </w:r>
          </w:p>
          <w:p w:rsidR="00392D03" w:rsidRDefault="00392D03" w:rsidP="00956F90">
            <w:pPr>
              <w:ind w:right="492"/>
            </w:pPr>
            <w:r>
              <w:t>Comienza con un óvalo que represente el inicio del proceso. Etiqueta este símbolo como “Inicio”.</w:t>
            </w:r>
          </w:p>
          <w:p w:rsidR="00392D03" w:rsidRDefault="00392D03" w:rsidP="00956F90">
            <w:pPr>
              <w:ind w:right="492"/>
            </w:pPr>
            <w:r>
              <w:t>Luego, agrega una flecha que indique el siguiente paso.</w:t>
            </w:r>
          </w:p>
          <w:p w:rsidR="00392D03" w:rsidRDefault="00392D03" w:rsidP="00956F90">
            <w:pPr>
              <w:ind w:right="492"/>
            </w:pPr>
            <w:r>
              <w:t>Ingreso del Código de Usuario:</w:t>
            </w:r>
          </w:p>
          <w:p w:rsidR="00392D03" w:rsidRDefault="00392D03" w:rsidP="00956F90">
            <w:pPr>
              <w:ind w:right="492"/>
            </w:pPr>
            <w:r>
              <w:t>Después del inicio, coloca un rectángulo que represente el ingreso del código de usuario. Etiqueta este paso como “Ingresar código de usuario”.</w:t>
            </w:r>
          </w:p>
          <w:p w:rsidR="00392D03" w:rsidRDefault="00392D03" w:rsidP="00956F90">
            <w:pPr>
              <w:ind w:right="492"/>
            </w:pPr>
            <w:r>
              <w:t>Conecta una flecha desde el inicio hacia este rectángulo.</w:t>
            </w:r>
          </w:p>
          <w:p w:rsidR="00392D03" w:rsidRDefault="00392D03" w:rsidP="00956F90">
            <w:pPr>
              <w:ind w:right="492"/>
            </w:pPr>
            <w:r>
              <w:t>Verificación de Contraseña:</w:t>
            </w:r>
          </w:p>
          <w:p w:rsidR="00392D03" w:rsidRDefault="00392D03" w:rsidP="00956F90">
            <w:pPr>
              <w:ind w:right="492"/>
            </w:pPr>
            <w:r>
              <w:t>A continuación, agrega otro rectángulo para verificar la contraseña. Etiqueta este paso como “Verificar contraseña”.</w:t>
            </w:r>
          </w:p>
          <w:p w:rsidR="00392D03" w:rsidRDefault="00392D03" w:rsidP="00956F90">
            <w:pPr>
              <w:ind w:right="492"/>
            </w:pPr>
            <w:r>
              <w:t>Si la contraseña es correcta, sigue adelante; de lo contrario, pasa al siguiente paso.</w:t>
            </w:r>
          </w:p>
          <w:p w:rsidR="00392D03" w:rsidRDefault="00392D03" w:rsidP="00956F90">
            <w:pPr>
              <w:ind w:right="492"/>
            </w:pPr>
            <w:r>
              <w:t>Tres Intentos de Contraseña Incorrecta:</w:t>
            </w:r>
          </w:p>
          <w:p w:rsidR="00392D03" w:rsidRDefault="00392D03" w:rsidP="00956F90">
            <w:pPr>
              <w:ind w:right="492"/>
            </w:pPr>
            <w:r>
              <w:t>Agrega un rombo (símbolo de decisión) después de la verificación de contraseña.</w:t>
            </w:r>
          </w:p>
          <w:p w:rsidR="00392D03" w:rsidRDefault="00392D03" w:rsidP="00956F90">
            <w:pPr>
              <w:ind w:right="492"/>
            </w:pPr>
            <w:r>
              <w:t>Si la contraseña es incorrecta, conecta una flecha hacia un rectángulo que represente “Tres intentos restantes”.</w:t>
            </w:r>
          </w:p>
          <w:p w:rsidR="00392D03" w:rsidRDefault="00392D03" w:rsidP="00956F90">
            <w:pPr>
              <w:ind w:right="492"/>
            </w:pPr>
            <w:r>
              <w:t>Si los tres intentos fallan, conecta una flecha hacia un rectángulo que indique “Bloquear terminal”.</w:t>
            </w:r>
          </w:p>
          <w:p w:rsidR="00392D03" w:rsidRDefault="00392D03" w:rsidP="00956F90">
            <w:pPr>
              <w:ind w:right="492"/>
            </w:pPr>
            <w:r>
              <w:lastRenderedPageBreak/>
              <w:t>Verificación de Estado de Cuenta:</w:t>
            </w:r>
          </w:p>
          <w:p w:rsidR="00392D03" w:rsidRDefault="00392D03" w:rsidP="00956F90">
            <w:pPr>
              <w:ind w:right="492"/>
            </w:pPr>
            <w:r>
              <w:t>Después de la verificación de contraseña (si es correcta), agrega un rectángulo para verificar el estado de cuenta. Etiqueta este paso como “Verificar estado de cuenta”.</w:t>
            </w:r>
          </w:p>
          <w:p w:rsidR="00392D03" w:rsidRDefault="00392D03" w:rsidP="00956F90">
            <w:pPr>
              <w:ind w:right="492"/>
            </w:pPr>
            <w:r>
              <w:t>Si el estado de cuenta es válido, continúa; de lo contrario, finaliza el proceso.</w:t>
            </w:r>
          </w:p>
          <w:p w:rsidR="00392D03" w:rsidRDefault="00392D03" w:rsidP="00956F90">
            <w:pPr>
              <w:ind w:right="492"/>
            </w:pPr>
            <w:r>
              <w:t>Acciones Disponibles:</w:t>
            </w:r>
          </w:p>
          <w:p w:rsidR="00392D03" w:rsidRDefault="00392D03" w:rsidP="00956F90">
            <w:pPr>
              <w:ind w:right="492"/>
            </w:pPr>
            <w:r>
              <w:t>Agrega un rombo para representar las opciones disponibles (por ejemplo, “Realizar depósito”, “Realizar transferencia”, etc.).</w:t>
            </w:r>
          </w:p>
          <w:p w:rsidR="00392D03" w:rsidRDefault="00392D03" w:rsidP="00956F90">
            <w:pPr>
              <w:ind w:right="492"/>
            </w:pPr>
            <w:r>
              <w:t>Si elige “Realizar depósito”, verifica si la cuenta existe y solicita el monto.</w:t>
            </w:r>
          </w:p>
          <w:p w:rsidR="00392D03" w:rsidRDefault="00392D03" w:rsidP="00956F90">
            <w:pPr>
              <w:ind w:right="492"/>
            </w:pPr>
            <w:r>
              <w:t>Si elige otra acción, verifica nuevamente los datos de usuario y contraseña, así como la existencia de la cuenta y el monto necesario.</w:t>
            </w:r>
          </w:p>
          <w:p w:rsidR="00392D03" w:rsidRPr="00BF09B3" w:rsidRDefault="00392D03" w:rsidP="006941E1">
            <w:pPr>
              <w:ind w:right="492"/>
            </w:pPr>
          </w:p>
          <w:p w:rsidR="00392D03" w:rsidRPr="00BF09B3" w:rsidRDefault="00392D03" w:rsidP="006941E1">
            <w:pPr>
              <w:ind w:right="492"/>
            </w:pPr>
            <w:r>
              <w:rPr>
                <w:lang w:bidi="es-ES"/>
              </w:rPr>
              <w:t>Atentamente</w:t>
            </w:r>
          </w:p>
          <w:p w:rsidR="00392D03" w:rsidRPr="00BF09B3" w:rsidRDefault="00392D03" w:rsidP="006941E1">
            <w:pPr>
              <w:ind w:right="492"/>
            </w:pPr>
          </w:p>
          <w:p w:rsidR="00392D03" w:rsidRDefault="00392D03" w:rsidP="006941E1">
            <w:pPr>
              <w:ind w:right="492"/>
            </w:pPr>
            <w:r>
              <w:t xml:space="preserve">Adriano Desarrollador </w:t>
            </w:r>
          </w:p>
          <w:p w:rsidR="00392D03" w:rsidRDefault="00392D03" w:rsidP="006941E1">
            <w:pPr>
              <w:ind w:right="492"/>
            </w:pPr>
          </w:p>
          <w:sdt>
            <w:sdtPr>
              <w:id w:val="1417443802"/>
              <w:placeholder>
                <w:docPart w:val="E7C8D12F4F7A446AB6A142B4E42843FE"/>
              </w:placeholder>
              <w:temporary/>
              <w:showingPlcHdr/>
              <w15:appearance w15:val="hidden"/>
            </w:sdtPr>
            <w:sdtContent>
              <w:p w:rsidR="00392D03" w:rsidRDefault="00392D03" w:rsidP="006941E1">
                <w:pPr>
                  <w:ind w:right="492"/>
                </w:pPr>
                <w:r w:rsidRPr="000629D5">
                  <w:rPr>
                    <w:lang w:bidi="es-ES"/>
                  </w:rPr>
                  <w:t>Adjunto</w:t>
                </w:r>
              </w:p>
            </w:sdtContent>
          </w:sdt>
        </w:tc>
      </w:tr>
    </w:tbl>
    <w:p w:rsidR="00392D03" w:rsidRDefault="00392D03">
      <w:r w:rsidRPr="00044397">
        <w:lastRenderedPageBreak/>
        <w:drawing>
          <wp:anchor distT="0" distB="0" distL="114300" distR="114300" simplePos="0" relativeHeight="251669504" behindDoc="1" locked="0" layoutInCell="1" allowOverlap="1" wp14:anchorId="6DF2580E" wp14:editId="0528F472">
            <wp:simplePos x="0" y="0"/>
            <wp:positionH relativeFrom="margin">
              <wp:posOffset>206375</wp:posOffset>
            </wp:positionH>
            <wp:positionV relativeFrom="paragraph">
              <wp:posOffset>523240</wp:posOffset>
            </wp:positionV>
            <wp:extent cx="5903595" cy="4299585"/>
            <wp:effectExtent l="0" t="0" r="1905" b="5715"/>
            <wp:wrapTight wrapText="bothSides">
              <wp:wrapPolygon edited="0">
                <wp:start x="0" y="0"/>
                <wp:lineTo x="0" y="21533"/>
                <wp:lineTo x="21537" y="21533"/>
                <wp:lineTo x="2153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325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644D52" wp14:editId="1BF713CA">
                <wp:simplePos x="0" y="0"/>
                <wp:positionH relativeFrom="column">
                  <wp:posOffset>4303395</wp:posOffset>
                </wp:positionH>
                <wp:positionV relativeFrom="page">
                  <wp:posOffset>1095375</wp:posOffset>
                </wp:positionV>
                <wp:extent cx="1894205" cy="0"/>
                <wp:effectExtent l="0" t="0" r="0" b="0"/>
                <wp:wrapNone/>
                <wp:docPr id="12" name="Conector recto 45" descr="elemento decorativo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458796" id="Conector recto 45" o:spid="_x0000_s1026" alt="elemento decorativo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38.85pt,86.25pt" to="488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" strokecolor="#d8d8d8 [2732]" strokeweight=".5pt">
                <v:stroke joinstyle="miter"/>
                <w10:wrap anchory="page"/>
              </v:line>
            </w:pict>
          </mc:Fallback>
        </mc:AlternateContent>
      </w:r>
      <w:r w:rsidRPr="00BA325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BEED6B" wp14:editId="67A7152F">
                <wp:simplePos x="0" y="0"/>
                <wp:positionH relativeFrom="column">
                  <wp:posOffset>4303935</wp:posOffset>
                </wp:positionH>
                <wp:positionV relativeFrom="page">
                  <wp:posOffset>1414780</wp:posOffset>
                </wp:positionV>
                <wp:extent cx="1894205" cy="0"/>
                <wp:effectExtent l="0" t="0" r="0" b="0"/>
                <wp:wrapNone/>
                <wp:docPr id="1" name="Conector recto 45" descr="elemento decorativo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593386" id="Conector recto 45" o:spid="_x0000_s1026" alt="elemento decorativo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38.9pt,111.4pt" to="488.05pt,1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" strokecolor="#d8d8d8 [2732]" strokeweight=".5pt">
                <v:stroke joinstyle="miter"/>
                <w10:wrap anchory="page"/>
              </v:line>
            </w:pict>
          </mc:Fallback>
        </mc:AlternateContent>
      </w:r>
      <w:r>
        <w:t xml:space="preserve">                Como debe ir </w:t>
      </w:r>
    </w:p>
    <w:p w:rsidR="00392D03" w:rsidRDefault="00392D03">
      <w:pPr>
        <w:sectPr w:rsidR="00392D03" w:rsidSect="00392D03">
          <w:pgSz w:w="11906" w:h="16838" w:code="9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44397">
        <w:lastRenderedPageBreak/>
        <w:drawing>
          <wp:inline distT="0" distB="0" distL="0" distR="0" wp14:anchorId="2A8AC3BB" wp14:editId="3DA1D341">
            <wp:extent cx="5731510" cy="4217670"/>
            <wp:effectExtent l="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4397">
        <w:drawing>
          <wp:inline distT="0" distB="0" distL="0" distR="0" wp14:anchorId="2154AC33" wp14:editId="30AE27C5">
            <wp:extent cx="5731510" cy="3429635"/>
            <wp:effectExtent l="0" t="0" r="254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03" w:rsidRDefault="00392D03" w:rsidP="001F6CDA">
      <w:pPr>
        <w:spacing w:before="2800"/>
      </w:pPr>
      <w:r w:rsidRPr="00BA3253"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B104BF" wp14:editId="1A0FEEA7">
                <wp:simplePos x="0" y="0"/>
                <wp:positionH relativeFrom="column">
                  <wp:posOffset>4302941</wp:posOffset>
                </wp:positionH>
                <wp:positionV relativeFrom="page">
                  <wp:posOffset>2052299</wp:posOffset>
                </wp:positionV>
                <wp:extent cx="1949450" cy="161925"/>
                <wp:effectExtent l="0" t="0" r="0" b="0"/>
                <wp:wrapNone/>
                <wp:docPr id="23" name="Cuadro de texto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6BBA5D-450E-4A12-B09E-BAD86BB1555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161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92D03" w:rsidRDefault="00392D03" w:rsidP="00176419">
                            <w:pPr>
                              <w:pStyle w:val="Informacindecontacto"/>
                            </w:pPr>
                            <w:r w:rsidRPr="006927DC">
                              <w:rPr>
                                <w:noProof/>
                              </w:rPr>
                              <w:t>juan.perez@example.com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B104BF" id="_x0000_s1032" type="#_x0000_t202" style="position:absolute;margin-left:338.8pt;margin-top:161.6pt;width:153.5pt;height:12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" filled="f" stroked="f">
                <v:textbox style="mso-fit-shape-to-text:t" inset="0,0,0,0">
                  <w:txbxContent>
                    <w:p w:rsidR="00392D03" w:rsidRDefault="00392D03" w:rsidP="00176419">
                      <w:pPr>
                        <w:pStyle w:val="Informacindecontacto"/>
                      </w:pPr>
                      <w:r w:rsidRPr="006927DC">
                        <w:rPr>
                          <w:noProof/>
                        </w:rPr>
                        <w:t>juan.perez@example.com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BA325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BEE7B3" wp14:editId="0CCB97CB">
                <wp:simplePos x="0" y="0"/>
                <wp:positionH relativeFrom="column">
                  <wp:posOffset>4281295</wp:posOffset>
                </wp:positionH>
                <wp:positionV relativeFrom="page">
                  <wp:posOffset>1474668</wp:posOffset>
                </wp:positionV>
                <wp:extent cx="2022138" cy="161925"/>
                <wp:effectExtent l="0" t="0" r="0" b="0"/>
                <wp:wrapNone/>
                <wp:docPr id="25" name="Cuadro de texto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F328B0-5F55-4994-A4C0-15CF57E093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2138" cy="161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92D03" w:rsidRPr="006941E1" w:rsidRDefault="00392D03" w:rsidP="00176419">
                            <w:pPr>
                              <w:pStyle w:val="Informacindecontac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EE7B3" id="_x0000_s1033" type="#_x0000_t202" style="position:absolute;margin-left:337.1pt;margin-top:116.1pt;width:159.2pt;height:12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" filled="f" stroked="f">
                <v:textbox style="mso-fit-shape-to-text:t" inset="0,0,0,0">
                  <w:txbxContent>
                    <w:p w:rsidR="00392D03" w:rsidRPr="006941E1" w:rsidRDefault="00392D03" w:rsidP="00176419">
                      <w:pPr>
                        <w:pStyle w:val="Informacindecontacto"/>
                        <w:rPr>
                          <w:lang w:val="es-E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W w:w="5104" w:type="pct"/>
        <w:jc w:val="center"/>
        <w:tblLayout w:type="fixed"/>
        <w:tblCellMar>
          <w:left w:w="1080" w:type="dxa"/>
          <w:right w:w="0" w:type="dxa"/>
        </w:tblCellMar>
        <w:tblLook w:val="0600" w:firstRow="0" w:lastRow="0" w:firstColumn="0" w:lastColumn="0" w:noHBand="1" w:noVBand="1"/>
      </w:tblPr>
      <w:tblGrid>
        <w:gridCol w:w="9214"/>
      </w:tblGrid>
      <w:tr w:rsidR="00392D03" w:rsidTr="00EF623A">
        <w:trPr>
          <w:jc w:val="center"/>
        </w:trPr>
        <w:tc>
          <w:tcPr>
            <w:tcW w:w="9214" w:type="dxa"/>
          </w:tcPr>
          <w:p w:rsidR="00392D03" w:rsidRPr="00176419" w:rsidRDefault="00392D03" w:rsidP="00EF623A">
            <w:pPr>
              <w:pStyle w:val="Informacindedestinatario"/>
              <w:ind w:right="148"/>
            </w:pPr>
            <w:r w:rsidRPr="00BA3253">
              <w:rPr>
                <w:noProof/>
                <w:lang w:eastAsia="es-ES"/>
              </w:rPr>
              <w:drawing>
                <wp:anchor distT="0" distB="0" distL="114300" distR="114300" simplePos="0" relativeHeight="251673600" behindDoc="0" locked="0" layoutInCell="1" allowOverlap="1" wp14:anchorId="69683B08" wp14:editId="5EAD8748">
                  <wp:simplePos x="0" y="0"/>
                  <wp:positionH relativeFrom="column">
                    <wp:posOffset>3354705</wp:posOffset>
                  </wp:positionH>
                  <wp:positionV relativeFrom="page">
                    <wp:posOffset>-937442</wp:posOffset>
                  </wp:positionV>
                  <wp:extent cx="220980" cy="220980"/>
                  <wp:effectExtent l="0" t="0" r="7620" b="7620"/>
                  <wp:wrapNone/>
                  <wp:docPr id="45" name="Gráfico 27" descr="Icono símbolo arrob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7442E5E-54F3-4EEC-BC04-0316892CC16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ráfico 27">
                            <a:extLst>
                              <a:ext uri="{FF2B5EF4-FFF2-40B4-BE49-F238E27FC236}">
                                <a16:creationId xmlns:a16="http://schemas.microsoft.com/office/drawing/2014/main" id="{A7442E5E-54F3-4EEC-BC04-0316892CC16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927DC">
              <w:rPr>
                <w:noProof/>
              </w:rPr>
              <w:t>Juan</w:t>
            </w:r>
          </w:p>
          <w:p w:rsidR="00392D03" w:rsidRPr="00176419" w:rsidRDefault="00392D03" w:rsidP="00C402D6">
            <w:pPr>
              <w:pStyle w:val="Informacindedestinatario"/>
              <w:ind w:right="148"/>
            </w:pPr>
            <w:r w:rsidRPr="006927DC">
              <w:rPr>
                <w:noProof/>
              </w:rPr>
              <w:t>Calidad</w:t>
            </w:r>
          </w:p>
          <w:p w:rsidR="00392D03" w:rsidRPr="00176419" w:rsidRDefault="00392D03" w:rsidP="00663E3C">
            <w:pPr>
              <w:pStyle w:val="Informacindedestinatario"/>
              <w:ind w:right="148"/>
            </w:pPr>
            <w:r>
              <w:rPr>
                <w:lang w:bidi="es-ES"/>
              </w:rPr>
              <w:t>Banco El Cafecito</w:t>
            </w:r>
          </w:p>
          <w:p w:rsidR="00392D03" w:rsidRPr="00176419" w:rsidRDefault="00392D03" w:rsidP="00663E3C">
            <w:pPr>
              <w:pStyle w:val="Informacindedestinatario"/>
              <w:ind w:right="148"/>
            </w:pPr>
            <w:r>
              <w:t>Ciudad de Guatemala</w:t>
            </w:r>
          </w:p>
        </w:tc>
      </w:tr>
      <w:tr w:rsidR="00392D03" w:rsidTr="00EF623A">
        <w:trPr>
          <w:jc w:val="center"/>
        </w:trPr>
        <w:tc>
          <w:tcPr>
            <w:tcW w:w="9214" w:type="dxa"/>
          </w:tcPr>
          <w:p w:rsidR="00392D03" w:rsidRPr="00BF09B3" w:rsidRDefault="00392D03" w:rsidP="006941E1">
            <w:pPr>
              <w:ind w:right="492"/>
            </w:pPr>
            <w:r w:rsidRPr="00BA3253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E6689FD" wp14:editId="2EC873C5">
                      <wp:simplePos x="0" y="0"/>
                      <wp:positionH relativeFrom="column">
                        <wp:posOffset>147139</wp:posOffset>
                      </wp:positionH>
                      <wp:positionV relativeFrom="page">
                        <wp:posOffset>-1563098</wp:posOffset>
                      </wp:positionV>
                      <wp:extent cx="2029968" cy="292608"/>
                      <wp:effectExtent l="0" t="0" r="0" b="0"/>
                      <wp:wrapNone/>
                      <wp:docPr id="26" name="Cuadro de texto 1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0E961D4-0A47-4917-824E-78D847ED7E7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29968" cy="29260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92D03" w:rsidRPr="00176419" w:rsidRDefault="00392D03" w:rsidP="00176419">
                                  <w:pPr>
                                    <w:pStyle w:val="Subttulo"/>
                                  </w:pPr>
                                  <w:r w:rsidRPr="006927DC">
                                    <w:rPr>
                                      <w:noProof/>
                                    </w:rPr>
                                    <w:t>Analista</w:t>
                                  </w:r>
                                </w:p>
                              </w:txbxContent>
                            </wps:txbx>
                            <wps:bodyPr wrap="square" lIns="0" tIns="0" rIns="0" bIns="0" rtlCol="0" anchor="ctr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6689FD" id="_x0000_s1034" type="#_x0000_t202" style="position:absolute;margin-left:11.6pt;margin-top:-123.1pt;width:159.85pt;height:23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" filled="f" stroked="f">
                      <v:textbox style="mso-fit-shape-to-text:t" inset="0,0,0,0">
                        <w:txbxContent>
                          <w:p w:rsidR="00392D03" w:rsidRPr="00176419" w:rsidRDefault="00392D03" w:rsidP="00176419">
                            <w:pPr>
                              <w:pStyle w:val="Subttulo"/>
                            </w:pPr>
                            <w:r w:rsidRPr="006927DC">
                              <w:rPr>
                                <w:noProof/>
                              </w:rPr>
                              <w:t>Analista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BA3253">
              <w:rPr>
                <w:noProof/>
                <w:lang w:eastAsia="es-ES"/>
              </w:rPr>
              <w:drawing>
                <wp:anchor distT="0" distB="0" distL="114300" distR="114300" simplePos="0" relativeHeight="251672576" behindDoc="0" locked="0" layoutInCell="1" allowOverlap="1" wp14:anchorId="5B0E23A2" wp14:editId="4879DA3D">
                  <wp:simplePos x="0" y="0"/>
                  <wp:positionH relativeFrom="column">
                    <wp:posOffset>3718288</wp:posOffset>
                  </wp:positionH>
                  <wp:positionV relativeFrom="page">
                    <wp:posOffset>-2093898</wp:posOffset>
                  </wp:positionV>
                  <wp:extent cx="164465" cy="190500"/>
                  <wp:effectExtent l="0" t="0" r="6985" b="0"/>
                  <wp:wrapNone/>
                  <wp:docPr id="46" name="Gráfico 23" descr="Icono teléfon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8355993-40E7-4C4B-8201-13AD2536E24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áfico 23">
                            <a:extLst>
                              <a:ext uri="{FF2B5EF4-FFF2-40B4-BE49-F238E27FC236}">
                                <a16:creationId xmlns:a16="http://schemas.microsoft.com/office/drawing/2014/main" id="{58355993-40E7-4C4B-8201-13AD2536E2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6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A3253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5B62E94" wp14:editId="3925A421">
                      <wp:simplePos x="0" y="0"/>
                      <wp:positionH relativeFrom="column">
                        <wp:posOffset>3938088</wp:posOffset>
                      </wp:positionH>
                      <wp:positionV relativeFrom="page">
                        <wp:posOffset>-2098675</wp:posOffset>
                      </wp:positionV>
                      <wp:extent cx="1942465" cy="161925"/>
                      <wp:effectExtent l="0" t="0" r="0" b="0"/>
                      <wp:wrapNone/>
                      <wp:docPr id="27" name="Cuadro de texto 3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3792266-AB51-4FDD-934A-EF6C8B01C2B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42465" cy="1619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92D03" w:rsidRDefault="00392D03" w:rsidP="00176419">
                                  <w:pPr>
                                    <w:pStyle w:val="Informacindecontacto"/>
                                  </w:pPr>
                                  <w:r w:rsidRPr="006927DC">
                                    <w:rPr>
                                      <w:noProof/>
                                    </w:rPr>
                                    <w:t>123456780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5B62E94" id="_x0000_s1035" type="#_x0000_t202" style="position:absolute;margin-left:310.1pt;margin-top:-165.25pt;width:152.95pt;height:12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" filled="f" stroked="f">
                      <v:textbox style="mso-fit-shape-to-text:t" inset="0,0,0,0">
                        <w:txbxContent>
                          <w:p w:rsidR="00392D03" w:rsidRDefault="00392D03" w:rsidP="00176419">
                            <w:pPr>
                              <w:pStyle w:val="Informacindecontacto"/>
                            </w:pPr>
                            <w:r w:rsidRPr="006927DC">
                              <w:rPr>
                                <w:noProof/>
                              </w:rPr>
                              <w:t>123456780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BA3253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41660F3" wp14:editId="199237C0">
                      <wp:simplePos x="0" y="0"/>
                      <wp:positionH relativeFrom="column">
                        <wp:posOffset>31841</wp:posOffset>
                      </wp:positionH>
                      <wp:positionV relativeFrom="page">
                        <wp:posOffset>-2096952</wp:posOffset>
                      </wp:positionV>
                      <wp:extent cx="2752344" cy="384048"/>
                      <wp:effectExtent l="0" t="0" r="0" b="0"/>
                      <wp:wrapNone/>
                      <wp:docPr id="29" name="Cuadro de texto 5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6E94DAC-4132-4C69-9723-68DDB2FD147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2344" cy="38404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92D03" w:rsidRDefault="00392D03" w:rsidP="00176419">
                                  <w:pPr>
                                    <w:pStyle w:val="Ttulo"/>
                                  </w:pPr>
                                  <w:r w:rsidRPr="006927DC">
                                    <w:rPr>
                                      <w:noProof/>
                                    </w:rPr>
                                    <w:t>Rodrìguez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1660F3" id="_x0000_s1036" type="#_x0000_t202" style="position:absolute;margin-left:2.5pt;margin-top:-165.1pt;width:216.7pt;height:3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" filled="f" stroked="f">
                      <v:textbox style="mso-fit-shape-to-text:t" inset="0,0,0,0">
                        <w:txbxContent>
                          <w:p w:rsidR="00392D03" w:rsidRDefault="00392D03" w:rsidP="00176419">
                            <w:pPr>
                              <w:pStyle w:val="Ttulo"/>
                            </w:pPr>
                            <w:r w:rsidRPr="006927DC">
                              <w:rPr>
                                <w:noProof/>
                              </w:rPr>
                              <w:t>Rodrìguez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BA3253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97182C4" wp14:editId="32B24DA7">
                      <wp:simplePos x="0" y="0"/>
                      <wp:positionH relativeFrom="column">
                        <wp:posOffset>97155</wp:posOffset>
                      </wp:positionH>
                      <wp:positionV relativeFrom="page">
                        <wp:posOffset>-2589530</wp:posOffset>
                      </wp:positionV>
                      <wp:extent cx="2743200" cy="384048"/>
                      <wp:effectExtent l="0" t="0" r="0" b="0"/>
                      <wp:wrapNone/>
                      <wp:docPr id="30" name="Cuadro de texto 1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C303BFA-D494-476E-9E4A-A6B0F1F7C6D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0" cy="38404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92D03" w:rsidRPr="00176419" w:rsidRDefault="00392D03" w:rsidP="00176419">
                                  <w:pPr>
                                    <w:pStyle w:val="Ttulo"/>
                                  </w:pPr>
                                  <w:r w:rsidRPr="006927DC">
                                    <w:rPr>
                                      <w:noProof/>
                                    </w:rPr>
                                    <w:t>Juan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7182C4" id="_x0000_s1037" type="#_x0000_t202" style="position:absolute;margin-left:7.65pt;margin-top:-203.9pt;width:3in;height:3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" filled="f" stroked="f">
                      <v:textbox style="mso-fit-shape-to-text:t" inset="0,0,0,0">
                        <w:txbxContent>
                          <w:p w:rsidR="00392D03" w:rsidRPr="00176419" w:rsidRDefault="00392D03" w:rsidP="00176419">
                            <w:pPr>
                              <w:pStyle w:val="Ttulo"/>
                            </w:pPr>
                            <w:r w:rsidRPr="006927DC">
                              <w:rPr>
                                <w:noProof/>
                              </w:rPr>
                              <w:t>Juan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BF09B3">
              <w:rPr>
                <w:lang w:bidi="es-ES"/>
              </w:rPr>
              <w:t xml:space="preserve">Estimado </w:t>
            </w:r>
            <w:r>
              <w:rPr>
                <w:noProof/>
              </w:rPr>
              <w:t>Juan</w:t>
            </w:r>
            <w:r w:rsidRPr="00BF09B3">
              <w:rPr>
                <w:lang w:bidi="es-ES"/>
              </w:rPr>
              <w:t>:</w:t>
            </w:r>
          </w:p>
          <w:p w:rsidR="00392D03" w:rsidRDefault="00392D03" w:rsidP="00663E3C">
            <w:pPr>
              <w:ind w:right="492"/>
            </w:pPr>
          </w:p>
          <w:p w:rsidR="00392D03" w:rsidRDefault="00392D03" w:rsidP="00956F90">
            <w:pPr>
              <w:ind w:right="492"/>
            </w:pPr>
            <w:r>
              <w:t xml:space="preserve">Para darle información sobre el diagrama de flujo ATM </w:t>
            </w:r>
          </w:p>
          <w:p w:rsidR="00392D03" w:rsidRDefault="00392D03" w:rsidP="00956F90">
            <w:pPr>
              <w:ind w:right="492"/>
            </w:pPr>
            <w:r>
              <w:t>Redacción del Informe de Errores</w:t>
            </w:r>
          </w:p>
          <w:p w:rsidR="00392D03" w:rsidRDefault="00392D03" w:rsidP="00956F90">
            <w:pPr>
              <w:ind w:right="492"/>
            </w:pPr>
          </w:p>
          <w:p w:rsidR="00392D03" w:rsidRDefault="00392D03" w:rsidP="00956F90">
            <w:pPr>
              <w:ind w:right="492"/>
            </w:pPr>
            <w:r>
              <w:t xml:space="preserve"> Inicio del Proceso:</w:t>
            </w:r>
          </w:p>
          <w:p w:rsidR="00392D03" w:rsidRDefault="00392D03" w:rsidP="00956F90">
            <w:pPr>
              <w:ind w:right="492"/>
            </w:pPr>
            <w:r>
              <w:t>Comienza con un óvalo que represente el inicio del proceso. Etiqueta este símbolo como “Inicio”.</w:t>
            </w:r>
          </w:p>
          <w:p w:rsidR="00392D03" w:rsidRDefault="00392D03" w:rsidP="00956F90">
            <w:pPr>
              <w:ind w:right="492"/>
            </w:pPr>
            <w:r>
              <w:t>Luego, agrega una flecha que indique el siguiente paso.</w:t>
            </w:r>
          </w:p>
          <w:p w:rsidR="00392D03" w:rsidRDefault="00392D03" w:rsidP="00956F90">
            <w:pPr>
              <w:ind w:right="492"/>
            </w:pPr>
            <w:r>
              <w:t>Ingreso del Código de Usuario:</w:t>
            </w:r>
          </w:p>
          <w:p w:rsidR="00392D03" w:rsidRDefault="00392D03" w:rsidP="00956F90">
            <w:pPr>
              <w:ind w:right="492"/>
            </w:pPr>
            <w:r>
              <w:t>Después del inicio, coloca un rectángulo que represente el ingreso del código de usuario. Etiqueta este paso como “Ingresar código de usuario”.</w:t>
            </w:r>
          </w:p>
          <w:p w:rsidR="00392D03" w:rsidRDefault="00392D03" w:rsidP="00956F90">
            <w:pPr>
              <w:ind w:right="492"/>
            </w:pPr>
            <w:r>
              <w:t>Conecta una flecha desde el inicio hacia este rectángulo.</w:t>
            </w:r>
          </w:p>
          <w:p w:rsidR="00392D03" w:rsidRDefault="00392D03" w:rsidP="00956F90">
            <w:pPr>
              <w:ind w:right="492"/>
            </w:pPr>
            <w:r>
              <w:t>Verificación de Contraseña:</w:t>
            </w:r>
          </w:p>
          <w:p w:rsidR="00392D03" w:rsidRDefault="00392D03" w:rsidP="00956F90">
            <w:pPr>
              <w:ind w:right="492"/>
            </w:pPr>
            <w:r>
              <w:t>A continuación, agrega otro rectángulo para verificar la contraseña. Etiqueta este paso como “Verificar contraseña”.</w:t>
            </w:r>
          </w:p>
          <w:p w:rsidR="00392D03" w:rsidRDefault="00392D03" w:rsidP="00956F90">
            <w:pPr>
              <w:ind w:right="492"/>
            </w:pPr>
            <w:r>
              <w:t>Si la contraseña es correcta, sigue adelante; de lo contrario, pasa al siguiente paso.</w:t>
            </w:r>
          </w:p>
          <w:p w:rsidR="00392D03" w:rsidRDefault="00392D03" w:rsidP="00956F90">
            <w:pPr>
              <w:ind w:right="492"/>
            </w:pPr>
            <w:r>
              <w:t>Tres Intentos de Contraseña Incorrecta:</w:t>
            </w:r>
          </w:p>
          <w:p w:rsidR="00392D03" w:rsidRDefault="00392D03" w:rsidP="00956F90">
            <w:pPr>
              <w:ind w:right="492"/>
            </w:pPr>
            <w:r>
              <w:t>Agrega un rombo (símbolo de decisión) después de la verificación de contraseña.</w:t>
            </w:r>
          </w:p>
          <w:p w:rsidR="00392D03" w:rsidRDefault="00392D03" w:rsidP="00956F90">
            <w:pPr>
              <w:ind w:right="492"/>
            </w:pPr>
            <w:r>
              <w:t>Si la contraseña es incorrecta, conecta una flecha hacia un rectángulo que represente “Tres intentos restantes”.</w:t>
            </w:r>
          </w:p>
          <w:p w:rsidR="00392D03" w:rsidRDefault="00392D03" w:rsidP="00956F90">
            <w:pPr>
              <w:ind w:right="492"/>
            </w:pPr>
            <w:r>
              <w:t>Si los tres intentos fallan, conecta una flecha hacia un rectángulo que indique “Bloquear terminal”.</w:t>
            </w:r>
          </w:p>
          <w:p w:rsidR="00392D03" w:rsidRDefault="00392D03" w:rsidP="00956F90">
            <w:pPr>
              <w:ind w:right="492"/>
            </w:pPr>
            <w:r>
              <w:lastRenderedPageBreak/>
              <w:t>Verificación de Estado de Cuenta:</w:t>
            </w:r>
          </w:p>
          <w:p w:rsidR="00392D03" w:rsidRDefault="00392D03" w:rsidP="00956F90">
            <w:pPr>
              <w:ind w:right="492"/>
            </w:pPr>
            <w:r>
              <w:t>Después de la verificación de contraseña (si es correcta), agrega un rectángulo para verificar el estado de cuenta. Etiqueta este paso como “Verificar estado de cuenta”.</w:t>
            </w:r>
          </w:p>
          <w:p w:rsidR="00392D03" w:rsidRDefault="00392D03" w:rsidP="00956F90">
            <w:pPr>
              <w:ind w:right="492"/>
            </w:pPr>
            <w:r>
              <w:t>Si el estado de cuenta es válido, continúa; de lo contrario, finaliza el proceso.</w:t>
            </w:r>
          </w:p>
          <w:p w:rsidR="00392D03" w:rsidRDefault="00392D03" w:rsidP="00956F90">
            <w:pPr>
              <w:ind w:right="492"/>
            </w:pPr>
            <w:r>
              <w:t>Acciones Disponibles:</w:t>
            </w:r>
          </w:p>
          <w:p w:rsidR="00392D03" w:rsidRDefault="00392D03" w:rsidP="00956F90">
            <w:pPr>
              <w:ind w:right="492"/>
            </w:pPr>
            <w:r>
              <w:t>Agrega un rombo para representar las opciones disponibles (por ejemplo, “Realizar depósito”, “Realizar transferencia”, etc.).</w:t>
            </w:r>
          </w:p>
          <w:p w:rsidR="00392D03" w:rsidRDefault="00392D03" w:rsidP="00956F90">
            <w:pPr>
              <w:ind w:right="492"/>
            </w:pPr>
            <w:r>
              <w:t>Si elige “Realizar depósito”, verifica si la cuenta existe y solicita el monto.</w:t>
            </w:r>
          </w:p>
          <w:p w:rsidR="00392D03" w:rsidRDefault="00392D03" w:rsidP="00956F90">
            <w:pPr>
              <w:ind w:right="492"/>
            </w:pPr>
            <w:r>
              <w:t>Si elige otra acción, verifica nuevamente los datos de usuario y contraseña, así como la existencia de la cuenta y el monto necesario.</w:t>
            </w:r>
          </w:p>
          <w:p w:rsidR="00392D03" w:rsidRPr="00BF09B3" w:rsidRDefault="00392D03" w:rsidP="006941E1">
            <w:pPr>
              <w:ind w:right="492"/>
            </w:pPr>
          </w:p>
          <w:p w:rsidR="00392D03" w:rsidRPr="00BF09B3" w:rsidRDefault="00392D03" w:rsidP="006941E1">
            <w:pPr>
              <w:ind w:right="492"/>
            </w:pPr>
            <w:r>
              <w:rPr>
                <w:lang w:bidi="es-ES"/>
              </w:rPr>
              <w:t>Atentamente</w:t>
            </w:r>
          </w:p>
          <w:p w:rsidR="00392D03" w:rsidRPr="00BF09B3" w:rsidRDefault="00392D03" w:rsidP="006941E1">
            <w:pPr>
              <w:ind w:right="492"/>
            </w:pPr>
          </w:p>
          <w:p w:rsidR="00392D03" w:rsidRDefault="00392D03" w:rsidP="006941E1">
            <w:pPr>
              <w:ind w:right="492"/>
            </w:pPr>
            <w:r>
              <w:t xml:space="preserve">Adriano Desarrollador </w:t>
            </w:r>
          </w:p>
          <w:p w:rsidR="00392D03" w:rsidRDefault="00392D03" w:rsidP="006941E1">
            <w:pPr>
              <w:ind w:right="492"/>
            </w:pPr>
          </w:p>
          <w:sdt>
            <w:sdtPr>
              <w:id w:val="-1482150490"/>
              <w:placeholder>
                <w:docPart w:val="3E16655CE3DF4A538D80F4389E53910D"/>
              </w:placeholder>
              <w:temporary/>
              <w:showingPlcHdr/>
              <w15:appearance w15:val="hidden"/>
            </w:sdtPr>
            <w:sdtContent>
              <w:p w:rsidR="00392D03" w:rsidRDefault="00392D03" w:rsidP="006941E1">
                <w:pPr>
                  <w:ind w:right="492"/>
                </w:pPr>
                <w:r w:rsidRPr="000629D5">
                  <w:rPr>
                    <w:lang w:bidi="es-ES"/>
                  </w:rPr>
                  <w:t>Adjunto</w:t>
                </w:r>
              </w:p>
            </w:sdtContent>
          </w:sdt>
        </w:tc>
      </w:tr>
    </w:tbl>
    <w:p w:rsidR="00392D03" w:rsidRDefault="00392D03">
      <w:r w:rsidRPr="00044397">
        <w:lastRenderedPageBreak/>
        <w:drawing>
          <wp:anchor distT="0" distB="0" distL="114300" distR="114300" simplePos="0" relativeHeight="251681792" behindDoc="1" locked="0" layoutInCell="1" allowOverlap="1" wp14:anchorId="6DF2580E" wp14:editId="0528F472">
            <wp:simplePos x="0" y="0"/>
            <wp:positionH relativeFrom="margin">
              <wp:posOffset>206375</wp:posOffset>
            </wp:positionH>
            <wp:positionV relativeFrom="paragraph">
              <wp:posOffset>523240</wp:posOffset>
            </wp:positionV>
            <wp:extent cx="5903595" cy="4299585"/>
            <wp:effectExtent l="0" t="0" r="1905" b="5715"/>
            <wp:wrapTight wrapText="bothSides">
              <wp:wrapPolygon edited="0">
                <wp:start x="0" y="0"/>
                <wp:lineTo x="0" y="21533"/>
                <wp:lineTo x="21537" y="21533"/>
                <wp:lineTo x="21537" y="0"/>
                <wp:lineTo x="0" y="0"/>
              </wp:wrapPolygon>
            </wp:wrapTight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325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644D52" wp14:editId="1BF713CA">
                <wp:simplePos x="0" y="0"/>
                <wp:positionH relativeFrom="column">
                  <wp:posOffset>4303395</wp:posOffset>
                </wp:positionH>
                <wp:positionV relativeFrom="page">
                  <wp:posOffset>1095375</wp:posOffset>
                </wp:positionV>
                <wp:extent cx="1894205" cy="0"/>
                <wp:effectExtent l="0" t="0" r="0" b="0"/>
                <wp:wrapNone/>
                <wp:docPr id="31" name="Conector recto 45" descr="elemento decorativo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BDE6E7" id="Conector recto 45" o:spid="_x0000_s1026" alt="elemento decorativo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38.85pt,86.25pt" to="488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" strokecolor="#d8d8d8 [2732]" strokeweight=".5pt">
                <v:stroke joinstyle="miter"/>
                <w10:wrap anchory="page"/>
              </v:line>
            </w:pict>
          </mc:Fallback>
        </mc:AlternateContent>
      </w:r>
      <w:r w:rsidRPr="00BA325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BEED6B" wp14:editId="67A7152F">
                <wp:simplePos x="0" y="0"/>
                <wp:positionH relativeFrom="column">
                  <wp:posOffset>4303935</wp:posOffset>
                </wp:positionH>
                <wp:positionV relativeFrom="page">
                  <wp:posOffset>1414780</wp:posOffset>
                </wp:positionV>
                <wp:extent cx="1894205" cy="0"/>
                <wp:effectExtent l="0" t="0" r="0" b="0"/>
                <wp:wrapNone/>
                <wp:docPr id="32" name="Conector recto 45" descr="elemento decorativo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017768" id="Conector recto 45" o:spid="_x0000_s1026" alt="elemento decorativo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38.9pt,111.4pt" to="488.05pt,1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" strokecolor="#d8d8d8 [2732]" strokeweight=".5pt">
                <v:stroke joinstyle="miter"/>
                <w10:wrap anchory="page"/>
              </v:line>
            </w:pict>
          </mc:Fallback>
        </mc:AlternateContent>
      </w:r>
      <w:r>
        <w:t xml:space="preserve">                Como debe ir </w:t>
      </w:r>
    </w:p>
    <w:p w:rsidR="00392D03" w:rsidRDefault="00392D03">
      <w:pPr>
        <w:sectPr w:rsidR="00392D03" w:rsidSect="00392D03">
          <w:headerReference w:type="default" r:id="rId20"/>
          <w:pgSz w:w="11906" w:h="16838" w:code="9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44397">
        <w:lastRenderedPageBreak/>
        <w:drawing>
          <wp:inline distT="0" distB="0" distL="0" distR="0" wp14:anchorId="2A8AC3BB" wp14:editId="3DA1D341">
            <wp:extent cx="5731510" cy="4217670"/>
            <wp:effectExtent l="0" t="0" r="254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4397">
        <w:drawing>
          <wp:inline distT="0" distB="0" distL="0" distR="0" wp14:anchorId="2154AC33" wp14:editId="30AE27C5">
            <wp:extent cx="5731510" cy="3429635"/>
            <wp:effectExtent l="0" t="0" r="254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03" w:rsidRDefault="00392D03" w:rsidP="001F6CDA">
      <w:pPr>
        <w:spacing w:before="2800"/>
      </w:pPr>
      <w:r w:rsidRPr="00BA3253"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B104BF" wp14:editId="1A0FEEA7">
                <wp:simplePos x="0" y="0"/>
                <wp:positionH relativeFrom="column">
                  <wp:posOffset>4302941</wp:posOffset>
                </wp:positionH>
                <wp:positionV relativeFrom="page">
                  <wp:posOffset>2052299</wp:posOffset>
                </wp:positionV>
                <wp:extent cx="1949450" cy="161925"/>
                <wp:effectExtent l="0" t="0" r="0" b="0"/>
                <wp:wrapNone/>
                <wp:docPr id="50" name="Cuadro de texto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6BBA5D-450E-4A12-B09E-BAD86BB1555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161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92D03" w:rsidRDefault="00392D03" w:rsidP="00176419">
                            <w:pPr>
                              <w:pStyle w:val="Informacindecontacto"/>
                            </w:pPr>
                            <w:r w:rsidRPr="006927DC">
                              <w:rPr>
                                <w:noProof/>
                              </w:rPr>
                              <w:t>marìa.perez@example.com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B104BF" id="_x0000_s1038" type="#_x0000_t202" style="position:absolute;margin-left:338.8pt;margin-top:161.6pt;width:153.5pt;height:12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" filled="f" stroked="f">
                <v:textbox style="mso-fit-shape-to-text:t" inset="0,0,0,0">
                  <w:txbxContent>
                    <w:p w:rsidR="00392D03" w:rsidRDefault="00392D03" w:rsidP="00176419">
                      <w:pPr>
                        <w:pStyle w:val="Informacindecontacto"/>
                      </w:pPr>
                      <w:r w:rsidRPr="006927DC">
                        <w:rPr>
                          <w:noProof/>
                        </w:rPr>
                        <w:t>marìa.perez@example.com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BA325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BEE7B3" wp14:editId="0CCB97CB">
                <wp:simplePos x="0" y="0"/>
                <wp:positionH relativeFrom="column">
                  <wp:posOffset>4281295</wp:posOffset>
                </wp:positionH>
                <wp:positionV relativeFrom="page">
                  <wp:posOffset>1474668</wp:posOffset>
                </wp:positionV>
                <wp:extent cx="2022138" cy="161925"/>
                <wp:effectExtent l="0" t="0" r="0" b="0"/>
                <wp:wrapNone/>
                <wp:docPr id="51" name="Cuadro de texto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F328B0-5F55-4994-A4C0-15CF57E093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2138" cy="161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92D03" w:rsidRPr="006941E1" w:rsidRDefault="00392D03" w:rsidP="00176419">
                            <w:pPr>
                              <w:pStyle w:val="Informacindecontac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EE7B3" id="_x0000_s1039" type="#_x0000_t202" style="position:absolute;margin-left:337.1pt;margin-top:116.1pt;width:159.2pt;height:12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" filled="f" stroked="f">
                <v:textbox style="mso-fit-shape-to-text:t" inset="0,0,0,0">
                  <w:txbxContent>
                    <w:p w:rsidR="00392D03" w:rsidRPr="006941E1" w:rsidRDefault="00392D03" w:rsidP="00176419">
                      <w:pPr>
                        <w:pStyle w:val="Informacindecontacto"/>
                        <w:rPr>
                          <w:lang w:val="es-E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W w:w="5104" w:type="pct"/>
        <w:jc w:val="center"/>
        <w:tblLayout w:type="fixed"/>
        <w:tblCellMar>
          <w:left w:w="1080" w:type="dxa"/>
          <w:right w:w="0" w:type="dxa"/>
        </w:tblCellMar>
        <w:tblLook w:val="0600" w:firstRow="0" w:lastRow="0" w:firstColumn="0" w:lastColumn="0" w:noHBand="1" w:noVBand="1"/>
      </w:tblPr>
      <w:tblGrid>
        <w:gridCol w:w="9214"/>
      </w:tblGrid>
      <w:tr w:rsidR="00392D03" w:rsidTr="00EF623A">
        <w:trPr>
          <w:jc w:val="center"/>
        </w:trPr>
        <w:tc>
          <w:tcPr>
            <w:tcW w:w="9214" w:type="dxa"/>
          </w:tcPr>
          <w:p w:rsidR="00392D03" w:rsidRPr="00176419" w:rsidRDefault="00392D03" w:rsidP="00EF623A">
            <w:pPr>
              <w:pStyle w:val="Informacindedestinatario"/>
              <w:ind w:right="148"/>
            </w:pPr>
            <w:r w:rsidRPr="00BA3253">
              <w:rPr>
                <w:noProof/>
                <w:lang w:eastAsia="es-ES"/>
              </w:rPr>
              <w:drawing>
                <wp:anchor distT="0" distB="0" distL="114300" distR="114300" simplePos="0" relativeHeight="251685888" behindDoc="0" locked="0" layoutInCell="1" allowOverlap="1" wp14:anchorId="69683B08" wp14:editId="5EAD8748">
                  <wp:simplePos x="0" y="0"/>
                  <wp:positionH relativeFrom="column">
                    <wp:posOffset>3354705</wp:posOffset>
                  </wp:positionH>
                  <wp:positionV relativeFrom="page">
                    <wp:posOffset>-937442</wp:posOffset>
                  </wp:positionV>
                  <wp:extent cx="220980" cy="220980"/>
                  <wp:effectExtent l="0" t="0" r="7620" b="7620"/>
                  <wp:wrapNone/>
                  <wp:docPr id="68" name="Gráfico 27" descr="Icono símbolo arrob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7442E5E-54F3-4EEC-BC04-0316892CC16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ráfico 27">
                            <a:extLst>
                              <a:ext uri="{FF2B5EF4-FFF2-40B4-BE49-F238E27FC236}">
                                <a16:creationId xmlns:a16="http://schemas.microsoft.com/office/drawing/2014/main" id="{A7442E5E-54F3-4EEC-BC04-0316892CC16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927DC">
              <w:rPr>
                <w:noProof/>
              </w:rPr>
              <w:t>Marìa</w:t>
            </w:r>
          </w:p>
          <w:p w:rsidR="00392D03" w:rsidRPr="00176419" w:rsidRDefault="00392D03" w:rsidP="00C402D6">
            <w:pPr>
              <w:pStyle w:val="Informacindedestinatario"/>
              <w:ind w:right="148"/>
            </w:pPr>
            <w:r w:rsidRPr="006927DC">
              <w:rPr>
                <w:noProof/>
              </w:rPr>
              <w:t>Diseño UI/UX</w:t>
            </w:r>
          </w:p>
          <w:p w:rsidR="00392D03" w:rsidRPr="00176419" w:rsidRDefault="00392D03" w:rsidP="00663E3C">
            <w:pPr>
              <w:pStyle w:val="Informacindedestinatario"/>
              <w:ind w:right="148"/>
            </w:pPr>
            <w:r>
              <w:rPr>
                <w:lang w:bidi="es-ES"/>
              </w:rPr>
              <w:t>Banco El Cafecito</w:t>
            </w:r>
          </w:p>
          <w:p w:rsidR="00392D03" w:rsidRPr="00176419" w:rsidRDefault="00392D03" w:rsidP="00663E3C">
            <w:pPr>
              <w:pStyle w:val="Informacindedestinatario"/>
              <w:ind w:right="148"/>
            </w:pPr>
            <w:r>
              <w:t>Ciudad de Guatemala</w:t>
            </w:r>
          </w:p>
        </w:tc>
      </w:tr>
      <w:tr w:rsidR="00392D03" w:rsidTr="00EF623A">
        <w:trPr>
          <w:jc w:val="center"/>
        </w:trPr>
        <w:tc>
          <w:tcPr>
            <w:tcW w:w="9214" w:type="dxa"/>
          </w:tcPr>
          <w:p w:rsidR="00392D03" w:rsidRPr="00BF09B3" w:rsidRDefault="00392D03" w:rsidP="006941E1">
            <w:pPr>
              <w:ind w:right="492"/>
            </w:pPr>
            <w:r w:rsidRPr="00BA3253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E6689FD" wp14:editId="2EC873C5">
                      <wp:simplePos x="0" y="0"/>
                      <wp:positionH relativeFrom="column">
                        <wp:posOffset>147139</wp:posOffset>
                      </wp:positionH>
                      <wp:positionV relativeFrom="page">
                        <wp:posOffset>-1563098</wp:posOffset>
                      </wp:positionV>
                      <wp:extent cx="2029968" cy="292608"/>
                      <wp:effectExtent l="0" t="0" r="0" b="0"/>
                      <wp:wrapNone/>
                      <wp:docPr id="52" name="Cuadro de texto 1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0E961D4-0A47-4917-824E-78D847ED7E7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29968" cy="29260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92D03" w:rsidRPr="00176419" w:rsidRDefault="00392D03" w:rsidP="00176419">
                                  <w:pPr>
                                    <w:pStyle w:val="Subttulo"/>
                                  </w:pPr>
                                  <w:r w:rsidRPr="006927DC">
                                    <w:rPr>
                                      <w:noProof/>
                                    </w:rPr>
                                    <w:t>Diseñadora</w:t>
                                  </w:r>
                                </w:p>
                              </w:txbxContent>
                            </wps:txbx>
                            <wps:bodyPr wrap="square" lIns="0" tIns="0" rIns="0" bIns="0" rtlCol="0" anchor="ctr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6689FD" id="_x0000_s1040" type="#_x0000_t202" style="position:absolute;margin-left:11.6pt;margin-top:-123.1pt;width:159.85pt;height:23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" filled="f" stroked="f">
                      <v:textbox style="mso-fit-shape-to-text:t" inset="0,0,0,0">
                        <w:txbxContent>
                          <w:p w:rsidR="00392D03" w:rsidRPr="00176419" w:rsidRDefault="00392D03" w:rsidP="00176419">
                            <w:pPr>
                              <w:pStyle w:val="Subttulo"/>
                            </w:pPr>
                            <w:r w:rsidRPr="006927DC">
                              <w:rPr>
                                <w:noProof/>
                              </w:rPr>
                              <w:t>Diseñadora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BA3253">
              <w:rPr>
                <w:noProof/>
                <w:lang w:eastAsia="es-ES"/>
              </w:rPr>
              <w:drawing>
                <wp:anchor distT="0" distB="0" distL="114300" distR="114300" simplePos="0" relativeHeight="251684864" behindDoc="0" locked="0" layoutInCell="1" allowOverlap="1" wp14:anchorId="5B0E23A2" wp14:editId="4879DA3D">
                  <wp:simplePos x="0" y="0"/>
                  <wp:positionH relativeFrom="column">
                    <wp:posOffset>3718288</wp:posOffset>
                  </wp:positionH>
                  <wp:positionV relativeFrom="page">
                    <wp:posOffset>-2093898</wp:posOffset>
                  </wp:positionV>
                  <wp:extent cx="164465" cy="190500"/>
                  <wp:effectExtent l="0" t="0" r="6985" b="0"/>
                  <wp:wrapNone/>
                  <wp:docPr id="69" name="Gráfico 23" descr="Icono teléfon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8355993-40E7-4C4B-8201-13AD2536E24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áfico 23">
                            <a:extLst>
                              <a:ext uri="{FF2B5EF4-FFF2-40B4-BE49-F238E27FC236}">
                                <a16:creationId xmlns:a16="http://schemas.microsoft.com/office/drawing/2014/main" id="{58355993-40E7-4C4B-8201-13AD2536E2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6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A3253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5B62E94" wp14:editId="3925A421">
                      <wp:simplePos x="0" y="0"/>
                      <wp:positionH relativeFrom="column">
                        <wp:posOffset>3938088</wp:posOffset>
                      </wp:positionH>
                      <wp:positionV relativeFrom="page">
                        <wp:posOffset>-2098675</wp:posOffset>
                      </wp:positionV>
                      <wp:extent cx="1942465" cy="161925"/>
                      <wp:effectExtent l="0" t="0" r="0" b="0"/>
                      <wp:wrapNone/>
                      <wp:docPr id="53" name="Cuadro de texto 3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3792266-AB51-4FDD-934A-EF6C8B01C2B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42465" cy="1619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92D03" w:rsidRDefault="00392D03" w:rsidP="00176419">
                                  <w:pPr>
                                    <w:pStyle w:val="Informacindecontacto"/>
                                  </w:pPr>
                                  <w:r w:rsidRPr="006927DC">
                                    <w:rPr>
                                      <w:noProof/>
                                    </w:rPr>
                                    <w:t>123456781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5B62E94" id="_x0000_s1041" type="#_x0000_t202" style="position:absolute;margin-left:310.1pt;margin-top:-165.25pt;width:152.95pt;height:12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" filled="f" stroked="f">
                      <v:textbox style="mso-fit-shape-to-text:t" inset="0,0,0,0">
                        <w:txbxContent>
                          <w:p w:rsidR="00392D03" w:rsidRDefault="00392D03" w:rsidP="00176419">
                            <w:pPr>
                              <w:pStyle w:val="Informacindecontacto"/>
                            </w:pPr>
                            <w:r w:rsidRPr="006927DC">
                              <w:rPr>
                                <w:noProof/>
                              </w:rPr>
                              <w:t>123456781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BA3253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41660F3" wp14:editId="199237C0">
                      <wp:simplePos x="0" y="0"/>
                      <wp:positionH relativeFrom="column">
                        <wp:posOffset>31841</wp:posOffset>
                      </wp:positionH>
                      <wp:positionV relativeFrom="page">
                        <wp:posOffset>-2096952</wp:posOffset>
                      </wp:positionV>
                      <wp:extent cx="2752344" cy="384048"/>
                      <wp:effectExtent l="0" t="0" r="0" b="0"/>
                      <wp:wrapNone/>
                      <wp:docPr id="54" name="Cuadro de texto 5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6E94DAC-4132-4C69-9723-68DDB2FD147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2344" cy="38404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92D03" w:rsidRDefault="00392D03" w:rsidP="00176419">
                                  <w:pPr>
                                    <w:pStyle w:val="Ttulo"/>
                                  </w:pPr>
                                  <w:r w:rsidRPr="006927DC">
                                    <w:rPr>
                                      <w:noProof/>
                                    </w:rPr>
                                    <w:t>Garcìa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1660F3" id="_x0000_s1042" type="#_x0000_t202" style="position:absolute;margin-left:2.5pt;margin-top:-165.1pt;width:216.7pt;height:3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" filled="f" stroked="f">
                      <v:textbox style="mso-fit-shape-to-text:t" inset="0,0,0,0">
                        <w:txbxContent>
                          <w:p w:rsidR="00392D03" w:rsidRDefault="00392D03" w:rsidP="00176419">
                            <w:pPr>
                              <w:pStyle w:val="Ttulo"/>
                            </w:pPr>
                            <w:r w:rsidRPr="006927DC">
                              <w:rPr>
                                <w:noProof/>
                              </w:rPr>
                              <w:t>Garcìa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BA3253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97182C4" wp14:editId="32B24DA7">
                      <wp:simplePos x="0" y="0"/>
                      <wp:positionH relativeFrom="column">
                        <wp:posOffset>97155</wp:posOffset>
                      </wp:positionH>
                      <wp:positionV relativeFrom="page">
                        <wp:posOffset>-2589530</wp:posOffset>
                      </wp:positionV>
                      <wp:extent cx="2743200" cy="384048"/>
                      <wp:effectExtent l="0" t="0" r="0" b="0"/>
                      <wp:wrapNone/>
                      <wp:docPr id="55" name="Cuadro de texto 1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C303BFA-D494-476E-9E4A-A6B0F1F7C6D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0" cy="38404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92D03" w:rsidRPr="00176419" w:rsidRDefault="00392D03" w:rsidP="00176419">
                                  <w:pPr>
                                    <w:pStyle w:val="Ttulo"/>
                                  </w:pPr>
                                  <w:r w:rsidRPr="006927DC">
                                    <w:rPr>
                                      <w:noProof/>
                                    </w:rPr>
                                    <w:t>Marìa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7182C4" id="_x0000_s1043" type="#_x0000_t202" style="position:absolute;margin-left:7.65pt;margin-top:-203.9pt;width:3in;height:3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" filled="f" stroked="f">
                      <v:textbox style="mso-fit-shape-to-text:t" inset="0,0,0,0">
                        <w:txbxContent>
                          <w:p w:rsidR="00392D03" w:rsidRPr="00176419" w:rsidRDefault="00392D03" w:rsidP="00176419">
                            <w:pPr>
                              <w:pStyle w:val="Ttulo"/>
                            </w:pPr>
                            <w:r w:rsidRPr="006927DC">
                              <w:rPr>
                                <w:noProof/>
                              </w:rPr>
                              <w:t>Marìa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BF09B3">
              <w:rPr>
                <w:lang w:bidi="es-ES"/>
              </w:rPr>
              <w:t xml:space="preserve">Estimado </w:t>
            </w:r>
            <w:r>
              <w:rPr>
                <w:noProof/>
              </w:rPr>
              <w:t>Marìa</w:t>
            </w:r>
            <w:r w:rsidRPr="00BF09B3">
              <w:rPr>
                <w:lang w:bidi="es-ES"/>
              </w:rPr>
              <w:t>:</w:t>
            </w:r>
          </w:p>
          <w:p w:rsidR="00392D03" w:rsidRDefault="00392D03" w:rsidP="00663E3C">
            <w:pPr>
              <w:ind w:right="492"/>
            </w:pPr>
          </w:p>
          <w:p w:rsidR="00392D03" w:rsidRDefault="00392D03" w:rsidP="00956F90">
            <w:pPr>
              <w:ind w:right="492"/>
            </w:pPr>
            <w:r>
              <w:t xml:space="preserve">Para darle información sobre el diagrama de flujo ATM </w:t>
            </w:r>
          </w:p>
          <w:p w:rsidR="00392D03" w:rsidRDefault="00392D03" w:rsidP="00956F90">
            <w:pPr>
              <w:ind w:right="492"/>
            </w:pPr>
            <w:r>
              <w:t>Redacción del Informe de Errores</w:t>
            </w:r>
          </w:p>
          <w:p w:rsidR="00392D03" w:rsidRDefault="00392D03" w:rsidP="00956F90">
            <w:pPr>
              <w:ind w:right="492"/>
            </w:pPr>
          </w:p>
          <w:p w:rsidR="00392D03" w:rsidRDefault="00392D03" w:rsidP="00956F90">
            <w:pPr>
              <w:ind w:right="492"/>
            </w:pPr>
            <w:r>
              <w:t xml:space="preserve"> Inicio del Proceso:</w:t>
            </w:r>
          </w:p>
          <w:p w:rsidR="00392D03" w:rsidRDefault="00392D03" w:rsidP="00956F90">
            <w:pPr>
              <w:ind w:right="492"/>
            </w:pPr>
            <w:r>
              <w:t>Comienza con un óvalo que represente el inicio del proceso. Etiqueta este símbolo como “Inicio”.</w:t>
            </w:r>
          </w:p>
          <w:p w:rsidR="00392D03" w:rsidRDefault="00392D03" w:rsidP="00956F90">
            <w:pPr>
              <w:ind w:right="492"/>
            </w:pPr>
            <w:r>
              <w:t>Luego, agrega una flecha que indique el siguiente paso.</w:t>
            </w:r>
          </w:p>
          <w:p w:rsidR="00392D03" w:rsidRDefault="00392D03" w:rsidP="00956F90">
            <w:pPr>
              <w:ind w:right="492"/>
            </w:pPr>
            <w:r>
              <w:t>Ingreso del Código de Usuario:</w:t>
            </w:r>
          </w:p>
          <w:p w:rsidR="00392D03" w:rsidRDefault="00392D03" w:rsidP="00956F90">
            <w:pPr>
              <w:ind w:right="492"/>
            </w:pPr>
            <w:r>
              <w:t>Después del inicio, coloca un rectángulo que represente el ingreso del código de usuario. Etiqueta este paso como “Ingresar código de usuario”.</w:t>
            </w:r>
          </w:p>
          <w:p w:rsidR="00392D03" w:rsidRDefault="00392D03" w:rsidP="00956F90">
            <w:pPr>
              <w:ind w:right="492"/>
            </w:pPr>
            <w:r>
              <w:t>Conecta una flecha desde el inicio hacia este rectángulo.</w:t>
            </w:r>
          </w:p>
          <w:p w:rsidR="00392D03" w:rsidRDefault="00392D03" w:rsidP="00956F90">
            <w:pPr>
              <w:ind w:right="492"/>
            </w:pPr>
            <w:r>
              <w:t>Verificación de Contraseña:</w:t>
            </w:r>
          </w:p>
          <w:p w:rsidR="00392D03" w:rsidRDefault="00392D03" w:rsidP="00956F90">
            <w:pPr>
              <w:ind w:right="492"/>
            </w:pPr>
            <w:r>
              <w:t>A continuación, agrega otro rectángulo para verificar la contraseña. Etiqueta este paso como “Verificar contraseña”.</w:t>
            </w:r>
          </w:p>
          <w:p w:rsidR="00392D03" w:rsidRDefault="00392D03" w:rsidP="00956F90">
            <w:pPr>
              <w:ind w:right="492"/>
            </w:pPr>
            <w:r>
              <w:t>Si la contraseña es correcta, sigue adelante; de lo contrario, pasa al siguiente paso.</w:t>
            </w:r>
          </w:p>
          <w:p w:rsidR="00392D03" w:rsidRDefault="00392D03" w:rsidP="00956F90">
            <w:pPr>
              <w:ind w:right="492"/>
            </w:pPr>
            <w:r>
              <w:t>Tres Intentos de Contraseña Incorrecta:</w:t>
            </w:r>
          </w:p>
          <w:p w:rsidR="00392D03" w:rsidRDefault="00392D03" w:rsidP="00956F90">
            <w:pPr>
              <w:ind w:right="492"/>
            </w:pPr>
            <w:r>
              <w:t>Agrega un rombo (símbolo de decisión) después de la verificación de contraseña.</w:t>
            </w:r>
          </w:p>
          <w:p w:rsidR="00392D03" w:rsidRDefault="00392D03" w:rsidP="00956F90">
            <w:pPr>
              <w:ind w:right="492"/>
            </w:pPr>
            <w:r>
              <w:t>Si la contraseña es incorrecta, conecta una flecha hacia un rectángulo que represente “Tres intentos restantes”.</w:t>
            </w:r>
          </w:p>
          <w:p w:rsidR="00392D03" w:rsidRDefault="00392D03" w:rsidP="00956F90">
            <w:pPr>
              <w:ind w:right="492"/>
            </w:pPr>
            <w:r>
              <w:t>Si los tres intentos fallan, conecta una flecha hacia un rectángulo que indique “Bloquear terminal”.</w:t>
            </w:r>
          </w:p>
          <w:p w:rsidR="00392D03" w:rsidRDefault="00392D03" w:rsidP="00956F90">
            <w:pPr>
              <w:ind w:right="492"/>
            </w:pPr>
            <w:r>
              <w:lastRenderedPageBreak/>
              <w:t>Verificación de Estado de Cuenta:</w:t>
            </w:r>
          </w:p>
          <w:p w:rsidR="00392D03" w:rsidRDefault="00392D03" w:rsidP="00956F90">
            <w:pPr>
              <w:ind w:right="492"/>
            </w:pPr>
            <w:r>
              <w:t>Después de la verificación de contraseña (si es correcta), agrega un rectángulo para verificar el estado de cuenta. Etiqueta este paso como “Verificar estado de cuenta”.</w:t>
            </w:r>
          </w:p>
          <w:p w:rsidR="00392D03" w:rsidRDefault="00392D03" w:rsidP="00956F90">
            <w:pPr>
              <w:ind w:right="492"/>
            </w:pPr>
            <w:r>
              <w:t>Si el estado de cuenta es válido, continúa; de lo contrario, finaliza el proceso.</w:t>
            </w:r>
          </w:p>
          <w:p w:rsidR="00392D03" w:rsidRDefault="00392D03" w:rsidP="00956F90">
            <w:pPr>
              <w:ind w:right="492"/>
            </w:pPr>
            <w:r>
              <w:t>Acciones Disponibles:</w:t>
            </w:r>
          </w:p>
          <w:p w:rsidR="00392D03" w:rsidRDefault="00392D03" w:rsidP="00956F90">
            <w:pPr>
              <w:ind w:right="492"/>
            </w:pPr>
            <w:r>
              <w:t>Agrega un rombo para representar las opciones disponibles (por ejemplo, “Realizar depósito”, “Realizar transferencia”, etc.).</w:t>
            </w:r>
          </w:p>
          <w:p w:rsidR="00392D03" w:rsidRDefault="00392D03" w:rsidP="00956F90">
            <w:pPr>
              <w:ind w:right="492"/>
            </w:pPr>
            <w:r>
              <w:t>Si elige “Realizar depósito”, verifica si la cuenta existe y solicita el monto.</w:t>
            </w:r>
          </w:p>
          <w:p w:rsidR="00392D03" w:rsidRDefault="00392D03" w:rsidP="00956F90">
            <w:pPr>
              <w:ind w:right="492"/>
            </w:pPr>
            <w:r>
              <w:t>Si elige otra acción, verifica nuevamente los datos de usuario y contraseña, así como la existencia de la cuenta y el monto necesario.</w:t>
            </w:r>
          </w:p>
          <w:p w:rsidR="00392D03" w:rsidRPr="00BF09B3" w:rsidRDefault="00392D03" w:rsidP="006941E1">
            <w:pPr>
              <w:ind w:right="492"/>
            </w:pPr>
          </w:p>
          <w:p w:rsidR="00392D03" w:rsidRPr="00BF09B3" w:rsidRDefault="00392D03" w:rsidP="006941E1">
            <w:pPr>
              <w:ind w:right="492"/>
            </w:pPr>
            <w:r>
              <w:rPr>
                <w:lang w:bidi="es-ES"/>
              </w:rPr>
              <w:t>Atentamente</w:t>
            </w:r>
          </w:p>
          <w:p w:rsidR="00392D03" w:rsidRPr="00BF09B3" w:rsidRDefault="00392D03" w:rsidP="006941E1">
            <w:pPr>
              <w:ind w:right="492"/>
            </w:pPr>
          </w:p>
          <w:p w:rsidR="00392D03" w:rsidRDefault="00392D03" w:rsidP="006941E1">
            <w:pPr>
              <w:ind w:right="492"/>
            </w:pPr>
            <w:r>
              <w:t xml:space="preserve">Adriano Desarrollador </w:t>
            </w:r>
          </w:p>
          <w:p w:rsidR="00392D03" w:rsidRDefault="00392D03" w:rsidP="006941E1">
            <w:pPr>
              <w:ind w:right="492"/>
            </w:pPr>
          </w:p>
          <w:sdt>
            <w:sdtPr>
              <w:id w:val="-486168902"/>
              <w:placeholder>
                <w:docPart w:val="CAD96DDE5BFB4883986BD9E0B4E29942"/>
              </w:placeholder>
              <w:temporary/>
              <w:showingPlcHdr/>
              <w15:appearance w15:val="hidden"/>
            </w:sdtPr>
            <w:sdtContent>
              <w:p w:rsidR="00392D03" w:rsidRDefault="00392D03" w:rsidP="006941E1">
                <w:pPr>
                  <w:ind w:right="492"/>
                </w:pPr>
                <w:r w:rsidRPr="000629D5">
                  <w:rPr>
                    <w:lang w:bidi="es-ES"/>
                  </w:rPr>
                  <w:t>Adjunto</w:t>
                </w:r>
              </w:p>
            </w:sdtContent>
          </w:sdt>
        </w:tc>
      </w:tr>
    </w:tbl>
    <w:p w:rsidR="00392D03" w:rsidRDefault="00392D03">
      <w:r w:rsidRPr="00044397">
        <w:lastRenderedPageBreak/>
        <w:drawing>
          <wp:anchor distT="0" distB="0" distL="114300" distR="114300" simplePos="0" relativeHeight="251694080" behindDoc="1" locked="0" layoutInCell="1" allowOverlap="1" wp14:anchorId="6DF2580E" wp14:editId="0528F472">
            <wp:simplePos x="0" y="0"/>
            <wp:positionH relativeFrom="margin">
              <wp:posOffset>206375</wp:posOffset>
            </wp:positionH>
            <wp:positionV relativeFrom="paragraph">
              <wp:posOffset>523240</wp:posOffset>
            </wp:positionV>
            <wp:extent cx="5903595" cy="4299585"/>
            <wp:effectExtent l="0" t="0" r="1905" b="5715"/>
            <wp:wrapTight wrapText="bothSides">
              <wp:wrapPolygon edited="0">
                <wp:start x="0" y="0"/>
                <wp:lineTo x="0" y="21533"/>
                <wp:lineTo x="21537" y="21533"/>
                <wp:lineTo x="21537" y="0"/>
                <wp:lineTo x="0" y="0"/>
              </wp:wrapPolygon>
            </wp:wrapTight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325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644D52" wp14:editId="1BF713CA">
                <wp:simplePos x="0" y="0"/>
                <wp:positionH relativeFrom="column">
                  <wp:posOffset>4303395</wp:posOffset>
                </wp:positionH>
                <wp:positionV relativeFrom="page">
                  <wp:posOffset>1095375</wp:posOffset>
                </wp:positionV>
                <wp:extent cx="1894205" cy="0"/>
                <wp:effectExtent l="0" t="0" r="0" b="0"/>
                <wp:wrapNone/>
                <wp:docPr id="56" name="Conector recto 45" descr="elemento decorativo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53F00E" id="Conector recto 45" o:spid="_x0000_s1026" alt="elemento decorativo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38.85pt,86.25pt" to="488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" strokecolor="#d8d8d8 [2732]" strokeweight=".5pt">
                <v:stroke joinstyle="miter"/>
                <w10:wrap anchory="page"/>
              </v:line>
            </w:pict>
          </mc:Fallback>
        </mc:AlternateContent>
      </w:r>
      <w:r w:rsidRPr="00BA325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BEED6B" wp14:editId="67A7152F">
                <wp:simplePos x="0" y="0"/>
                <wp:positionH relativeFrom="column">
                  <wp:posOffset>4303935</wp:posOffset>
                </wp:positionH>
                <wp:positionV relativeFrom="page">
                  <wp:posOffset>1414780</wp:posOffset>
                </wp:positionV>
                <wp:extent cx="1894205" cy="0"/>
                <wp:effectExtent l="0" t="0" r="0" b="0"/>
                <wp:wrapNone/>
                <wp:docPr id="57" name="Conector recto 45" descr="elemento decorativo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73419C" id="Conector recto 45" o:spid="_x0000_s1026" alt="elemento decorativo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38.9pt,111.4pt" to="488.05pt,1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" strokecolor="#d8d8d8 [2732]" strokeweight=".5pt">
                <v:stroke joinstyle="miter"/>
                <w10:wrap anchory="page"/>
              </v:line>
            </w:pict>
          </mc:Fallback>
        </mc:AlternateContent>
      </w:r>
      <w:r>
        <w:t xml:space="preserve">                Como debe ir </w:t>
      </w:r>
    </w:p>
    <w:p w:rsidR="00392D03" w:rsidRDefault="00392D03">
      <w:pPr>
        <w:sectPr w:rsidR="00392D03" w:rsidSect="00392D03">
          <w:headerReference w:type="default" r:id="rId21"/>
          <w:pgSz w:w="11906" w:h="16838" w:code="9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44397">
        <w:lastRenderedPageBreak/>
        <w:drawing>
          <wp:inline distT="0" distB="0" distL="0" distR="0" wp14:anchorId="2A8AC3BB" wp14:editId="3DA1D341">
            <wp:extent cx="5731510" cy="4217670"/>
            <wp:effectExtent l="0" t="0" r="2540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4397">
        <w:drawing>
          <wp:inline distT="0" distB="0" distL="0" distR="0" wp14:anchorId="2154AC33" wp14:editId="30AE27C5">
            <wp:extent cx="5731510" cy="3429635"/>
            <wp:effectExtent l="0" t="0" r="2540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03" w:rsidRDefault="00392D03" w:rsidP="001F6CDA">
      <w:pPr>
        <w:spacing w:before="2800"/>
      </w:pPr>
      <w:r w:rsidRPr="00BA3253"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B104BF" wp14:editId="1A0FEEA7">
                <wp:simplePos x="0" y="0"/>
                <wp:positionH relativeFrom="column">
                  <wp:posOffset>4302941</wp:posOffset>
                </wp:positionH>
                <wp:positionV relativeFrom="page">
                  <wp:posOffset>2052299</wp:posOffset>
                </wp:positionV>
                <wp:extent cx="1949450" cy="161925"/>
                <wp:effectExtent l="0" t="0" r="0" b="0"/>
                <wp:wrapNone/>
                <wp:docPr id="73" name="Cuadro de texto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6BBA5D-450E-4A12-B09E-BAD86BB1555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161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92D03" w:rsidRDefault="00392D03" w:rsidP="00176419">
                            <w:pPr>
                              <w:pStyle w:val="Informacindecontacto"/>
                            </w:pPr>
                            <w:r w:rsidRPr="006927DC">
                              <w:rPr>
                                <w:noProof/>
                              </w:rPr>
                              <w:t>carlos.perez@example.com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B104BF" id="_x0000_s1044" type="#_x0000_t202" style="position:absolute;margin-left:338.8pt;margin-top:161.6pt;width:153.5pt;height:12.7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" filled="f" stroked="f">
                <v:textbox style="mso-fit-shape-to-text:t" inset="0,0,0,0">
                  <w:txbxContent>
                    <w:p w:rsidR="00392D03" w:rsidRDefault="00392D03" w:rsidP="00176419">
                      <w:pPr>
                        <w:pStyle w:val="Informacindecontacto"/>
                      </w:pPr>
                      <w:r w:rsidRPr="006927DC">
                        <w:rPr>
                          <w:noProof/>
                        </w:rPr>
                        <w:t>carlos.perez@example.com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BA325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BEE7B3" wp14:editId="0CCB97CB">
                <wp:simplePos x="0" y="0"/>
                <wp:positionH relativeFrom="column">
                  <wp:posOffset>4281295</wp:posOffset>
                </wp:positionH>
                <wp:positionV relativeFrom="page">
                  <wp:posOffset>1474668</wp:posOffset>
                </wp:positionV>
                <wp:extent cx="2022138" cy="161925"/>
                <wp:effectExtent l="0" t="0" r="0" b="0"/>
                <wp:wrapNone/>
                <wp:docPr id="74" name="Cuadro de texto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F328B0-5F55-4994-A4C0-15CF57E093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2138" cy="161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92D03" w:rsidRPr="006941E1" w:rsidRDefault="00392D03" w:rsidP="00176419">
                            <w:pPr>
                              <w:pStyle w:val="Informacindecontac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EE7B3" id="_x0000_s1045" type="#_x0000_t202" style="position:absolute;margin-left:337.1pt;margin-top:116.1pt;width:159.2pt;height:12.7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" filled="f" stroked="f">
                <v:textbox style="mso-fit-shape-to-text:t" inset="0,0,0,0">
                  <w:txbxContent>
                    <w:p w:rsidR="00392D03" w:rsidRPr="006941E1" w:rsidRDefault="00392D03" w:rsidP="00176419">
                      <w:pPr>
                        <w:pStyle w:val="Informacindecontacto"/>
                        <w:rPr>
                          <w:lang w:val="es-E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W w:w="5104" w:type="pct"/>
        <w:jc w:val="center"/>
        <w:tblLayout w:type="fixed"/>
        <w:tblCellMar>
          <w:left w:w="1080" w:type="dxa"/>
          <w:right w:w="0" w:type="dxa"/>
        </w:tblCellMar>
        <w:tblLook w:val="0600" w:firstRow="0" w:lastRow="0" w:firstColumn="0" w:lastColumn="0" w:noHBand="1" w:noVBand="1"/>
      </w:tblPr>
      <w:tblGrid>
        <w:gridCol w:w="9214"/>
      </w:tblGrid>
      <w:tr w:rsidR="00392D03" w:rsidTr="00EF623A">
        <w:trPr>
          <w:jc w:val="center"/>
        </w:trPr>
        <w:tc>
          <w:tcPr>
            <w:tcW w:w="9214" w:type="dxa"/>
          </w:tcPr>
          <w:p w:rsidR="00392D03" w:rsidRPr="00176419" w:rsidRDefault="00392D03" w:rsidP="00EF623A">
            <w:pPr>
              <w:pStyle w:val="Informacindedestinatario"/>
              <w:ind w:right="148"/>
            </w:pPr>
            <w:r w:rsidRPr="00BA3253">
              <w:rPr>
                <w:noProof/>
                <w:lang w:eastAsia="es-ES"/>
              </w:rPr>
              <w:drawing>
                <wp:anchor distT="0" distB="0" distL="114300" distR="114300" simplePos="0" relativeHeight="251698176" behindDoc="0" locked="0" layoutInCell="1" allowOverlap="1" wp14:anchorId="69683B08" wp14:editId="5EAD8748">
                  <wp:simplePos x="0" y="0"/>
                  <wp:positionH relativeFrom="column">
                    <wp:posOffset>3354705</wp:posOffset>
                  </wp:positionH>
                  <wp:positionV relativeFrom="page">
                    <wp:posOffset>-937442</wp:posOffset>
                  </wp:positionV>
                  <wp:extent cx="220980" cy="220980"/>
                  <wp:effectExtent l="0" t="0" r="7620" b="7620"/>
                  <wp:wrapNone/>
                  <wp:docPr id="90" name="Gráfico 27" descr="Icono símbolo arrob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7442E5E-54F3-4EEC-BC04-0316892CC16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ráfico 27">
                            <a:extLst>
                              <a:ext uri="{FF2B5EF4-FFF2-40B4-BE49-F238E27FC236}">
                                <a16:creationId xmlns:a16="http://schemas.microsoft.com/office/drawing/2014/main" id="{A7442E5E-54F3-4EEC-BC04-0316892CC16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927DC">
              <w:rPr>
                <w:noProof/>
              </w:rPr>
              <w:t>Carlos</w:t>
            </w:r>
          </w:p>
          <w:p w:rsidR="00392D03" w:rsidRPr="00176419" w:rsidRDefault="00392D03" w:rsidP="00C402D6">
            <w:pPr>
              <w:pStyle w:val="Informacindedestinatario"/>
              <w:ind w:right="148"/>
            </w:pPr>
            <w:r w:rsidRPr="006927DC">
              <w:rPr>
                <w:noProof/>
              </w:rPr>
              <w:t>Infraestructura</w:t>
            </w:r>
          </w:p>
          <w:p w:rsidR="00392D03" w:rsidRPr="00176419" w:rsidRDefault="00392D03" w:rsidP="00663E3C">
            <w:pPr>
              <w:pStyle w:val="Informacindedestinatario"/>
              <w:ind w:right="148"/>
            </w:pPr>
            <w:r>
              <w:rPr>
                <w:lang w:bidi="es-ES"/>
              </w:rPr>
              <w:t>Banco El Cafecito</w:t>
            </w:r>
          </w:p>
          <w:p w:rsidR="00392D03" w:rsidRPr="00176419" w:rsidRDefault="00392D03" w:rsidP="00663E3C">
            <w:pPr>
              <w:pStyle w:val="Informacindedestinatario"/>
              <w:ind w:right="148"/>
            </w:pPr>
            <w:r>
              <w:t>Ciudad de Guatemala</w:t>
            </w:r>
          </w:p>
        </w:tc>
      </w:tr>
      <w:tr w:rsidR="00392D03" w:rsidTr="00EF623A">
        <w:trPr>
          <w:jc w:val="center"/>
        </w:trPr>
        <w:tc>
          <w:tcPr>
            <w:tcW w:w="9214" w:type="dxa"/>
          </w:tcPr>
          <w:p w:rsidR="00392D03" w:rsidRPr="00BF09B3" w:rsidRDefault="00392D03" w:rsidP="006941E1">
            <w:pPr>
              <w:ind w:right="492"/>
            </w:pPr>
            <w:r w:rsidRPr="00BA3253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E6689FD" wp14:editId="2EC873C5">
                      <wp:simplePos x="0" y="0"/>
                      <wp:positionH relativeFrom="column">
                        <wp:posOffset>147139</wp:posOffset>
                      </wp:positionH>
                      <wp:positionV relativeFrom="page">
                        <wp:posOffset>-1563098</wp:posOffset>
                      </wp:positionV>
                      <wp:extent cx="2029968" cy="292608"/>
                      <wp:effectExtent l="0" t="0" r="0" b="0"/>
                      <wp:wrapNone/>
                      <wp:docPr id="75" name="Cuadro de texto 1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0E961D4-0A47-4917-824E-78D847ED7E7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29968" cy="29260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92D03" w:rsidRPr="00176419" w:rsidRDefault="00392D03" w:rsidP="00176419">
                                  <w:pPr>
                                    <w:pStyle w:val="Subttulo"/>
                                  </w:pPr>
                                  <w:r w:rsidRPr="006927DC">
                                    <w:rPr>
                                      <w:noProof/>
                                    </w:rPr>
                                    <w:t>Ingeniero</w:t>
                                  </w:r>
                                </w:p>
                              </w:txbxContent>
                            </wps:txbx>
                            <wps:bodyPr wrap="square" lIns="0" tIns="0" rIns="0" bIns="0" rtlCol="0" anchor="ctr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6689FD" id="_x0000_s1046" type="#_x0000_t202" style="position:absolute;margin-left:11.6pt;margin-top:-123.1pt;width:159.85pt;height:23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" filled="f" stroked="f">
                      <v:textbox style="mso-fit-shape-to-text:t" inset="0,0,0,0">
                        <w:txbxContent>
                          <w:p w:rsidR="00392D03" w:rsidRPr="00176419" w:rsidRDefault="00392D03" w:rsidP="00176419">
                            <w:pPr>
                              <w:pStyle w:val="Subttulo"/>
                            </w:pPr>
                            <w:r w:rsidRPr="006927DC">
                              <w:rPr>
                                <w:noProof/>
                              </w:rPr>
                              <w:t>Ingeniero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BA3253">
              <w:rPr>
                <w:noProof/>
                <w:lang w:eastAsia="es-ES"/>
              </w:rPr>
              <w:drawing>
                <wp:anchor distT="0" distB="0" distL="114300" distR="114300" simplePos="0" relativeHeight="251697152" behindDoc="0" locked="0" layoutInCell="1" allowOverlap="1" wp14:anchorId="5B0E23A2" wp14:editId="4879DA3D">
                  <wp:simplePos x="0" y="0"/>
                  <wp:positionH relativeFrom="column">
                    <wp:posOffset>3718288</wp:posOffset>
                  </wp:positionH>
                  <wp:positionV relativeFrom="page">
                    <wp:posOffset>-2093898</wp:posOffset>
                  </wp:positionV>
                  <wp:extent cx="164465" cy="190500"/>
                  <wp:effectExtent l="0" t="0" r="6985" b="0"/>
                  <wp:wrapNone/>
                  <wp:docPr id="91" name="Gráfico 23" descr="Icono teléfon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8355993-40E7-4C4B-8201-13AD2536E24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áfico 23">
                            <a:extLst>
                              <a:ext uri="{FF2B5EF4-FFF2-40B4-BE49-F238E27FC236}">
                                <a16:creationId xmlns:a16="http://schemas.microsoft.com/office/drawing/2014/main" id="{58355993-40E7-4C4B-8201-13AD2536E2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6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A3253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5B62E94" wp14:editId="3925A421">
                      <wp:simplePos x="0" y="0"/>
                      <wp:positionH relativeFrom="column">
                        <wp:posOffset>3938088</wp:posOffset>
                      </wp:positionH>
                      <wp:positionV relativeFrom="page">
                        <wp:posOffset>-2098675</wp:posOffset>
                      </wp:positionV>
                      <wp:extent cx="1942465" cy="161925"/>
                      <wp:effectExtent l="0" t="0" r="0" b="0"/>
                      <wp:wrapNone/>
                      <wp:docPr id="76" name="Cuadro de texto 3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3792266-AB51-4FDD-934A-EF6C8B01C2B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42465" cy="1619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92D03" w:rsidRDefault="00392D03" w:rsidP="00176419">
                                  <w:pPr>
                                    <w:pStyle w:val="Informacindecontacto"/>
                                  </w:pPr>
                                  <w:r w:rsidRPr="006927DC">
                                    <w:rPr>
                                      <w:noProof/>
                                    </w:rPr>
                                    <w:t>123456782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5B62E94" id="_x0000_s1047" type="#_x0000_t202" style="position:absolute;margin-left:310.1pt;margin-top:-165.25pt;width:152.95pt;height:12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" filled="f" stroked="f">
                      <v:textbox style="mso-fit-shape-to-text:t" inset="0,0,0,0">
                        <w:txbxContent>
                          <w:p w:rsidR="00392D03" w:rsidRDefault="00392D03" w:rsidP="00176419">
                            <w:pPr>
                              <w:pStyle w:val="Informacindecontacto"/>
                            </w:pPr>
                            <w:r w:rsidRPr="006927DC">
                              <w:rPr>
                                <w:noProof/>
                              </w:rPr>
                              <w:t>123456782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BA3253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41660F3" wp14:editId="199237C0">
                      <wp:simplePos x="0" y="0"/>
                      <wp:positionH relativeFrom="column">
                        <wp:posOffset>31841</wp:posOffset>
                      </wp:positionH>
                      <wp:positionV relativeFrom="page">
                        <wp:posOffset>-2096952</wp:posOffset>
                      </wp:positionV>
                      <wp:extent cx="2752344" cy="384048"/>
                      <wp:effectExtent l="0" t="0" r="0" b="0"/>
                      <wp:wrapNone/>
                      <wp:docPr id="77" name="Cuadro de texto 5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6E94DAC-4132-4C69-9723-68DDB2FD147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2344" cy="38404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92D03" w:rsidRDefault="00392D03" w:rsidP="00176419">
                                  <w:pPr>
                                    <w:pStyle w:val="Ttulo"/>
                                  </w:pPr>
                                  <w:r w:rsidRPr="006927DC">
                                    <w:rPr>
                                      <w:noProof/>
                                    </w:rPr>
                                    <w:t>Lòpez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1660F3" id="_x0000_s1048" type="#_x0000_t202" style="position:absolute;margin-left:2.5pt;margin-top:-165.1pt;width:216.7pt;height:3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" filled="f" stroked="f">
                      <v:textbox style="mso-fit-shape-to-text:t" inset="0,0,0,0">
                        <w:txbxContent>
                          <w:p w:rsidR="00392D03" w:rsidRDefault="00392D03" w:rsidP="00176419">
                            <w:pPr>
                              <w:pStyle w:val="Ttulo"/>
                            </w:pPr>
                            <w:r w:rsidRPr="006927DC">
                              <w:rPr>
                                <w:noProof/>
                              </w:rPr>
                              <w:t>Lòpez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BA3253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97182C4" wp14:editId="32B24DA7">
                      <wp:simplePos x="0" y="0"/>
                      <wp:positionH relativeFrom="column">
                        <wp:posOffset>97155</wp:posOffset>
                      </wp:positionH>
                      <wp:positionV relativeFrom="page">
                        <wp:posOffset>-2589530</wp:posOffset>
                      </wp:positionV>
                      <wp:extent cx="2743200" cy="384048"/>
                      <wp:effectExtent l="0" t="0" r="0" b="0"/>
                      <wp:wrapNone/>
                      <wp:docPr id="78" name="Cuadro de texto 1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C303BFA-D494-476E-9E4A-A6B0F1F7C6D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0" cy="38404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92D03" w:rsidRPr="00176419" w:rsidRDefault="00392D03" w:rsidP="00176419">
                                  <w:pPr>
                                    <w:pStyle w:val="Ttulo"/>
                                  </w:pPr>
                                  <w:r w:rsidRPr="006927DC">
                                    <w:rPr>
                                      <w:noProof/>
                                    </w:rPr>
                                    <w:t>Carlos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7182C4" id="_x0000_s1049" type="#_x0000_t202" style="position:absolute;margin-left:7.65pt;margin-top:-203.9pt;width:3in;height:3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" filled="f" stroked="f">
                      <v:textbox style="mso-fit-shape-to-text:t" inset="0,0,0,0">
                        <w:txbxContent>
                          <w:p w:rsidR="00392D03" w:rsidRPr="00176419" w:rsidRDefault="00392D03" w:rsidP="00176419">
                            <w:pPr>
                              <w:pStyle w:val="Ttulo"/>
                            </w:pPr>
                            <w:r w:rsidRPr="006927DC">
                              <w:rPr>
                                <w:noProof/>
                              </w:rPr>
                              <w:t>Carlos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BF09B3">
              <w:rPr>
                <w:lang w:bidi="es-ES"/>
              </w:rPr>
              <w:t xml:space="preserve">Estimado </w:t>
            </w:r>
            <w:r>
              <w:rPr>
                <w:noProof/>
              </w:rPr>
              <w:t>Carlos</w:t>
            </w:r>
            <w:r w:rsidRPr="00BF09B3">
              <w:rPr>
                <w:lang w:bidi="es-ES"/>
              </w:rPr>
              <w:t>:</w:t>
            </w:r>
          </w:p>
          <w:p w:rsidR="00392D03" w:rsidRDefault="00392D03" w:rsidP="00663E3C">
            <w:pPr>
              <w:ind w:right="492"/>
            </w:pPr>
          </w:p>
          <w:p w:rsidR="00392D03" w:rsidRDefault="00392D03" w:rsidP="00956F90">
            <w:pPr>
              <w:ind w:right="492"/>
            </w:pPr>
            <w:r>
              <w:t xml:space="preserve">Para darle información sobre el diagrama de flujo ATM </w:t>
            </w:r>
          </w:p>
          <w:p w:rsidR="00392D03" w:rsidRDefault="00392D03" w:rsidP="00956F90">
            <w:pPr>
              <w:ind w:right="492"/>
            </w:pPr>
            <w:r>
              <w:t>Redacción del Informe de Errores</w:t>
            </w:r>
          </w:p>
          <w:p w:rsidR="00392D03" w:rsidRDefault="00392D03" w:rsidP="00956F90">
            <w:pPr>
              <w:ind w:right="492"/>
            </w:pPr>
          </w:p>
          <w:p w:rsidR="00392D03" w:rsidRDefault="00392D03" w:rsidP="00956F90">
            <w:pPr>
              <w:ind w:right="492"/>
            </w:pPr>
            <w:r>
              <w:t xml:space="preserve"> Inicio del Proceso:</w:t>
            </w:r>
          </w:p>
          <w:p w:rsidR="00392D03" w:rsidRDefault="00392D03" w:rsidP="00956F90">
            <w:pPr>
              <w:ind w:right="492"/>
            </w:pPr>
            <w:r>
              <w:t>Comienza con un óvalo que represente el inicio del proceso. Etiqueta este símbolo como “Inicio”.</w:t>
            </w:r>
          </w:p>
          <w:p w:rsidR="00392D03" w:rsidRDefault="00392D03" w:rsidP="00956F90">
            <w:pPr>
              <w:ind w:right="492"/>
            </w:pPr>
            <w:r>
              <w:t>Luego, agrega una flecha que indique el siguiente paso.</w:t>
            </w:r>
          </w:p>
          <w:p w:rsidR="00392D03" w:rsidRDefault="00392D03" w:rsidP="00956F90">
            <w:pPr>
              <w:ind w:right="492"/>
            </w:pPr>
            <w:r>
              <w:t>Ingreso del Código de Usuario:</w:t>
            </w:r>
          </w:p>
          <w:p w:rsidR="00392D03" w:rsidRDefault="00392D03" w:rsidP="00956F90">
            <w:pPr>
              <w:ind w:right="492"/>
            </w:pPr>
            <w:r>
              <w:t>Después del inicio, coloca un rectángulo que represente el ingreso del código de usuario. Etiqueta este paso como “Ingresar código de usuario”.</w:t>
            </w:r>
          </w:p>
          <w:p w:rsidR="00392D03" w:rsidRDefault="00392D03" w:rsidP="00956F90">
            <w:pPr>
              <w:ind w:right="492"/>
            </w:pPr>
            <w:r>
              <w:t>Conecta una flecha desde el inicio hacia este rectángulo.</w:t>
            </w:r>
          </w:p>
          <w:p w:rsidR="00392D03" w:rsidRDefault="00392D03" w:rsidP="00956F90">
            <w:pPr>
              <w:ind w:right="492"/>
            </w:pPr>
            <w:r>
              <w:t>Verificación de Contraseña:</w:t>
            </w:r>
          </w:p>
          <w:p w:rsidR="00392D03" w:rsidRDefault="00392D03" w:rsidP="00956F90">
            <w:pPr>
              <w:ind w:right="492"/>
            </w:pPr>
            <w:r>
              <w:t>A continuación, agrega otro rectángulo para verificar la contraseña. Etiqueta este paso como “Verificar contraseña”.</w:t>
            </w:r>
          </w:p>
          <w:p w:rsidR="00392D03" w:rsidRDefault="00392D03" w:rsidP="00956F90">
            <w:pPr>
              <w:ind w:right="492"/>
            </w:pPr>
            <w:r>
              <w:t>Si la contraseña es correcta, sigue adelante; de lo contrario, pasa al siguiente paso.</w:t>
            </w:r>
          </w:p>
          <w:p w:rsidR="00392D03" w:rsidRDefault="00392D03" w:rsidP="00956F90">
            <w:pPr>
              <w:ind w:right="492"/>
            </w:pPr>
            <w:r>
              <w:t>Tres Intentos de Contraseña Incorrecta:</w:t>
            </w:r>
          </w:p>
          <w:p w:rsidR="00392D03" w:rsidRDefault="00392D03" w:rsidP="00956F90">
            <w:pPr>
              <w:ind w:right="492"/>
            </w:pPr>
            <w:r>
              <w:t>Agrega un rombo (símbolo de decisión) después de la verificación de contraseña.</w:t>
            </w:r>
          </w:p>
          <w:p w:rsidR="00392D03" w:rsidRDefault="00392D03" w:rsidP="00956F90">
            <w:pPr>
              <w:ind w:right="492"/>
            </w:pPr>
            <w:r>
              <w:t>Si la contraseña es incorrecta, conecta una flecha hacia un rectángulo que represente “Tres intentos restantes”.</w:t>
            </w:r>
          </w:p>
          <w:p w:rsidR="00392D03" w:rsidRDefault="00392D03" w:rsidP="00956F90">
            <w:pPr>
              <w:ind w:right="492"/>
            </w:pPr>
            <w:r>
              <w:t>Si los tres intentos fallan, conecta una flecha hacia un rectángulo que indique “Bloquear terminal”.</w:t>
            </w:r>
          </w:p>
          <w:p w:rsidR="00392D03" w:rsidRDefault="00392D03" w:rsidP="00956F90">
            <w:pPr>
              <w:ind w:right="492"/>
            </w:pPr>
            <w:r>
              <w:lastRenderedPageBreak/>
              <w:t>Verificación de Estado de Cuenta:</w:t>
            </w:r>
          </w:p>
          <w:p w:rsidR="00392D03" w:rsidRDefault="00392D03" w:rsidP="00956F90">
            <w:pPr>
              <w:ind w:right="492"/>
            </w:pPr>
            <w:r>
              <w:t>Después de la verificación de contraseña (si es correcta), agrega un rectángulo para verificar el estado de cuenta. Etiqueta este paso como “Verificar estado de cuenta”.</w:t>
            </w:r>
          </w:p>
          <w:p w:rsidR="00392D03" w:rsidRDefault="00392D03" w:rsidP="00956F90">
            <w:pPr>
              <w:ind w:right="492"/>
            </w:pPr>
            <w:r>
              <w:t>Si el estado de cuenta es válido, continúa; de lo contrario, finaliza el proceso.</w:t>
            </w:r>
          </w:p>
          <w:p w:rsidR="00392D03" w:rsidRDefault="00392D03" w:rsidP="00956F90">
            <w:pPr>
              <w:ind w:right="492"/>
            </w:pPr>
            <w:r>
              <w:t>Acciones Disponibles:</w:t>
            </w:r>
          </w:p>
          <w:p w:rsidR="00392D03" w:rsidRDefault="00392D03" w:rsidP="00956F90">
            <w:pPr>
              <w:ind w:right="492"/>
            </w:pPr>
            <w:r>
              <w:t>Agrega un rombo para representar las opciones disponibles (por ejemplo, “Realizar depósito”, “Realizar transferencia”, etc.).</w:t>
            </w:r>
          </w:p>
          <w:p w:rsidR="00392D03" w:rsidRDefault="00392D03" w:rsidP="00956F90">
            <w:pPr>
              <w:ind w:right="492"/>
            </w:pPr>
            <w:r>
              <w:t>Si elige “Realizar depósito”, verifica si la cuenta existe y solicita el monto.</w:t>
            </w:r>
          </w:p>
          <w:p w:rsidR="00392D03" w:rsidRDefault="00392D03" w:rsidP="00956F90">
            <w:pPr>
              <w:ind w:right="492"/>
            </w:pPr>
            <w:r>
              <w:t>Si elige otra acción, verifica nuevamente los datos de usuario y contraseña, así como la existencia de la cuenta y el monto necesario.</w:t>
            </w:r>
          </w:p>
          <w:p w:rsidR="00392D03" w:rsidRPr="00BF09B3" w:rsidRDefault="00392D03" w:rsidP="006941E1">
            <w:pPr>
              <w:ind w:right="492"/>
            </w:pPr>
          </w:p>
          <w:p w:rsidR="00392D03" w:rsidRPr="00BF09B3" w:rsidRDefault="00392D03" w:rsidP="006941E1">
            <w:pPr>
              <w:ind w:right="492"/>
            </w:pPr>
            <w:r>
              <w:rPr>
                <w:lang w:bidi="es-ES"/>
              </w:rPr>
              <w:t>Atentamente</w:t>
            </w:r>
          </w:p>
          <w:p w:rsidR="00392D03" w:rsidRPr="00BF09B3" w:rsidRDefault="00392D03" w:rsidP="006941E1">
            <w:pPr>
              <w:ind w:right="492"/>
            </w:pPr>
          </w:p>
          <w:p w:rsidR="00392D03" w:rsidRDefault="00392D03" w:rsidP="006941E1">
            <w:pPr>
              <w:ind w:right="492"/>
            </w:pPr>
            <w:r>
              <w:t xml:space="preserve">Adriano Desarrollador </w:t>
            </w:r>
          </w:p>
          <w:p w:rsidR="00392D03" w:rsidRDefault="00392D03" w:rsidP="006941E1">
            <w:pPr>
              <w:ind w:right="492"/>
            </w:pPr>
          </w:p>
          <w:sdt>
            <w:sdtPr>
              <w:id w:val="-1117987371"/>
              <w:placeholder>
                <w:docPart w:val="7F9D626EA0E943D6A70C8D4152BD075E"/>
              </w:placeholder>
              <w:temporary/>
              <w:showingPlcHdr/>
              <w15:appearance w15:val="hidden"/>
            </w:sdtPr>
            <w:sdtContent>
              <w:p w:rsidR="00392D03" w:rsidRDefault="00392D03" w:rsidP="006941E1">
                <w:pPr>
                  <w:ind w:right="492"/>
                </w:pPr>
                <w:r w:rsidRPr="000629D5">
                  <w:rPr>
                    <w:lang w:bidi="es-ES"/>
                  </w:rPr>
                  <w:t>Adjunto</w:t>
                </w:r>
              </w:p>
            </w:sdtContent>
          </w:sdt>
        </w:tc>
      </w:tr>
    </w:tbl>
    <w:p w:rsidR="00392D03" w:rsidRDefault="00392D03">
      <w:r w:rsidRPr="00044397">
        <w:lastRenderedPageBreak/>
        <w:drawing>
          <wp:anchor distT="0" distB="0" distL="114300" distR="114300" simplePos="0" relativeHeight="251706368" behindDoc="1" locked="0" layoutInCell="1" allowOverlap="1" wp14:anchorId="6DF2580E" wp14:editId="0528F472">
            <wp:simplePos x="0" y="0"/>
            <wp:positionH relativeFrom="margin">
              <wp:posOffset>206375</wp:posOffset>
            </wp:positionH>
            <wp:positionV relativeFrom="paragraph">
              <wp:posOffset>523240</wp:posOffset>
            </wp:positionV>
            <wp:extent cx="5903595" cy="4299585"/>
            <wp:effectExtent l="0" t="0" r="1905" b="5715"/>
            <wp:wrapTight wrapText="bothSides">
              <wp:wrapPolygon edited="0">
                <wp:start x="0" y="0"/>
                <wp:lineTo x="0" y="21533"/>
                <wp:lineTo x="21537" y="21533"/>
                <wp:lineTo x="21537" y="0"/>
                <wp:lineTo x="0" y="0"/>
              </wp:wrapPolygon>
            </wp:wrapTight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325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644D52" wp14:editId="1BF713CA">
                <wp:simplePos x="0" y="0"/>
                <wp:positionH relativeFrom="column">
                  <wp:posOffset>4303395</wp:posOffset>
                </wp:positionH>
                <wp:positionV relativeFrom="page">
                  <wp:posOffset>1095375</wp:posOffset>
                </wp:positionV>
                <wp:extent cx="1894205" cy="0"/>
                <wp:effectExtent l="0" t="0" r="0" b="0"/>
                <wp:wrapNone/>
                <wp:docPr id="79" name="Conector recto 45" descr="elemento decorativo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E5E6BE" id="Conector recto 45" o:spid="_x0000_s1026" alt="elemento decorativo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38.85pt,86.25pt" to="488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" strokecolor="#d8d8d8 [2732]" strokeweight=".5pt">
                <v:stroke joinstyle="miter"/>
                <w10:wrap anchory="page"/>
              </v:line>
            </w:pict>
          </mc:Fallback>
        </mc:AlternateContent>
      </w:r>
      <w:r w:rsidRPr="00BA325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BEED6B" wp14:editId="67A7152F">
                <wp:simplePos x="0" y="0"/>
                <wp:positionH relativeFrom="column">
                  <wp:posOffset>4303935</wp:posOffset>
                </wp:positionH>
                <wp:positionV relativeFrom="page">
                  <wp:posOffset>1414780</wp:posOffset>
                </wp:positionV>
                <wp:extent cx="1894205" cy="0"/>
                <wp:effectExtent l="0" t="0" r="0" b="0"/>
                <wp:wrapNone/>
                <wp:docPr id="80" name="Conector recto 45" descr="elemento decorativo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32BD31" id="Conector recto 45" o:spid="_x0000_s1026" alt="elemento decorativo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38.9pt,111.4pt" to="488.05pt,1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" strokecolor="#d8d8d8 [2732]" strokeweight=".5pt">
                <v:stroke joinstyle="miter"/>
                <w10:wrap anchory="page"/>
              </v:line>
            </w:pict>
          </mc:Fallback>
        </mc:AlternateContent>
      </w:r>
      <w:r>
        <w:t xml:space="preserve">                Como debe ir </w:t>
      </w:r>
    </w:p>
    <w:p w:rsidR="00392D03" w:rsidRDefault="00392D03">
      <w:pPr>
        <w:sectPr w:rsidR="00392D03" w:rsidSect="00392D03">
          <w:headerReference w:type="default" r:id="rId22"/>
          <w:pgSz w:w="11906" w:h="16838" w:code="9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44397">
        <w:lastRenderedPageBreak/>
        <w:drawing>
          <wp:inline distT="0" distB="0" distL="0" distR="0" wp14:anchorId="2A8AC3BB" wp14:editId="3DA1D341">
            <wp:extent cx="5731510" cy="4217670"/>
            <wp:effectExtent l="0" t="0" r="2540" b="0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4397">
        <w:drawing>
          <wp:inline distT="0" distB="0" distL="0" distR="0" wp14:anchorId="2154AC33" wp14:editId="30AE27C5">
            <wp:extent cx="5731510" cy="3429635"/>
            <wp:effectExtent l="0" t="0" r="2540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03" w:rsidRDefault="00392D03" w:rsidP="001F6CDA">
      <w:pPr>
        <w:spacing w:before="2800"/>
      </w:pPr>
      <w:r w:rsidRPr="00BA3253"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B104BF" wp14:editId="1A0FEEA7">
                <wp:simplePos x="0" y="0"/>
                <wp:positionH relativeFrom="column">
                  <wp:posOffset>4302941</wp:posOffset>
                </wp:positionH>
                <wp:positionV relativeFrom="page">
                  <wp:posOffset>2052299</wp:posOffset>
                </wp:positionV>
                <wp:extent cx="1949450" cy="161925"/>
                <wp:effectExtent l="0" t="0" r="0" b="0"/>
                <wp:wrapNone/>
                <wp:docPr id="95" name="Cuadro de texto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6BBA5D-450E-4A12-B09E-BAD86BB1555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161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92D03" w:rsidRDefault="00392D03" w:rsidP="00176419">
                            <w:pPr>
                              <w:pStyle w:val="Informacindecontacto"/>
                            </w:pPr>
                            <w:r w:rsidRPr="006927DC">
                              <w:rPr>
                                <w:noProof/>
                              </w:rPr>
                              <w:t>laura.perez@example.com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B104BF" id="_x0000_s1050" type="#_x0000_t202" style="position:absolute;margin-left:338.8pt;margin-top:161.6pt;width:153.5pt;height:12.7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" filled="f" stroked="f">
                <v:textbox style="mso-fit-shape-to-text:t" inset="0,0,0,0">
                  <w:txbxContent>
                    <w:p w:rsidR="00392D03" w:rsidRDefault="00392D03" w:rsidP="00176419">
                      <w:pPr>
                        <w:pStyle w:val="Informacindecontacto"/>
                      </w:pPr>
                      <w:r w:rsidRPr="006927DC">
                        <w:rPr>
                          <w:noProof/>
                        </w:rPr>
                        <w:t>laura.perez@example.com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BA325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BEE7B3" wp14:editId="0CCB97CB">
                <wp:simplePos x="0" y="0"/>
                <wp:positionH relativeFrom="column">
                  <wp:posOffset>4281295</wp:posOffset>
                </wp:positionH>
                <wp:positionV relativeFrom="page">
                  <wp:posOffset>1474668</wp:posOffset>
                </wp:positionV>
                <wp:extent cx="2022138" cy="161925"/>
                <wp:effectExtent l="0" t="0" r="0" b="0"/>
                <wp:wrapNone/>
                <wp:docPr id="96" name="Cuadro de texto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F328B0-5F55-4994-A4C0-15CF57E093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2138" cy="161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92D03" w:rsidRPr="006941E1" w:rsidRDefault="00392D03" w:rsidP="00176419">
                            <w:pPr>
                              <w:pStyle w:val="Informacindecontac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EE7B3" id="_x0000_s1051" type="#_x0000_t202" style="position:absolute;margin-left:337.1pt;margin-top:116.1pt;width:159.2pt;height:12.7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" filled="f" stroked="f">
                <v:textbox style="mso-fit-shape-to-text:t" inset="0,0,0,0">
                  <w:txbxContent>
                    <w:p w:rsidR="00392D03" w:rsidRPr="006941E1" w:rsidRDefault="00392D03" w:rsidP="00176419">
                      <w:pPr>
                        <w:pStyle w:val="Informacindecontacto"/>
                        <w:rPr>
                          <w:lang w:val="es-E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W w:w="5104" w:type="pct"/>
        <w:jc w:val="center"/>
        <w:tblLayout w:type="fixed"/>
        <w:tblCellMar>
          <w:left w:w="1080" w:type="dxa"/>
          <w:right w:w="0" w:type="dxa"/>
        </w:tblCellMar>
        <w:tblLook w:val="0600" w:firstRow="0" w:lastRow="0" w:firstColumn="0" w:lastColumn="0" w:noHBand="1" w:noVBand="1"/>
      </w:tblPr>
      <w:tblGrid>
        <w:gridCol w:w="9214"/>
      </w:tblGrid>
      <w:tr w:rsidR="00392D03" w:rsidTr="00EF623A">
        <w:trPr>
          <w:jc w:val="center"/>
        </w:trPr>
        <w:tc>
          <w:tcPr>
            <w:tcW w:w="9214" w:type="dxa"/>
          </w:tcPr>
          <w:p w:rsidR="00392D03" w:rsidRPr="00176419" w:rsidRDefault="00392D03" w:rsidP="00EF623A">
            <w:pPr>
              <w:pStyle w:val="Informacindedestinatario"/>
              <w:ind w:right="148"/>
            </w:pPr>
            <w:r w:rsidRPr="00BA3253">
              <w:rPr>
                <w:noProof/>
                <w:lang w:eastAsia="es-ES"/>
              </w:rPr>
              <w:drawing>
                <wp:anchor distT="0" distB="0" distL="114300" distR="114300" simplePos="0" relativeHeight="251710464" behindDoc="0" locked="0" layoutInCell="1" allowOverlap="1" wp14:anchorId="69683B08" wp14:editId="5EAD8748">
                  <wp:simplePos x="0" y="0"/>
                  <wp:positionH relativeFrom="column">
                    <wp:posOffset>3354705</wp:posOffset>
                  </wp:positionH>
                  <wp:positionV relativeFrom="page">
                    <wp:posOffset>-937442</wp:posOffset>
                  </wp:positionV>
                  <wp:extent cx="220980" cy="220980"/>
                  <wp:effectExtent l="0" t="0" r="7620" b="7620"/>
                  <wp:wrapNone/>
                  <wp:docPr id="112" name="Gráfico 27" descr="Icono símbolo arrob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7442E5E-54F3-4EEC-BC04-0316892CC16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ráfico 27">
                            <a:extLst>
                              <a:ext uri="{FF2B5EF4-FFF2-40B4-BE49-F238E27FC236}">
                                <a16:creationId xmlns:a16="http://schemas.microsoft.com/office/drawing/2014/main" id="{A7442E5E-54F3-4EEC-BC04-0316892CC16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927DC">
              <w:rPr>
                <w:noProof/>
              </w:rPr>
              <w:t>Laura</w:t>
            </w:r>
          </w:p>
          <w:p w:rsidR="00392D03" w:rsidRPr="00176419" w:rsidRDefault="00392D03" w:rsidP="00C402D6">
            <w:pPr>
              <w:pStyle w:val="Informacindedestinatario"/>
              <w:ind w:right="148"/>
            </w:pPr>
            <w:r w:rsidRPr="006927DC">
              <w:rPr>
                <w:noProof/>
              </w:rPr>
              <w:t>Calidad</w:t>
            </w:r>
          </w:p>
          <w:p w:rsidR="00392D03" w:rsidRPr="00176419" w:rsidRDefault="00392D03" w:rsidP="00663E3C">
            <w:pPr>
              <w:pStyle w:val="Informacindedestinatario"/>
              <w:ind w:right="148"/>
            </w:pPr>
            <w:r>
              <w:rPr>
                <w:lang w:bidi="es-ES"/>
              </w:rPr>
              <w:t>Banco El Cafecito</w:t>
            </w:r>
          </w:p>
          <w:p w:rsidR="00392D03" w:rsidRPr="00176419" w:rsidRDefault="00392D03" w:rsidP="00663E3C">
            <w:pPr>
              <w:pStyle w:val="Informacindedestinatario"/>
              <w:ind w:right="148"/>
            </w:pPr>
            <w:r>
              <w:t>Ciudad de Guatemala</w:t>
            </w:r>
          </w:p>
        </w:tc>
      </w:tr>
      <w:tr w:rsidR="00392D03" w:rsidTr="00EF623A">
        <w:trPr>
          <w:jc w:val="center"/>
        </w:trPr>
        <w:tc>
          <w:tcPr>
            <w:tcW w:w="9214" w:type="dxa"/>
          </w:tcPr>
          <w:p w:rsidR="00392D03" w:rsidRPr="00BF09B3" w:rsidRDefault="00392D03" w:rsidP="006941E1">
            <w:pPr>
              <w:ind w:right="492"/>
            </w:pPr>
            <w:r w:rsidRPr="00BA3253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E6689FD" wp14:editId="2EC873C5">
                      <wp:simplePos x="0" y="0"/>
                      <wp:positionH relativeFrom="column">
                        <wp:posOffset>147139</wp:posOffset>
                      </wp:positionH>
                      <wp:positionV relativeFrom="page">
                        <wp:posOffset>-1563098</wp:posOffset>
                      </wp:positionV>
                      <wp:extent cx="2029968" cy="292608"/>
                      <wp:effectExtent l="0" t="0" r="0" b="0"/>
                      <wp:wrapNone/>
                      <wp:docPr id="97" name="Cuadro de texto 1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0E961D4-0A47-4917-824E-78D847ED7E7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29968" cy="29260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92D03" w:rsidRPr="00176419" w:rsidRDefault="00392D03" w:rsidP="00176419">
                                  <w:pPr>
                                    <w:pStyle w:val="Subttulo"/>
                                  </w:pPr>
                                  <w:r w:rsidRPr="006927DC">
                                    <w:rPr>
                                      <w:noProof/>
                                    </w:rPr>
                                    <w:t>Tester</w:t>
                                  </w:r>
                                </w:p>
                              </w:txbxContent>
                            </wps:txbx>
                            <wps:bodyPr wrap="square" lIns="0" tIns="0" rIns="0" bIns="0" rtlCol="0" anchor="ctr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6689FD" id="_x0000_s1052" type="#_x0000_t202" style="position:absolute;margin-left:11.6pt;margin-top:-123.1pt;width:159.85pt;height:23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" filled="f" stroked="f">
                      <v:textbox style="mso-fit-shape-to-text:t" inset="0,0,0,0">
                        <w:txbxContent>
                          <w:p w:rsidR="00392D03" w:rsidRPr="00176419" w:rsidRDefault="00392D03" w:rsidP="00176419">
                            <w:pPr>
                              <w:pStyle w:val="Subttulo"/>
                            </w:pPr>
                            <w:r w:rsidRPr="006927DC">
                              <w:rPr>
                                <w:noProof/>
                              </w:rPr>
                              <w:t>Tester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BA3253">
              <w:rPr>
                <w:noProof/>
                <w:lang w:eastAsia="es-ES"/>
              </w:rPr>
              <w:drawing>
                <wp:anchor distT="0" distB="0" distL="114300" distR="114300" simplePos="0" relativeHeight="251709440" behindDoc="0" locked="0" layoutInCell="1" allowOverlap="1" wp14:anchorId="5B0E23A2" wp14:editId="4879DA3D">
                  <wp:simplePos x="0" y="0"/>
                  <wp:positionH relativeFrom="column">
                    <wp:posOffset>3718288</wp:posOffset>
                  </wp:positionH>
                  <wp:positionV relativeFrom="page">
                    <wp:posOffset>-2093898</wp:posOffset>
                  </wp:positionV>
                  <wp:extent cx="164465" cy="190500"/>
                  <wp:effectExtent l="0" t="0" r="6985" b="0"/>
                  <wp:wrapNone/>
                  <wp:docPr id="113" name="Gráfico 23" descr="Icono teléfon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8355993-40E7-4C4B-8201-13AD2536E24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áfico 23">
                            <a:extLst>
                              <a:ext uri="{FF2B5EF4-FFF2-40B4-BE49-F238E27FC236}">
                                <a16:creationId xmlns:a16="http://schemas.microsoft.com/office/drawing/2014/main" id="{58355993-40E7-4C4B-8201-13AD2536E2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6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A3253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5B62E94" wp14:editId="3925A421">
                      <wp:simplePos x="0" y="0"/>
                      <wp:positionH relativeFrom="column">
                        <wp:posOffset>3938088</wp:posOffset>
                      </wp:positionH>
                      <wp:positionV relativeFrom="page">
                        <wp:posOffset>-2098675</wp:posOffset>
                      </wp:positionV>
                      <wp:extent cx="1942465" cy="161925"/>
                      <wp:effectExtent l="0" t="0" r="0" b="0"/>
                      <wp:wrapNone/>
                      <wp:docPr id="98" name="Cuadro de texto 3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3792266-AB51-4FDD-934A-EF6C8B01C2B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42465" cy="1619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92D03" w:rsidRDefault="00392D03" w:rsidP="00176419">
                                  <w:pPr>
                                    <w:pStyle w:val="Informacindecontacto"/>
                                  </w:pPr>
                                  <w:r w:rsidRPr="006927DC">
                                    <w:rPr>
                                      <w:noProof/>
                                    </w:rPr>
                                    <w:t>123456783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5B62E94" id="_x0000_s1053" type="#_x0000_t202" style="position:absolute;margin-left:310.1pt;margin-top:-165.25pt;width:152.95pt;height:12.7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" filled="f" stroked="f">
                      <v:textbox style="mso-fit-shape-to-text:t" inset="0,0,0,0">
                        <w:txbxContent>
                          <w:p w:rsidR="00392D03" w:rsidRDefault="00392D03" w:rsidP="00176419">
                            <w:pPr>
                              <w:pStyle w:val="Informacindecontacto"/>
                            </w:pPr>
                            <w:r w:rsidRPr="006927DC">
                              <w:rPr>
                                <w:noProof/>
                              </w:rPr>
                              <w:t>123456783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BA3253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41660F3" wp14:editId="199237C0">
                      <wp:simplePos x="0" y="0"/>
                      <wp:positionH relativeFrom="column">
                        <wp:posOffset>31841</wp:posOffset>
                      </wp:positionH>
                      <wp:positionV relativeFrom="page">
                        <wp:posOffset>-2096952</wp:posOffset>
                      </wp:positionV>
                      <wp:extent cx="2752344" cy="384048"/>
                      <wp:effectExtent l="0" t="0" r="0" b="0"/>
                      <wp:wrapNone/>
                      <wp:docPr id="99" name="Cuadro de texto 5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6E94DAC-4132-4C69-9723-68DDB2FD147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2344" cy="38404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92D03" w:rsidRDefault="00392D03" w:rsidP="00176419">
                                  <w:pPr>
                                    <w:pStyle w:val="Ttulo"/>
                                  </w:pPr>
                                  <w:r w:rsidRPr="006927DC">
                                    <w:rPr>
                                      <w:noProof/>
                                    </w:rPr>
                                    <w:t>Martìnez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1660F3" id="_x0000_s1054" type="#_x0000_t202" style="position:absolute;margin-left:2.5pt;margin-top:-165.1pt;width:216.7pt;height:3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" filled="f" stroked="f">
                      <v:textbox style="mso-fit-shape-to-text:t" inset="0,0,0,0">
                        <w:txbxContent>
                          <w:p w:rsidR="00392D03" w:rsidRDefault="00392D03" w:rsidP="00176419">
                            <w:pPr>
                              <w:pStyle w:val="Ttulo"/>
                            </w:pPr>
                            <w:r w:rsidRPr="006927DC">
                              <w:rPr>
                                <w:noProof/>
                              </w:rPr>
                              <w:t>Martìnez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BA3253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97182C4" wp14:editId="32B24DA7">
                      <wp:simplePos x="0" y="0"/>
                      <wp:positionH relativeFrom="column">
                        <wp:posOffset>97155</wp:posOffset>
                      </wp:positionH>
                      <wp:positionV relativeFrom="page">
                        <wp:posOffset>-2589530</wp:posOffset>
                      </wp:positionV>
                      <wp:extent cx="2743200" cy="384048"/>
                      <wp:effectExtent l="0" t="0" r="0" b="0"/>
                      <wp:wrapNone/>
                      <wp:docPr id="100" name="Cuadro de texto 1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C303BFA-D494-476E-9E4A-A6B0F1F7C6D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0" cy="38404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92D03" w:rsidRPr="00176419" w:rsidRDefault="00392D03" w:rsidP="00176419">
                                  <w:pPr>
                                    <w:pStyle w:val="Ttulo"/>
                                  </w:pPr>
                                  <w:r w:rsidRPr="006927DC">
                                    <w:rPr>
                                      <w:noProof/>
                                    </w:rPr>
                                    <w:t>Laura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7182C4" id="_x0000_s1055" type="#_x0000_t202" style="position:absolute;margin-left:7.65pt;margin-top:-203.9pt;width:3in;height:3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" filled="f" stroked="f">
                      <v:textbox style="mso-fit-shape-to-text:t" inset="0,0,0,0">
                        <w:txbxContent>
                          <w:p w:rsidR="00392D03" w:rsidRPr="00176419" w:rsidRDefault="00392D03" w:rsidP="00176419">
                            <w:pPr>
                              <w:pStyle w:val="Ttulo"/>
                            </w:pPr>
                            <w:r w:rsidRPr="006927DC">
                              <w:rPr>
                                <w:noProof/>
                              </w:rPr>
                              <w:t>Laura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BF09B3">
              <w:rPr>
                <w:lang w:bidi="es-ES"/>
              </w:rPr>
              <w:t xml:space="preserve">Estimado </w:t>
            </w:r>
            <w:r>
              <w:rPr>
                <w:noProof/>
              </w:rPr>
              <w:t>Laura</w:t>
            </w:r>
            <w:r w:rsidRPr="00BF09B3">
              <w:rPr>
                <w:lang w:bidi="es-ES"/>
              </w:rPr>
              <w:t>:</w:t>
            </w:r>
          </w:p>
          <w:p w:rsidR="00392D03" w:rsidRDefault="00392D03" w:rsidP="00663E3C">
            <w:pPr>
              <w:ind w:right="492"/>
            </w:pPr>
          </w:p>
          <w:p w:rsidR="00392D03" w:rsidRDefault="00392D03" w:rsidP="00956F90">
            <w:pPr>
              <w:ind w:right="492"/>
            </w:pPr>
            <w:r>
              <w:t xml:space="preserve">Para darle información sobre el diagrama de flujo ATM </w:t>
            </w:r>
          </w:p>
          <w:p w:rsidR="00392D03" w:rsidRDefault="00392D03" w:rsidP="00956F90">
            <w:pPr>
              <w:ind w:right="492"/>
            </w:pPr>
            <w:r>
              <w:t>Redacción del Informe de Errores</w:t>
            </w:r>
          </w:p>
          <w:p w:rsidR="00392D03" w:rsidRDefault="00392D03" w:rsidP="00956F90">
            <w:pPr>
              <w:ind w:right="492"/>
            </w:pPr>
          </w:p>
          <w:p w:rsidR="00392D03" w:rsidRDefault="00392D03" w:rsidP="00956F90">
            <w:pPr>
              <w:ind w:right="492"/>
            </w:pPr>
            <w:r>
              <w:t xml:space="preserve"> Inicio del Proceso:</w:t>
            </w:r>
          </w:p>
          <w:p w:rsidR="00392D03" w:rsidRDefault="00392D03" w:rsidP="00956F90">
            <w:pPr>
              <w:ind w:right="492"/>
            </w:pPr>
            <w:r>
              <w:t>Comienza con un óvalo que represente el inicio del proceso. Etiqueta este símbolo como “Inicio”.</w:t>
            </w:r>
          </w:p>
          <w:p w:rsidR="00392D03" w:rsidRDefault="00392D03" w:rsidP="00956F90">
            <w:pPr>
              <w:ind w:right="492"/>
            </w:pPr>
            <w:r>
              <w:t>Luego, agrega una flecha que indique el siguiente paso.</w:t>
            </w:r>
          </w:p>
          <w:p w:rsidR="00392D03" w:rsidRDefault="00392D03" w:rsidP="00956F90">
            <w:pPr>
              <w:ind w:right="492"/>
            </w:pPr>
            <w:r>
              <w:t>Ingreso del Código de Usuario:</w:t>
            </w:r>
          </w:p>
          <w:p w:rsidR="00392D03" w:rsidRDefault="00392D03" w:rsidP="00956F90">
            <w:pPr>
              <w:ind w:right="492"/>
            </w:pPr>
            <w:r>
              <w:t>Después del inicio, coloca un rectángulo que represente el ingreso del código de usuario. Etiqueta este paso como “Ingresar código de usuario”.</w:t>
            </w:r>
          </w:p>
          <w:p w:rsidR="00392D03" w:rsidRDefault="00392D03" w:rsidP="00956F90">
            <w:pPr>
              <w:ind w:right="492"/>
            </w:pPr>
            <w:r>
              <w:t>Conecta una flecha desde el inicio hacia este rectángulo.</w:t>
            </w:r>
          </w:p>
          <w:p w:rsidR="00392D03" w:rsidRDefault="00392D03" w:rsidP="00956F90">
            <w:pPr>
              <w:ind w:right="492"/>
            </w:pPr>
            <w:r>
              <w:t>Verificación de Contraseña:</w:t>
            </w:r>
          </w:p>
          <w:p w:rsidR="00392D03" w:rsidRDefault="00392D03" w:rsidP="00956F90">
            <w:pPr>
              <w:ind w:right="492"/>
            </w:pPr>
            <w:r>
              <w:t>A continuación, agrega otro rectángulo para verificar la contraseña. Etiqueta este paso como “Verificar contraseña”.</w:t>
            </w:r>
          </w:p>
          <w:p w:rsidR="00392D03" w:rsidRDefault="00392D03" w:rsidP="00956F90">
            <w:pPr>
              <w:ind w:right="492"/>
            </w:pPr>
            <w:r>
              <w:t>Si la contraseña es correcta, sigue adelante; de lo contrario, pasa al siguiente paso.</w:t>
            </w:r>
          </w:p>
          <w:p w:rsidR="00392D03" w:rsidRDefault="00392D03" w:rsidP="00956F90">
            <w:pPr>
              <w:ind w:right="492"/>
            </w:pPr>
            <w:r>
              <w:t>Tres Intentos de Contraseña Incorrecta:</w:t>
            </w:r>
          </w:p>
          <w:p w:rsidR="00392D03" w:rsidRDefault="00392D03" w:rsidP="00956F90">
            <w:pPr>
              <w:ind w:right="492"/>
            </w:pPr>
            <w:r>
              <w:t>Agrega un rombo (símbolo de decisión) después de la verificación de contraseña.</w:t>
            </w:r>
          </w:p>
          <w:p w:rsidR="00392D03" w:rsidRDefault="00392D03" w:rsidP="00956F90">
            <w:pPr>
              <w:ind w:right="492"/>
            </w:pPr>
            <w:r>
              <w:t>Si la contraseña es incorrecta, conecta una flecha hacia un rectángulo que represente “Tres intentos restantes”.</w:t>
            </w:r>
          </w:p>
          <w:p w:rsidR="00392D03" w:rsidRDefault="00392D03" w:rsidP="00956F90">
            <w:pPr>
              <w:ind w:right="492"/>
            </w:pPr>
            <w:r>
              <w:t>Si los tres intentos fallan, conecta una flecha hacia un rectángulo que indique “Bloquear terminal”.</w:t>
            </w:r>
          </w:p>
          <w:p w:rsidR="00392D03" w:rsidRDefault="00392D03" w:rsidP="00956F90">
            <w:pPr>
              <w:ind w:right="492"/>
            </w:pPr>
            <w:r>
              <w:lastRenderedPageBreak/>
              <w:t>Verificación de Estado de Cuenta:</w:t>
            </w:r>
          </w:p>
          <w:p w:rsidR="00392D03" w:rsidRDefault="00392D03" w:rsidP="00956F90">
            <w:pPr>
              <w:ind w:right="492"/>
            </w:pPr>
            <w:r>
              <w:t>Después de la verificación de contraseña (si es correcta), agrega un rectángulo para verificar el estado de cuenta. Etiqueta este paso como “Verificar estado de cuenta”.</w:t>
            </w:r>
          </w:p>
          <w:p w:rsidR="00392D03" w:rsidRDefault="00392D03" w:rsidP="00956F90">
            <w:pPr>
              <w:ind w:right="492"/>
            </w:pPr>
            <w:r>
              <w:t>Si el estado de cuenta es válido, continúa; de lo contrario, finaliza el proceso.</w:t>
            </w:r>
          </w:p>
          <w:p w:rsidR="00392D03" w:rsidRDefault="00392D03" w:rsidP="00956F90">
            <w:pPr>
              <w:ind w:right="492"/>
            </w:pPr>
            <w:r>
              <w:t>Acciones Disponibles:</w:t>
            </w:r>
          </w:p>
          <w:p w:rsidR="00392D03" w:rsidRDefault="00392D03" w:rsidP="00956F90">
            <w:pPr>
              <w:ind w:right="492"/>
            </w:pPr>
            <w:r>
              <w:t>Agrega un rombo para representar las opciones disponibles (por ejemplo, “Realizar depósito”, “Realizar transferencia”, etc.).</w:t>
            </w:r>
          </w:p>
          <w:p w:rsidR="00392D03" w:rsidRDefault="00392D03" w:rsidP="00956F90">
            <w:pPr>
              <w:ind w:right="492"/>
            </w:pPr>
            <w:r>
              <w:t>Si elige “Realizar depósito”, verifica si la cuenta existe y solicita el monto.</w:t>
            </w:r>
          </w:p>
          <w:p w:rsidR="00392D03" w:rsidRDefault="00392D03" w:rsidP="00956F90">
            <w:pPr>
              <w:ind w:right="492"/>
            </w:pPr>
            <w:r>
              <w:t>Si elige otra acción, verifica nuevamente los datos de usuario y contraseña, así como la existencia de la cuenta y el monto necesario.</w:t>
            </w:r>
          </w:p>
          <w:p w:rsidR="00392D03" w:rsidRPr="00BF09B3" w:rsidRDefault="00392D03" w:rsidP="006941E1">
            <w:pPr>
              <w:ind w:right="492"/>
            </w:pPr>
          </w:p>
          <w:p w:rsidR="00392D03" w:rsidRPr="00BF09B3" w:rsidRDefault="00392D03" w:rsidP="006941E1">
            <w:pPr>
              <w:ind w:right="492"/>
            </w:pPr>
            <w:r>
              <w:rPr>
                <w:lang w:bidi="es-ES"/>
              </w:rPr>
              <w:t>Atentamente</w:t>
            </w:r>
          </w:p>
          <w:p w:rsidR="00392D03" w:rsidRPr="00BF09B3" w:rsidRDefault="00392D03" w:rsidP="006941E1">
            <w:pPr>
              <w:ind w:right="492"/>
            </w:pPr>
          </w:p>
          <w:p w:rsidR="00392D03" w:rsidRDefault="00392D03" w:rsidP="006941E1">
            <w:pPr>
              <w:ind w:right="492"/>
            </w:pPr>
            <w:r>
              <w:t xml:space="preserve">Adriano Desarrollador </w:t>
            </w:r>
          </w:p>
          <w:p w:rsidR="00392D03" w:rsidRDefault="00392D03" w:rsidP="006941E1">
            <w:pPr>
              <w:ind w:right="492"/>
            </w:pPr>
          </w:p>
          <w:sdt>
            <w:sdtPr>
              <w:id w:val="-263541762"/>
              <w:placeholder>
                <w:docPart w:val="6B1A3CD9FEA74FE0AD07779E10DA445C"/>
              </w:placeholder>
              <w:temporary/>
              <w:showingPlcHdr/>
              <w15:appearance w15:val="hidden"/>
            </w:sdtPr>
            <w:sdtContent>
              <w:p w:rsidR="00392D03" w:rsidRDefault="00392D03" w:rsidP="006941E1">
                <w:pPr>
                  <w:ind w:right="492"/>
                </w:pPr>
                <w:r w:rsidRPr="000629D5">
                  <w:rPr>
                    <w:lang w:bidi="es-ES"/>
                  </w:rPr>
                  <w:t>Adjunto</w:t>
                </w:r>
              </w:p>
            </w:sdtContent>
          </w:sdt>
        </w:tc>
      </w:tr>
    </w:tbl>
    <w:p w:rsidR="00392D03" w:rsidRDefault="00392D03">
      <w:r w:rsidRPr="00044397">
        <w:lastRenderedPageBreak/>
        <w:drawing>
          <wp:anchor distT="0" distB="0" distL="114300" distR="114300" simplePos="0" relativeHeight="251718656" behindDoc="1" locked="0" layoutInCell="1" allowOverlap="1" wp14:anchorId="6DF2580E" wp14:editId="0528F472">
            <wp:simplePos x="0" y="0"/>
            <wp:positionH relativeFrom="margin">
              <wp:posOffset>206375</wp:posOffset>
            </wp:positionH>
            <wp:positionV relativeFrom="paragraph">
              <wp:posOffset>523240</wp:posOffset>
            </wp:positionV>
            <wp:extent cx="5903595" cy="4299585"/>
            <wp:effectExtent l="0" t="0" r="1905" b="5715"/>
            <wp:wrapTight wrapText="bothSides">
              <wp:wrapPolygon edited="0">
                <wp:start x="0" y="0"/>
                <wp:lineTo x="0" y="21533"/>
                <wp:lineTo x="21537" y="21533"/>
                <wp:lineTo x="21537" y="0"/>
                <wp:lineTo x="0" y="0"/>
              </wp:wrapPolygon>
            </wp:wrapTight>
            <wp:docPr id="114" name="Imagen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325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644D52" wp14:editId="1BF713CA">
                <wp:simplePos x="0" y="0"/>
                <wp:positionH relativeFrom="column">
                  <wp:posOffset>4303395</wp:posOffset>
                </wp:positionH>
                <wp:positionV relativeFrom="page">
                  <wp:posOffset>1095375</wp:posOffset>
                </wp:positionV>
                <wp:extent cx="1894205" cy="0"/>
                <wp:effectExtent l="0" t="0" r="0" b="0"/>
                <wp:wrapNone/>
                <wp:docPr id="101" name="Conector recto 45" descr="elemento decorativo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2038A2" id="Conector recto 45" o:spid="_x0000_s1026" alt="elemento decorativo" style="position:absolute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38.85pt,86.25pt" to="488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" strokecolor="#d8d8d8 [2732]" strokeweight=".5pt">
                <v:stroke joinstyle="miter"/>
                <w10:wrap anchory="page"/>
              </v:line>
            </w:pict>
          </mc:Fallback>
        </mc:AlternateContent>
      </w:r>
      <w:r w:rsidRPr="00BA325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BEED6B" wp14:editId="67A7152F">
                <wp:simplePos x="0" y="0"/>
                <wp:positionH relativeFrom="column">
                  <wp:posOffset>4303935</wp:posOffset>
                </wp:positionH>
                <wp:positionV relativeFrom="page">
                  <wp:posOffset>1414780</wp:posOffset>
                </wp:positionV>
                <wp:extent cx="1894205" cy="0"/>
                <wp:effectExtent l="0" t="0" r="0" b="0"/>
                <wp:wrapNone/>
                <wp:docPr id="102" name="Conector recto 45" descr="elemento decorativo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0A4DF1" id="Conector recto 45" o:spid="_x0000_s1026" alt="elemento decorativo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38.9pt,111.4pt" to="488.05pt,1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" strokecolor="#d8d8d8 [2732]" strokeweight=".5pt">
                <v:stroke joinstyle="miter"/>
                <w10:wrap anchory="page"/>
              </v:line>
            </w:pict>
          </mc:Fallback>
        </mc:AlternateContent>
      </w:r>
      <w:r>
        <w:t xml:space="preserve">                Como debe ir </w:t>
      </w:r>
    </w:p>
    <w:p w:rsidR="00392D03" w:rsidRDefault="00392D03">
      <w:pPr>
        <w:sectPr w:rsidR="00392D03" w:rsidSect="00392D03">
          <w:headerReference w:type="default" r:id="rId23"/>
          <w:pgSz w:w="11906" w:h="16838" w:code="9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44397">
        <w:lastRenderedPageBreak/>
        <w:drawing>
          <wp:inline distT="0" distB="0" distL="0" distR="0" wp14:anchorId="2A8AC3BB" wp14:editId="3DA1D341">
            <wp:extent cx="5731510" cy="4217670"/>
            <wp:effectExtent l="0" t="0" r="2540" b="0"/>
            <wp:docPr id="115" name="Imagen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4397">
        <w:drawing>
          <wp:inline distT="0" distB="0" distL="0" distR="0" wp14:anchorId="2154AC33" wp14:editId="30AE27C5">
            <wp:extent cx="5731510" cy="3429635"/>
            <wp:effectExtent l="0" t="0" r="2540" b="0"/>
            <wp:docPr id="116" name="Imagen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03" w:rsidRDefault="00392D03" w:rsidP="001F6CDA">
      <w:pPr>
        <w:spacing w:before="2800"/>
      </w:pPr>
      <w:r w:rsidRPr="00BA3253"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B104BF" wp14:editId="1A0FEEA7">
                <wp:simplePos x="0" y="0"/>
                <wp:positionH relativeFrom="column">
                  <wp:posOffset>4302941</wp:posOffset>
                </wp:positionH>
                <wp:positionV relativeFrom="page">
                  <wp:posOffset>2052299</wp:posOffset>
                </wp:positionV>
                <wp:extent cx="1949450" cy="161925"/>
                <wp:effectExtent l="0" t="0" r="0" b="0"/>
                <wp:wrapNone/>
                <wp:docPr id="117" name="Cuadro de texto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6BBA5D-450E-4A12-B09E-BAD86BB1555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161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92D03" w:rsidRDefault="00392D03" w:rsidP="00176419">
                            <w:pPr>
                              <w:pStyle w:val="Informacindecontacto"/>
                            </w:pPr>
                            <w:r w:rsidRPr="006927DC">
                              <w:rPr>
                                <w:noProof/>
                              </w:rPr>
                              <w:t>javier.perez@example.com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B104BF" id="_x0000_s1056" type="#_x0000_t202" style="position:absolute;margin-left:338.8pt;margin-top:161.6pt;width:153.5pt;height:12.7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" filled="f" stroked="f">
                <v:textbox style="mso-fit-shape-to-text:t" inset="0,0,0,0">
                  <w:txbxContent>
                    <w:p w:rsidR="00392D03" w:rsidRDefault="00392D03" w:rsidP="00176419">
                      <w:pPr>
                        <w:pStyle w:val="Informacindecontacto"/>
                      </w:pPr>
                      <w:r w:rsidRPr="006927DC">
                        <w:rPr>
                          <w:noProof/>
                        </w:rPr>
                        <w:t>javier.perez@example.com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BA325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BEE7B3" wp14:editId="0CCB97CB">
                <wp:simplePos x="0" y="0"/>
                <wp:positionH relativeFrom="column">
                  <wp:posOffset>4281295</wp:posOffset>
                </wp:positionH>
                <wp:positionV relativeFrom="page">
                  <wp:posOffset>1474668</wp:posOffset>
                </wp:positionV>
                <wp:extent cx="2022138" cy="161925"/>
                <wp:effectExtent l="0" t="0" r="0" b="0"/>
                <wp:wrapNone/>
                <wp:docPr id="118" name="Cuadro de texto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F328B0-5F55-4994-A4C0-15CF57E093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2138" cy="161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92D03" w:rsidRPr="006941E1" w:rsidRDefault="00392D03" w:rsidP="00176419">
                            <w:pPr>
                              <w:pStyle w:val="Informacindecontac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EE7B3" id="_x0000_s1057" type="#_x0000_t202" style="position:absolute;margin-left:337.1pt;margin-top:116.1pt;width:159.2pt;height:12.7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" filled="f" stroked="f">
                <v:textbox style="mso-fit-shape-to-text:t" inset="0,0,0,0">
                  <w:txbxContent>
                    <w:p w:rsidR="00392D03" w:rsidRPr="006941E1" w:rsidRDefault="00392D03" w:rsidP="00176419">
                      <w:pPr>
                        <w:pStyle w:val="Informacindecontacto"/>
                        <w:rPr>
                          <w:lang w:val="es-E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W w:w="5104" w:type="pct"/>
        <w:jc w:val="center"/>
        <w:tblLayout w:type="fixed"/>
        <w:tblCellMar>
          <w:left w:w="1080" w:type="dxa"/>
          <w:right w:w="0" w:type="dxa"/>
        </w:tblCellMar>
        <w:tblLook w:val="0600" w:firstRow="0" w:lastRow="0" w:firstColumn="0" w:lastColumn="0" w:noHBand="1" w:noVBand="1"/>
      </w:tblPr>
      <w:tblGrid>
        <w:gridCol w:w="9214"/>
      </w:tblGrid>
      <w:tr w:rsidR="00392D03" w:rsidTr="00EF623A">
        <w:trPr>
          <w:jc w:val="center"/>
        </w:trPr>
        <w:tc>
          <w:tcPr>
            <w:tcW w:w="9214" w:type="dxa"/>
          </w:tcPr>
          <w:p w:rsidR="00392D03" w:rsidRPr="00176419" w:rsidRDefault="00392D03" w:rsidP="00EF623A">
            <w:pPr>
              <w:pStyle w:val="Informacindedestinatario"/>
              <w:ind w:right="148"/>
            </w:pPr>
            <w:r w:rsidRPr="00BA3253">
              <w:rPr>
                <w:noProof/>
                <w:lang w:eastAsia="es-ES"/>
              </w:rPr>
              <w:drawing>
                <wp:anchor distT="0" distB="0" distL="114300" distR="114300" simplePos="0" relativeHeight="251722752" behindDoc="0" locked="0" layoutInCell="1" allowOverlap="1" wp14:anchorId="69683B08" wp14:editId="5EAD8748">
                  <wp:simplePos x="0" y="0"/>
                  <wp:positionH relativeFrom="column">
                    <wp:posOffset>3354705</wp:posOffset>
                  </wp:positionH>
                  <wp:positionV relativeFrom="page">
                    <wp:posOffset>-937442</wp:posOffset>
                  </wp:positionV>
                  <wp:extent cx="220980" cy="220980"/>
                  <wp:effectExtent l="0" t="0" r="7620" b="7620"/>
                  <wp:wrapNone/>
                  <wp:docPr id="134" name="Gráfico 27" descr="Icono símbolo arrob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7442E5E-54F3-4EEC-BC04-0316892CC16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ráfico 27">
                            <a:extLst>
                              <a:ext uri="{FF2B5EF4-FFF2-40B4-BE49-F238E27FC236}">
                                <a16:creationId xmlns:a16="http://schemas.microsoft.com/office/drawing/2014/main" id="{A7442E5E-54F3-4EEC-BC04-0316892CC16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927DC">
              <w:rPr>
                <w:noProof/>
              </w:rPr>
              <w:t>Javier</w:t>
            </w:r>
          </w:p>
          <w:p w:rsidR="00392D03" w:rsidRPr="00176419" w:rsidRDefault="00392D03" w:rsidP="00C402D6">
            <w:pPr>
              <w:pStyle w:val="Informacindedestinatario"/>
              <w:ind w:right="148"/>
            </w:pPr>
            <w:r w:rsidRPr="006927DC">
              <w:rPr>
                <w:noProof/>
              </w:rPr>
              <w:t>Desarrollo</w:t>
            </w:r>
          </w:p>
          <w:p w:rsidR="00392D03" w:rsidRPr="00176419" w:rsidRDefault="00392D03" w:rsidP="00663E3C">
            <w:pPr>
              <w:pStyle w:val="Informacindedestinatario"/>
              <w:ind w:right="148"/>
            </w:pPr>
            <w:r>
              <w:rPr>
                <w:lang w:bidi="es-ES"/>
              </w:rPr>
              <w:t>Banco El Cafecito</w:t>
            </w:r>
          </w:p>
          <w:p w:rsidR="00392D03" w:rsidRPr="00176419" w:rsidRDefault="00392D03" w:rsidP="00663E3C">
            <w:pPr>
              <w:pStyle w:val="Informacindedestinatario"/>
              <w:ind w:right="148"/>
            </w:pPr>
            <w:r>
              <w:t>Ciudad de Guatemala</w:t>
            </w:r>
          </w:p>
        </w:tc>
      </w:tr>
      <w:tr w:rsidR="00392D03" w:rsidTr="00EF623A">
        <w:trPr>
          <w:jc w:val="center"/>
        </w:trPr>
        <w:tc>
          <w:tcPr>
            <w:tcW w:w="9214" w:type="dxa"/>
          </w:tcPr>
          <w:p w:rsidR="00392D03" w:rsidRPr="00BF09B3" w:rsidRDefault="00392D03" w:rsidP="006941E1">
            <w:pPr>
              <w:ind w:right="492"/>
            </w:pPr>
            <w:r w:rsidRPr="00BA3253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E6689FD" wp14:editId="2EC873C5">
                      <wp:simplePos x="0" y="0"/>
                      <wp:positionH relativeFrom="column">
                        <wp:posOffset>147139</wp:posOffset>
                      </wp:positionH>
                      <wp:positionV relativeFrom="page">
                        <wp:posOffset>-1563098</wp:posOffset>
                      </wp:positionV>
                      <wp:extent cx="2029968" cy="292608"/>
                      <wp:effectExtent l="0" t="0" r="0" b="0"/>
                      <wp:wrapNone/>
                      <wp:docPr id="119" name="Cuadro de texto 1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0E961D4-0A47-4917-824E-78D847ED7E7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29968" cy="29260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92D03" w:rsidRPr="00176419" w:rsidRDefault="00392D03" w:rsidP="00176419">
                                  <w:pPr>
                                    <w:pStyle w:val="Subttulo"/>
                                  </w:pPr>
                                  <w:r w:rsidRPr="006927DC">
                                    <w:rPr>
                                      <w:noProof/>
                                    </w:rPr>
                                    <w:t>Programador</w:t>
                                  </w:r>
                                </w:p>
                              </w:txbxContent>
                            </wps:txbx>
                            <wps:bodyPr wrap="square" lIns="0" tIns="0" rIns="0" bIns="0" rtlCol="0" anchor="ctr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6689FD" id="_x0000_s1058" type="#_x0000_t202" style="position:absolute;margin-left:11.6pt;margin-top:-123.1pt;width:159.85pt;height:23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" filled="f" stroked="f">
                      <v:textbox style="mso-fit-shape-to-text:t" inset="0,0,0,0">
                        <w:txbxContent>
                          <w:p w:rsidR="00392D03" w:rsidRPr="00176419" w:rsidRDefault="00392D03" w:rsidP="00176419">
                            <w:pPr>
                              <w:pStyle w:val="Subttulo"/>
                            </w:pPr>
                            <w:r w:rsidRPr="006927DC">
                              <w:rPr>
                                <w:noProof/>
                              </w:rPr>
                              <w:t>Programador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BA3253">
              <w:rPr>
                <w:noProof/>
                <w:lang w:eastAsia="es-ES"/>
              </w:rPr>
              <w:drawing>
                <wp:anchor distT="0" distB="0" distL="114300" distR="114300" simplePos="0" relativeHeight="251721728" behindDoc="0" locked="0" layoutInCell="1" allowOverlap="1" wp14:anchorId="5B0E23A2" wp14:editId="4879DA3D">
                  <wp:simplePos x="0" y="0"/>
                  <wp:positionH relativeFrom="column">
                    <wp:posOffset>3718288</wp:posOffset>
                  </wp:positionH>
                  <wp:positionV relativeFrom="page">
                    <wp:posOffset>-2093898</wp:posOffset>
                  </wp:positionV>
                  <wp:extent cx="164465" cy="190500"/>
                  <wp:effectExtent l="0" t="0" r="6985" b="0"/>
                  <wp:wrapNone/>
                  <wp:docPr id="135" name="Gráfico 23" descr="Icono teléfon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8355993-40E7-4C4B-8201-13AD2536E24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áfico 23">
                            <a:extLst>
                              <a:ext uri="{FF2B5EF4-FFF2-40B4-BE49-F238E27FC236}">
                                <a16:creationId xmlns:a16="http://schemas.microsoft.com/office/drawing/2014/main" id="{58355993-40E7-4C4B-8201-13AD2536E2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6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A3253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5B62E94" wp14:editId="3925A421">
                      <wp:simplePos x="0" y="0"/>
                      <wp:positionH relativeFrom="column">
                        <wp:posOffset>3938088</wp:posOffset>
                      </wp:positionH>
                      <wp:positionV relativeFrom="page">
                        <wp:posOffset>-2098675</wp:posOffset>
                      </wp:positionV>
                      <wp:extent cx="1942465" cy="161925"/>
                      <wp:effectExtent l="0" t="0" r="0" b="0"/>
                      <wp:wrapNone/>
                      <wp:docPr id="120" name="Cuadro de texto 3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3792266-AB51-4FDD-934A-EF6C8B01C2B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42465" cy="1619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92D03" w:rsidRDefault="00392D03" w:rsidP="00176419">
                                  <w:pPr>
                                    <w:pStyle w:val="Informacindecontacto"/>
                                  </w:pPr>
                                  <w:r w:rsidRPr="006927DC">
                                    <w:rPr>
                                      <w:noProof/>
                                    </w:rPr>
                                    <w:t>123456784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5B62E94" id="_x0000_s1059" type="#_x0000_t202" style="position:absolute;margin-left:310.1pt;margin-top:-165.25pt;width:152.95pt;height:12.7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" filled="f" stroked="f">
                      <v:textbox style="mso-fit-shape-to-text:t" inset="0,0,0,0">
                        <w:txbxContent>
                          <w:p w:rsidR="00392D03" w:rsidRDefault="00392D03" w:rsidP="00176419">
                            <w:pPr>
                              <w:pStyle w:val="Informacindecontacto"/>
                            </w:pPr>
                            <w:r w:rsidRPr="006927DC">
                              <w:rPr>
                                <w:noProof/>
                              </w:rPr>
                              <w:t>123456784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BA3253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41660F3" wp14:editId="199237C0">
                      <wp:simplePos x="0" y="0"/>
                      <wp:positionH relativeFrom="column">
                        <wp:posOffset>31841</wp:posOffset>
                      </wp:positionH>
                      <wp:positionV relativeFrom="page">
                        <wp:posOffset>-2096952</wp:posOffset>
                      </wp:positionV>
                      <wp:extent cx="2752344" cy="384048"/>
                      <wp:effectExtent l="0" t="0" r="0" b="0"/>
                      <wp:wrapNone/>
                      <wp:docPr id="121" name="Cuadro de texto 5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6E94DAC-4132-4C69-9723-68DDB2FD147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2344" cy="38404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92D03" w:rsidRDefault="00392D03" w:rsidP="00176419">
                                  <w:pPr>
                                    <w:pStyle w:val="Ttulo"/>
                                  </w:pPr>
                                  <w:r w:rsidRPr="006927DC">
                                    <w:rPr>
                                      <w:noProof/>
                                    </w:rPr>
                                    <w:t>Sànchez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1660F3" id="_x0000_s1060" type="#_x0000_t202" style="position:absolute;margin-left:2.5pt;margin-top:-165.1pt;width:216.7pt;height:30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" filled="f" stroked="f">
                      <v:textbox style="mso-fit-shape-to-text:t" inset="0,0,0,0">
                        <w:txbxContent>
                          <w:p w:rsidR="00392D03" w:rsidRDefault="00392D03" w:rsidP="00176419">
                            <w:pPr>
                              <w:pStyle w:val="Ttulo"/>
                            </w:pPr>
                            <w:r w:rsidRPr="006927DC">
                              <w:rPr>
                                <w:noProof/>
                              </w:rPr>
                              <w:t>Sànchez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BA3253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97182C4" wp14:editId="32B24DA7">
                      <wp:simplePos x="0" y="0"/>
                      <wp:positionH relativeFrom="column">
                        <wp:posOffset>97155</wp:posOffset>
                      </wp:positionH>
                      <wp:positionV relativeFrom="page">
                        <wp:posOffset>-2589530</wp:posOffset>
                      </wp:positionV>
                      <wp:extent cx="2743200" cy="384048"/>
                      <wp:effectExtent l="0" t="0" r="0" b="0"/>
                      <wp:wrapNone/>
                      <wp:docPr id="122" name="Cuadro de texto 1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C303BFA-D494-476E-9E4A-A6B0F1F7C6D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0" cy="38404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92D03" w:rsidRPr="00176419" w:rsidRDefault="00392D03" w:rsidP="00176419">
                                  <w:pPr>
                                    <w:pStyle w:val="Ttulo"/>
                                  </w:pPr>
                                  <w:r w:rsidRPr="006927DC">
                                    <w:rPr>
                                      <w:noProof/>
                                    </w:rPr>
                                    <w:t>Javier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7182C4" id="_x0000_s1061" type="#_x0000_t202" style="position:absolute;margin-left:7.65pt;margin-top:-203.9pt;width:3in;height:30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" filled="f" stroked="f">
                      <v:textbox style="mso-fit-shape-to-text:t" inset="0,0,0,0">
                        <w:txbxContent>
                          <w:p w:rsidR="00392D03" w:rsidRPr="00176419" w:rsidRDefault="00392D03" w:rsidP="00176419">
                            <w:pPr>
                              <w:pStyle w:val="Ttulo"/>
                            </w:pPr>
                            <w:r w:rsidRPr="006927DC">
                              <w:rPr>
                                <w:noProof/>
                              </w:rPr>
                              <w:t>Javier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BF09B3">
              <w:rPr>
                <w:lang w:bidi="es-ES"/>
              </w:rPr>
              <w:t xml:space="preserve">Estimado </w:t>
            </w:r>
            <w:r>
              <w:rPr>
                <w:noProof/>
              </w:rPr>
              <w:t>Javier</w:t>
            </w:r>
            <w:r w:rsidRPr="00BF09B3">
              <w:rPr>
                <w:lang w:bidi="es-ES"/>
              </w:rPr>
              <w:t>:</w:t>
            </w:r>
          </w:p>
          <w:p w:rsidR="00392D03" w:rsidRDefault="00392D03" w:rsidP="00663E3C">
            <w:pPr>
              <w:ind w:right="492"/>
            </w:pPr>
          </w:p>
          <w:p w:rsidR="00392D03" w:rsidRDefault="00392D03" w:rsidP="00956F90">
            <w:pPr>
              <w:ind w:right="492"/>
            </w:pPr>
            <w:r>
              <w:t xml:space="preserve">Para darle información sobre el diagrama de flujo ATM </w:t>
            </w:r>
          </w:p>
          <w:p w:rsidR="00392D03" w:rsidRDefault="00392D03" w:rsidP="00956F90">
            <w:pPr>
              <w:ind w:right="492"/>
            </w:pPr>
            <w:r>
              <w:t>Redacción del Informe de Errores</w:t>
            </w:r>
          </w:p>
          <w:p w:rsidR="00392D03" w:rsidRDefault="00392D03" w:rsidP="00956F90">
            <w:pPr>
              <w:ind w:right="492"/>
            </w:pPr>
          </w:p>
          <w:p w:rsidR="00392D03" w:rsidRDefault="00392D03" w:rsidP="00956F90">
            <w:pPr>
              <w:ind w:right="492"/>
            </w:pPr>
            <w:r>
              <w:t xml:space="preserve"> Inicio del Proceso:</w:t>
            </w:r>
          </w:p>
          <w:p w:rsidR="00392D03" w:rsidRDefault="00392D03" w:rsidP="00956F90">
            <w:pPr>
              <w:ind w:right="492"/>
            </w:pPr>
            <w:r>
              <w:t>Comienza con un óvalo que represente el inicio del proceso. Etiqueta este símbolo como “Inicio”.</w:t>
            </w:r>
          </w:p>
          <w:p w:rsidR="00392D03" w:rsidRDefault="00392D03" w:rsidP="00956F90">
            <w:pPr>
              <w:ind w:right="492"/>
            </w:pPr>
            <w:r>
              <w:t>Luego, agrega una flecha que indique el siguiente paso.</w:t>
            </w:r>
          </w:p>
          <w:p w:rsidR="00392D03" w:rsidRDefault="00392D03" w:rsidP="00956F90">
            <w:pPr>
              <w:ind w:right="492"/>
            </w:pPr>
            <w:r>
              <w:t>Ingreso del Código de Usuario:</w:t>
            </w:r>
          </w:p>
          <w:p w:rsidR="00392D03" w:rsidRDefault="00392D03" w:rsidP="00956F90">
            <w:pPr>
              <w:ind w:right="492"/>
            </w:pPr>
            <w:r>
              <w:t>Después del inicio, coloca un rectángulo que represente el ingreso del código de usuario. Etiqueta este paso como “Ingresar código de usuario”.</w:t>
            </w:r>
          </w:p>
          <w:p w:rsidR="00392D03" w:rsidRDefault="00392D03" w:rsidP="00956F90">
            <w:pPr>
              <w:ind w:right="492"/>
            </w:pPr>
            <w:r>
              <w:t>Conecta una flecha desde el inicio hacia este rectángulo.</w:t>
            </w:r>
          </w:p>
          <w:p w:rsidR="00392D03" w:rsidRDefault="00392D03" w:rsidP="00956F90">
            <w:pPr>
              <w:ind w:right="492"/>
            </w:pPr>
            <w:r>
              <w:t>Verificación de Contraseña:</w:t>
            </w:r>
          </w:p>
          <w:p w:rsidR="00392D03" w:rsidRDefault="00392D03" w:rsidP="00956F90">
            <w:pPr>
              <w:ind w:right="492"/>
            </w:pPr>
            <w:r>
              <w:t>A continuación, agrega otro rectángulo para verificar la contraseña. Etiqueta este paso como “Verificar contraseña”.</w:t>
            </w:r>
          </w:p>
          <w:p w:rsidR="00392D03" w:rsidRDefault="00392D03" w:rsidP="00956F90">
            <w:pPr>
              <w:ind w:right="492"/>
            </w:pPr>
            <w:r>
              <w:t>Si la contraseña es correcta, sigue adelante; de lo contrario, pasa al siguiente paso.</w:t>
            </w:r>
          </w:p>
          <w:p w:rsidR="00392D03" w:rsidRDefault="00392D03" w:rsidP="00956F90">
            <w:pPr>
              <w:ind w:right="492"/>
            </w:pPr>
            <w:r>
              <w:t>Tres Intentos de Contraseña Incorrecta:</w:t>
            </w:r>
          </w:p>
          <w:p w:rsidR="00392D03" w:rsidRDefault="00392D03" w:rsidP="00956F90">
            <w:pPr>
              <w:ind w:right="492"/>
            </w:pPr>
            <w:r>
              <w:t>Agrega un rombo (símbolo de decisión) después de la verificación de contraseña.</w:t>
            </w:r>
          </w:p>
          <w:p w:rsidR="00392D03" w:rsidRDefault="00392D03" w:rsidP="00956F90">
            <w:pPr>
              <w:ind w:right="492"/>
            </w:pPr>
            <w:r>
              <w:t>Si la contraseña es incorrecta, conecta una flecha hacia un rectángulo que represente “Tres intentos restantes”.</w:t>
            </w:r>
          </w:p>
          <w:p w:rsidR="00392D03" w:rsidRDefault="00392D03" w:rsidP="00956F90">
            <w:pPr>
              <w:ind w:right="492"/>
            </w:pPr>
            <w:r>
              <w:t>Si los tres intentos fallan, conecta una flecha hacia un rectángulo que indique “Bloquear terminal”.</w:t>
            </w:r>
          </w:p>
          <w:p w:rsidR="00392D03" w:rsidRDefault="00392D03" w:rsidP="00956F90">
            <w:pPr>
              <w:ind w:right="492"/>
            </w:pPr>
            <w:r>
              <w:lastRenderedPageBreak/>
              <w:t>Verificación de Estado de Cuenta:</w:t>
            </w:r>
          </w:p>
          <w:p w:rsidR="00392D03" w:rsidRDefault="00392D03" w:rsidP="00956F90">
            <w:pPr>
              <w:ind w:right="492"/>
            </w:pPr>
            <w:r>
              <w:t>Después de la verificación de contraseña (si es correcta), agrega un rectángulo para verificar el estado de cuenta. Etiqueta este paso como “Verificar estado de cuenta”.</w:t>
            </w:r>
          </w:p>
          <w:p w:rsidR="00392D03" w:rsidRDefault="00392D03" w:rsidP="00956F90">
            <w:pPr>
              <w:ind w:right="492"/>
            </w:pPr>
            <w:r>
              <w:t>Si el estado de cuenta es válido, continúa; de lo contrario, finaliza el proceso.</w:t>
            </w:r>
          </w:p>
          <w:p w:rsidR="00392D03" w:rsidRDefault="00392D03" w:rsidP="00956F90">
            <w:pPr>
              <w:ind w:right="492"/>
            </w:pPr>
            <w:r>
              <w:t>Acciones Disponibles:</w:t>
            </w:r>
          </w:p>
          <w:p w:rsidR="00392D03" w:rsidRDefault="00392D03" w:rsidP="00956F90">
            <w:pPr>
              <w:ind w:right="492"/>
            </w:pPr>
            <w:r>
              <w:t>Agrega un rombo para representar las opciones disponibles (por ejemplo, “Realizar depósito”, “Realizar transferencia”, etc.).</w:t>
            </w:r>
          </w:p>
          <w:p w:rsidR="00392D03" w:rsidRDefault="00392D03" w:rsidP="00956F90">
            <w:pPr>
              <w:ind w:right="492"/>
            </w:pPr>
            <w:r>
              <w:t>Si elige “Realizar depósito”, verifica si la cuenta existe y solicita el monto.</w:t>
            </w:r>
          </w:p>
          <w:p w:rsidR="00392D03" w:rsidRDefault="00392D03" w:rsidP="00956F90">
            <w:pPr>
              <w:ind w:right="492"/>
            </w:pPr>
            <w:r>
              <w:t>Si elige otra acción, verifica nuevamente los datos de usuario y contraseña, así como la existencia de la cuenta y el monto necesario.</w:t>
            </w:r>
          </w:p>
          <w:p w:rsidR="00392D03" w:rsidRPr="00BF09B3" w:rsidRDefault="00392D03" w:rsidP="006941E1">
            <w:pPr>
              <w:ind w:right="492"/>
            </w:pPr>
          </w:p>
          <w:p w:rsidR="00392D03" w:rsidRPr="00BF09B3" w:rsidRDefault="00392D03" w:rsidP="006941E1">
            <w:pPr>
              <w:ind w:right="492"/>
            </w:pPr>
            <w:r>
              <w:rPr>
                <w:lang w:bidi="es-ES"/>
              </w:rPr>
              <w:t>Atentamente</w:t>
            </w:r>
          </w:p>
          <w:p w:rsidR="00392D03" w:rsidRPr="00BF09B3" w:rsidRDefault="00392D03" w:rsidP="006941E1">
            <w:pPr>
              <w:ind w:right="492"/>
            </w:pPr>
          </w:p>
          <w:p w:rsidR="00392D03" w:rsidRDefault="00392D03" w:rsidP="006941E1">
            <w:pPr>
              <w:ind w:right="492"/>
            </w:pPr>
            <w:r>
              <w:t xml:space="preserve">Adriano Desarrollador </w:t>
            </w:r>
          </w:p>
          <w:p w:rsidR="00392D03" w:rsidRDefault="00392D03" w:rsidP="006941E1">
            <w:pPr>
              <w:ind w:right="492"/>
            </w:pPr>
          </w:p>
          <w:sdt>
            <w:sdtPr>
              <w:id w:val="-1956630026"/>
              <w:placeholder>
                <w:docPart w:val="20E89D4A8B8F4D469FBF7FA462573DD3"/>
              </w:placeholder>
              <w:temporary/>
              <w:showingPlcHdr/>
              <w15:appearance w15:val="hidden"/>
            </w:sdtPr>
            <w:sdtContent>
              <w:p w:rsidR="00392D03" w:rsidRDefault="00392D03" w:rsidP="006941E1">
                <w:pPr>
                  <w:ind w:right="492"/>
                </w:pPr>
                <w:r w:rsidRPr="000629D5">
                  <w:rPr>
                    <w:lang w:bidi="es-ES"/>
                  </w:rPr>
                  <w:t>Adjunto</w:t>
                </w:r>
              </w:p>
            </w:sdtContent>
          </w:sdt>
        </w:tc>
      </w:tr>
    </w:tbl>
    <w:p w:rsidR="00392D03" w:rsidRDefault="00392D03">
      <w:r w:rsidRPr="00044397">
        <w:lastRenderedPageBreak/>
        <w:drawing>
          <wp:anchor distT="0" distB="0" distL="114300" distR="114300" simplePos="0" relativeHeight="251730944" behindDoc="1" locked="0" layoutInCell="1" allowOverlap="1" wp14:anchorId="6DF2580E" wp14:editId="0528F472">
            <wp:simplePos x="0" y="0"/>
            <wp:positionH relativeFrom="margin">
              <wp:posOffset>206375</wp:posOffset>
            </wp:positionH>
            <wp:positionV relativeFrom="paragraph">
              <wp:posOffset>523240</wp:posOffset>
            </wp:positionV>
            <wp:extent cx="5903595" cy="4299585"/>
            <wp:effectExtent l="0" t="0" r="1905" b="5715"/>
            <wp:wrapTight wrapText="bothSides">
              <wp:wrapPolygon edited="0">
                <wp:start x="0" y="0"/>
                <wp:lineTo x="0" y="21533"/>
                <wp:lineTo x="21537" y="21533"/>
                <wp:lineTo x="21537" y="0"/>
                <wp:lineTo x="0" y="0"/>
              </wp:wrapPolygon>
            </wp:wrapTight>
            <wp:docPr id="136" name="Imagen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325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644D52" wp14:editId="1BF713CA">
                <wp:simplePos x="0" y="0"/>
                <wp:positionH relativeFrom="column">
                  <wp:posOffset>4303395</wp:posOffset>
                </wp:positionH>
                <wp:positionV relativeFrom="page">
                  <wp:posOffset>1095375</wp:posOffset>
                </wp:positionV>
                <wp:extent cx="1894205" cy="0"/>
                <wp:effectExtent l="0" t="0" r="0" b="0"/>
                <wp:wrapNone/>
                <wp:docPr id="123" name="Conector recto 45" descr="elemento decorativo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51465B" id="Conector recto 45" o:spid="_x0000_s1026" alt="elemento decorativo" style="position:absolute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38.85pt,86.25pt" to="488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" strokecolor="#d8d8d8 [2732]" strokeweight=".5pt">
                <v:stroke joinstyle="miter"/>
                <w10:wrap anchory="page"/>
              </v:line>
            </w:pict>
          </mc:Fallback>
        </mc:AlternateContent>
      </w:r>
      <w:r w:rsidRPr="00BA325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BEED6B" wp14:editId="67A7152F">
                <wp:simplePos x="0" y="0"/>
                <wp:positionH relativeFrom="column">
                  <wp:posOffset>4303935</wp:posOffset>
                </wp:positionH>
                <wp:positionV relativeFrom="page">
                  <wp:posOffset>1414780</wp:posOffset>
                </wp:positionV>
                <wp:extent cx="1894205" cy="0"/>
                <wp:effectExtent l="0" t="0" r="0" b="0"/>
                <wp:wrapNone/>
                <wp:docPr id="124" name="Conector recto 45" descr="elemento decorativo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C2C639" id="Conector recto 45" o:spid="_x0000_s1026" alt="elemento decorativo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38.9pt,111.4pt" to="488.05pt,1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" strokecolor="#d8d8d8 [2732]" strokeweight=".5pt">
                <v:stroke joinstyle="miter"/>
                <w10:wrap anchory="page"/>
              </v:line>
            </w:pict>
          </mc:Fallback>
        </mc:AlternateContent>
      </w:r>
      <w:r>
        <w:t xml:space="preserve">                Como debe ir </w:t>
      </w:r>
    </w:p>
    <w:p w:rsidR="00392D03" w:rsidRDefault="00392D03">
      <w:pPr>
        <w:sectPr w:rsidR="00392D03" w:rsidSect="00392D03">
          <w:headerReference w:type="default" r:id="rId24"/>
          <w:pgSz w:w="11906" w:h="16838" w:code="9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44397">
        <w:lastRenderedPageBreak/>
        <w:drawing>
          <wp:inline distT="0" distB="0" distL="0" distR="0" wp14:anchorId="2A8AC3BB" wp14:editId="3DA1D341">
            <wp:extent cx="5731510" cy="4217670"/>
            <wp:effectExtent l="0" t="0" r="2540" b="0"/>
            <wp:docPr id="137" name="Imagen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4397">
        <w:drawing>
          <wp:inline distT="0" distB="0" distL="0" distR="0" wp14:anchorId="2154AC33" wp14:editId="30AE27C5">
            <wp:extent cx="5731510" cy="3429635"/>
            <wp:effectExtent l="0" t="0" r="2540" b="0"/>
            <wp:docPr id="138" name="Imagen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03" w:rsidRDefault="00392D03" w:rsidP="001F6CDA">
      <w:pPr>
        <w:spacing w:before="2800"/>
      </w:pPr>
      <w:r w:rsidRPr="00BA3253"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8B104BF" wp14:editId="1A0FEEA7">
                <wp:simplePos x="0" y="0"/>
                <wp:positionH relativeFrom="column">
                  <wp:posOffset>4302941</wp:posOffset>
                </wp:positionH>
                <wp:positionV relativeFrom="page">
                  <wp:posOffset>2052299</wp:posOffset>
                </wp:positionV>
                <wp:extent cx="1949450" cy="161925"/>
                <wp:effectExtent l="0" t="0" r="0" b="0"/>
                <wp:wrapNone/>
                <wp:docPr id="139" name="Cuadro de texto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6BBA5D-450E-4A12-B09E-BAD86BB1555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161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92D03" w:rsidRDefault="00392D03" w:rsidP="00176419">
                            <w:pPr>
                              <w:pStyle w:val="Informacindecontacto"/>
                            </w:pPr>
                            <w:r w:rsidRPr="006927DC">
                              <w:rPr>
                                <w:noProof/>
                              </w:rPr>
                              <w:t>andrea.perez@example.com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B104BF" id="_x0000_s1062" type="#_x0000_t202" style="position:absolute;margin-left:338.8pt;margin-top:161.6pt;width:153.5pt;height:12.7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" filled="f" stroked="f">
                <v:textbox style="mso-fit-shape-to-text:t" inset="0,0,0,0">
                  <w:txbxContent>
                    <w:p w:rsidR="00392D03" w:rsidRDefault="00392D03" w:rsidP="00176419">
                      <w:pPr>
                        <w:pStyle w:val="Informacindecontacto"/>
                      </w:pPr>
                      <w:r w:rsidRPr="006927DC">
                        <w:rPr>
                          <w:noProof/>
                        </w:rPr>
                        <w:t>andrea.perez@example.com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BA325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EBEE7B3" wp14:editId="0CCB97CB">
                <wp:simplePos x="0" y="0"/>
                <wp:positionH relativeFrom="column">
                  <wp:posOffset>4281295</wp:posOffset>
                </wp:positionH>
                <wp:positionV relativeFrom="page">
                  <wp:posOffset>1474668</wp:posOffset>
                </wp:positionV>
                <wp:extent cx="2022138" cy="161925"/>
                <wp:effectExtent l="0" t="0" r="0" b="0"/>
                <wp:wrapNone/>
                <wp:docPr id="140" name="Cuadro de texto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F328B0-5F55-4994-A4C0-15CF57E093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2138" cy="161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92D03" w:rsidRPr="006941E1" w:rsidRDefault="00392D03" w:rsidP="00176419">
                            <w:pPr>
                              <w:pStyle w:val="Informacindecontac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EE7B3" id="_x0000_s1063" type="#_x0000_t202" style="position:absolute;margin-left:337.1pt;margin-top:116.1pt;width:159.2pt;height:12.7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" filled="f" stroked="f">
                <v:textbox style="mso-fit-shape-to-text:t" inset="0,0,0,0">
                  <w:txbxContent>
                    <w:p w:rsidR="00392D03" w:rsidRPr="006941E1" w:rsidRDefault="00392D03" w:rsidP="00176419">
                      <w:pPr>
                        <w:pStyle w:val="Informacindecontacto"/>
                        <w:rPr>
                          <w:lang w:val="es-E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W w:w="5104" w:type="pct"/>
        <w:jc w:val="center"/>
        <w:tblLayout w:type="fixed"/>
        <w:tblCellMar>
          <w:left w:w="1080" w:type="dxa"/>
          <w:right w:w="0" w:type="dxa"/>
        </w:tblCellMar>
        <w:tblLook w:val="0600" w:firstRow="0" w:lastRow="0" w:firstColumn="0" w:lastColumn="0" w:noHBand="1" w:noVBand="1"/>
      </w:tblPr>
      <w:tblGrid>
        <w:gridCol w:w="9214"/>
      </w:tblGrid>
      <w:tr w:rsidR="00392D03" w:rsidTr="00EF623A">
        <w:trPr>
          <w:jc w:val="center"/>
        </w:trPr>
        <w:tc>
          <w:tcPr>
            <w:tcW w:w="9214" w:type="dxa"/>
          </w:tcPr>
          <w:p w:rsidR="00392D03" w:rsidRPr="00176419" w:rsidRDefault="00392D03" w:rsidP="00EF623A">
            <w:pPr>
              <w:pStyle w:val="Informacindedestinatario"/>
              <w:ind w:right="148"/>
            </w:pPr>
            <w:r w:rsidRPr="00BA3253">
              <w:rPr>
                <w:noProof/>
                <w:lang w:eastAsia="es-ES"/>
              </w:rPr>
              <w:drawing>
                <wp:anchor distT="0" distB="0" distL="114300" distR="114300" simplePos="0" relativeHeight="251735040" behindDoc="0" locked="0" layoutInCell="1" allowOverlap="1" wp14:anchorId="69683B08" wp14:editId="5EAD8748">
                  <wp:simplePos x="0" y="0"/>
                  <wp:positionH relativeFrom="column">
                    <wp:posOffset>3354705</wp:posOffset>
                  </wp:positionH>
                  <wp:positionV relativeFrom="page">
                    <wp:posOffset>-937442</wp:posOffset>
                  </wp:positionV>
                  <wp:extent cx="220980" cy="220980"/>
                  <wp:effectExtent l="0" t="0" r="7620" b="7620"/>
                  <wp:wrapNone/>
                  <wp:docPr id="156" name="Gráfico 27" descr="Icono símbolo arrob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7442E5E-54F3-4EEC-BC04-0316892CC16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ráfico 27">
                            <a:extLst>
                              <a:ext uri="{FF2B5EF4-FFF2-40B4-BE49-F238E27FC236}">
                                <a16:creationId xmlns:a16="http://schemas.microsoft.com/office/drawing/2014/main" id="{A7442E5E-54F3-4EEC-BC04-0316892CC16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927DC">
              <w:rPr>
                <w:noProof/>
              </w:rPr>
              <w:t>Andrea</w:t>
            </w:r>
          </w:p>
          <w:p w:rsidR="00392D03" w:rsidRPr="00176419" w:rsidRDefault="00392D03" w:rsidP="00C402D6">
            <w:pPr>
              <w:pStyle w:val="Informacindedestinatario"/>
              <w:ind w:right="148"/>
            </w:pPr>
            <w:r w:rsidRPr="006927DC">
              <w:rPr>
                <w:noProof/>
              </w:rPr>
              <w:t>Proyecto</w:t>
            </w:r>
          </w:p>
          <w:p w:rsidR="00392D03" w:rsidRPr="00176419" w:rsidRDefault="00392D03" w:rsidP="00663E3C">
            <w:pPr>
              <w:pStyle w:val="Informacindedestinatario"/>
              <w:ind w:right="148"/>
            </w:pPr>
            <w:r>
              <w:rPr>
                <w:lang w:bidi="es-ES"/>
              </w:rPr>
              <w:t>Banco El Cafecito</w:t>
            </w:r>
          </w:p>
          <w:p w:rsidR="00392D03" w:rsidRPr="00176419" w:rsidRDefault="00392D03" w:rsidP="00663E3C">
            <w:pPr>
              <w:pStyle w:val="Informacindedestinatario"/>
              <w:ind w:right="148"/>
            </w:pPr>
            <w:r>
              <w:t>Ciudad de Guatemala</w:t>
            </w:r>
          </w:p>
        </w:tc>
      </w:tr>
      <w:tr w:rsidR="00392D03" w:rsidTr="00EF623A">
        <w:trPr>
          <w:jc w:val="center"/>
        </w:trPr>
        <w:tc>
          <w:tcPr>
            <w:tcW w:w="9214" w:type="dxa"/>
          </w:tcPr>
          <w:p w:rsidR="00392D03" w:rsidRPr="00BF09B3" w:rsidRDefault="00392D03" w:rsidP="006941E1">
            <w:pPr>
              <w:ind w:right="492"/>
            </w:pPr>
            <w:r w:rsidRPr="00BA3253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E6689FD" wp14:editId="2EC873C5">
                      <wp:simplePos x="0" y="0"/>
                      <wp:positionH relativeFrom="column">
                        <wp:posOffset>147139</wp:posOffset>
                      </wp:positionH>
                      <wp:positionV relativeFrom="page">
                        <wp:posOffset>-1563098</wp:posOffset>
                      </wp:positionV>
                      <wp:extent cx="2029968" cy="292608"/>
                      <wp:effectExtent l="0" t="0" r="0" b="0"/>
                      <wp:wrapNone/>
                      <wp:docPr id="141" name="Cuadro de texto 1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0E961D4-0A47-4917-824E-78D847ED7E7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29968" cy="29260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92D03" w:rsidRPr="00176419" w:rsidRDefault="00392D03" w:rsidP="00176419">
                                  <w:pPr>
                                    <w:pStyle w:val="Subttulo"/>
                                  </w:pPr>
                                  <w:r w:rsidRPr="006927DC">
                                    <w:rPr>
                                      <w:noProof/>
                                    </w:rPr>
                                    <w:t>Coordinadora</w:t>
                                  </w:r>
                                </w:p>
                              </w:txbxContent>
                            </wps:txbx>
                            <wps:bodyPr wrap="square" lIns="0" tIns="0" rIns="0" bIns="0" rtlCol="0" anchor="ctr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6689FD" id="_x0000_s1064" type="#_x0000_t202" style="position:absolute;margin-left:11.6pt;margin-top:-123.1pt;width:159.85pt;height:23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" filled="f" stroked="f">
                      <v:textbox style="mso-fit-shape-to-text:t" inset="0,0,0,0">
                        <w:txbxContent>
                          <w:p w:rsidR="00392D03" w:rsidRPr="00176419" w:rsidRDefault="00392D03" w:rsidP="00176419">
                            <w:pPr>
                              <w:pStyle w:val="Subttulo"/>
                            </w:pPr>
                            <w:r w:rsidRPr="006927DC">
                              <w:rPr>
                                <w:noProof/>
                              </w:rPr>
                              <w:t>Coordinadora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BA3253">
              <w:rPr>
                <w:noProof/>
                <w:lang w:eastAsia="es-ES"/>
              </w:rPr>
              <w:drawing>
                <wp:anchor distT="0" distB="0" distL="114300" distR="114300" simplePos="0" relativeHeight="251734016" behindDoc="0" locked="0" layoutInCell="1" allowOverlap="1" wp14:anchorId="5B0E23A2" wp14:editId="4879DA3D">
                  <wp:simplePos x="0" y="0"/>
                  <wp:positionH relativeFrom="column">
                    <wp:posOffset>3718288</wp:posOffset>
                  </wp:positionH>
                  <wp:positionV relativeFrom="page">
                    <wp:posOffset>-2093898</wp:posOffset>
                  </wp:positionV>
                  <wp:extent cx="164465" cy="190500"/>
                  <wp:effectExtent l="0" t="0" r="6985" b="0"/>
                  <wp:wrapNone/>
                  <wp:docPr id="157" name="Gráfico 23" descr="Icono teléfon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8355993-40E7-4C4B-8201-13AD2536E24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áfico 23">
                            <a:extLst>
                              <a:ext uri="{FF2B5EF4-FFF2-40B4-BE49-F238E27FC236}">
                                <a16:creationId xmlns:a16="http://schemas.microsoft.com/office/drawing/2014/main" id="{58355993-40E7-4C4B-8201-13AD2536E2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6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A3253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5B62E94" wp14:editId="3925A421">
                      <wp:simplePos x="0" y="0"/>
                      <wp:positionH relativeFrom="column">
                        <wp:posOffset>3938088</wp:posOffset>
                      </wp:positionH>
                      <wp:positionV relativeFrom="page">
                        <wp:posOffset>-2098675</wp:posOffset>
                      </wp:positionV>
                      <wp:extent cx="1942465" cy="161925"/>
                      <wp:effectExtent l="0" t="0" r="0" b="0"/>
                      <wp:wrapNone/>
                      <wp:docPr id="142" name="Cuadro de texto 3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3792266-AB51-4FDD-934A-EF6C8B01C2B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42465" cy="1619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92D03" w:rsidRDefault="00392D03" w:rsidP="00176419">
                                  <w:pPr>
                                    <w:pStyle w:val="Informacindecontacto"/>
                                  </w:pPr>
                                  <w:r w:rsidRPr="006927DC">
                                    <w:rPr>
                                      <w:noProof/>
                                    </w:rPr>
                                    <w:t>123456785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5B62E94" id="_x0000_s1065" type="#_x0000_t202" style="position:absolute;margin-left:310.1pt;margin-top:-165.25pt;width:152.95pt;height:12.7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" filled="f" stroked="f">
                      <v:textbox style="mso-fit-shape-to-text:t" inset="0,0,0,0">
                        <w:txbxContent>
                          <w:p w:rsidR="00392D03" w:rsidRDefault="00392D03" w:rsidP="00176419">
                            <w:pPr>
                              <w:pStyle w:val="Informacindecontacto"/>
                            </w:pPr>
                            <w:r w:rsidRPr="006927DC">
                              <w:rPr>
                                <w:noProof/>
                              </w:rPr>
                              <w:t>123456785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BA3253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41660F3" wp14:editId="199237C0">
                      <wp:simplePos x="0" y="0"/>
                      <wp:positionH relativeFrom="column">
                        <wp:posOffset>31841</wp:posOffset>
                      </wp:positionH>
                      <wp:positionV relativeFrom="page">
                        <wp:posOffset>-2096952</wp:posOffset>
                      </wp:positionV>
                      <wp:extent cx="2752344" cy="384048"/>
                      <wp:effectExtent l="0" t="0" r="0" b="0"/>
                      <wp:wrapNone/>
                      <wp:docPr id="143" name="Cuadro de texto 5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6E94DAC-4132-4C69-9723-68DDB2FD147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2344" cy="38404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92D03" w:rsidRDefault="00392D03" w:rsidP="00176419">
                                  <w:pPr>
                                    <w:pStyle w:val="Ttulo"/>
                                  </w:pPr>
                                  <w:r w:rsidRPr="006927DC">
                                    <w:rPr>
                                      <w:noProof/>
                                    </w:rPr>
                                    <w:t>Fernàndez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1660F3" id="_x0000_s1066" type="#_x0000_t202" style="position:absolute;margin-left:2.5pt;margin-top:-165.1pt;width:216.7pt;height:30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" filled="f" stroked="f">
                      <v:textbox style="mso-fit-shape-to-text:t" inset="0,0,0,0">
                        <w:txbxContent>
                          <w:p w:rsidR="00392D03" w:rsidRDefault="00392D03" w:rsidP="00176419">
                            <w:pPr>
                              <w:pStyle w:val="Ttulo"/>
                            </w:pPr>
                            <w:r w:rsidRPr="006927DC">
                              <w:rPr>
                                <w:noProof/>
                              </w:rPr>
                              <w:t>Fernàndez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BA3253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97182C4" wp14:editId="32B24DA7">
                      <wp:simplePos x="0" y="0"/>
                      <wp:positionH relativeFrom="column">
                        <wp:posOffset>97155</wp:posOffset>
                      </wp:positionH>
                      <wp:positionV relativeFrom="page">
                        <wp:posOffset>-2589530</wp:posOffset>
                      </wp:positionV>
                      <wp:extent cx="2743200" cy="384048"/>
                      <wp:effectExtent l="0" t="0" r="0" b="0"/>
                      <wp:wrapNone/>
                      <wp:docPr id="144" name="Cuadro de texto 1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C303BFA-D494-476E-9E4A-A6B0F1F7C6D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0" cy="38404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92D03" w:rsidRPr="00176419" w:rsidRDefault="00392D03" w:rsidP="00176419">
                                  <w:pPr>
                                    <w:pStyle w:val="Ttulo"/>
                                  </w:pPr>
                                  <w:r w:rsidRPr="006927DC">
                                    <w:rPr>
                                      <w:noProof/>
                                    </w:rPr>
                                    <w:t>Andrea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7182C4" id="_x0000_s1067" type="#_x0000_t202" style="position:absolute;margin-left:7.65pt;margin-top:-203.9pt;width:3in;height:30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" filled="f" stroked="f">
                      <v:textbox style="mso-fit-shape-to-text:t" inset="0,0,0,0">
                        <w:txbxContent>
                          <w:p w:rsidR="00392D03" w:rsidRPr="00176419" w:rsidRDefault="00392D03" w:rsidP="00176419">
                            <w:pPr>
                              <w:pStyle w:val="Ttulo"/>
                            </w:pPr>
                            <w:r w:rsidRPr="006927DC">
                              <w:rPr>
                                <w:noProof/>
                              </w:rPr>
                              <w:t>Andrea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BF09B3">
              <w:rPr>
                <w:lang w:bidi="es-ES"/>
              </w:rPr>
              <w:t xml:space="preserve">Estimado </w:t>
            </w:r>
            <w:r>
              <w:rPr>
                <w:noProof/>
              </w:rPr>
              <w:t>Andrea</w:t>
            </w:r>
            <w:r w:rsidRPr="00BF09B3">
              <w:rPr>
                <w:lang w:bidi="es-ES"/>
              </w:rPr>
              <w:t>:</w:t>
            </w:r>
          </w:p>
          <w:p w:rsidR="00392D03" w:rsidRDefault="00392D03" w:rsidP="00663E3C">
            <w:pPr>
              <w:ind w:right="492"/>
            </w:pPr>
          </w:p>
          <w:p w:rsidR="00392D03" w:rsidRDefault="00392D03" w:rsidP="00956F90">
            <w:pPr>
              <w:ind w:right="492"/>
            </w:pPr>
            <w:r>
              <w:t xml:space="preserve">Para darle información sobre el diagrama de flujo ATM </w:t>
            </w:r>
          </w:p>
          <w:p w:rsidR="00392D03" w:rsidRDefault="00392D03" w:rsidP="00956F90">
            <w:pPr>
              <w:ind w:right="492"/>
            </w:pPr>
            <w:r>
              <w:t>Redacción del Informe de Errores</w:t>
            </w:r>
          </w:p>
          <w:p w:rsidR="00392D03" w:rsidRDefault="00392D03" w:rsidP="00956F90">
            <w:pPr>
              <w:ind w:right="492"/>
            </w:pPr>
          </w:p>
          <w:p w:rsidR="00392D03" w:rsidRDefault="00392D03" w:rsidP="00956F90">
            <w:pPr>
              <w:ind w:right="492"/>
            </w:pPr>
            <w:r>
              <w:t xml:space="preserve"> Inicio del Proceso:</w:t>
            </w:r>
          </w:p>
          <w:p w:rsidR="00392D03" w:rsidRDefault="00392D03" w:rsidP="00956F90">
            <w:pPr>
              <w:ind w:right="492"/>
            </w:pPr>
            <w:r>
              <w:t>Comienza con un óvalo que represente el inicio del proceso. Etiqueta este símbolo como “Inicio”.</w:t>
            </w:r>
          </w:p>
          <w:p w:rsidR="00392D03" w:rsidRDefault="00392D03" w:rsidP="00956F90">
            <w:pPr>
              <w:ind w:right="492"/>
            </w:pPr>
            <w:r>
              <w:t>Luego, agrega una flecha que indique el siguiente paso.</w:t>
            </w:r>
          </w:p>
          <w:p w:rsidR="00392D03" w:rsidRDefault="00392D03" w:rsidP="00956F90">
            <w:pPr>
              <w:ind w:right="492"/>
            </w:pPr>
            <w:r>
              <w:t>Ingreso del Código de Usuario:</w:t>
            </w:r>
          </w:p>
          <w:p w:rsidR="00392D03" w:rsidRDefault="00392D03" w:rsidP="00956F90">
            <w:pPr>
              <w:ind w:right="492"/>
            </w:pPr>
            <w:r>
              <w:t>Después del inicio, coloca un rectángulo que represente el ingreso del código de usuario. Etiqueta este paso como “Ingresar código de usuario”.</w:t>
            </w:r>
          </w:p>
          <w:p w:rsidR="00392D03" w:rsidRDefault="00392D03" w:rsidP="00956F90">
            <w:pPr>
              <w:ind w:right="492"/>
            </w:pPr>
            <w:r>
              <w:t>Conecta una flecha desde el inicio hacia este rectángulo.</w:t>
            </w:r>
          </w:p>
          <w:p w:rsidR="00392D03" w:rsidRDefault="00392D03" w:rsidP="00956F90">
            <w:pPr>
              <w:ind w:right="492"/>
            </w:pPr>
            <w:r>
              <w:t>Verificación de Contraseña:</w:t>
            </w:r>
          </w:p>
          <w:p w:rsidR="00392D03" w:rsidRDefault="00392D03" w:rsidP="00956F90">
            <w:pPr>
              <w:ind w:right="492"/>
            </w:pPr>
            <w:r>
              <w:t>A continuación, agrega otro rectángulo para verificar la contraseña. Etiqueta este paso como “Verificar contraseña”.</w:t>
            </w:r>
          </w:p>
          <w:p w:rsidR="00392D03" w:rsidRDefault="00392D03" w:rsidP="00956F90">
            <w:pPr>
              <w:ind w:right="492"/>
            </w:pPr>
            <w:r>
              <w:t>Si la contraseña es correcta, sigue adelante; de lo contrario, pasa al siguiente paso.</w:t>
            </w:r>
          </w:p>
          <w:p w:rsidR="00392D03" w:rsidRDefault="00392D03" w:rsidP="00956F90">
            <w:pPr>
              <w:ind w:right="492"/>
            </w:pPr>
            <w:r>
              <w:t>Tres Intentos de Contraseña Incorrecta:</w:t>
            </w:r>
          </w:p>
          <w:p w:rsidR="00392D03" w:rsidRDefault="00392D03" w:rsidP="00956F90">
            <w:pPr>
              <w:ind w:right="492"/>
            </w:pPr>
            <w:r>
              <w:t>Agrega un rombo (símbolo de decisión) después de la verificación de contraseña.</w:t>
            </w:r>
          </w:p>
          <w:p w:rsidR="00392D03" w:rsidRDefault="00392D03" w:rsidP="00956F90">
            <w:pPr>
              <w:ind w:right="492"/>
            </w:pPr>
            <w:r>
              <w:t>Si la contraseña es incorrecta, conecta una flecha hacia un rectángulo que represente “Tres intentos restantes”.</w:t>
            </w:r>
          </w:p>
          <w:p w:rsidR="00392D03" w:rsidRDefault="00392D03" w:rsidP="00956F90">
            <w:pPr>
              <w:ind w:right="492"/>
            </w:pPr>
            <w:r>
              <w:t>Si los tres intentos fallan, conecta una flecha hacia un rectángulo que indique “Bloquear terminal”.</w:t>
            </w:r>
          </w:p>
          <w:p w:rsidR="00392D03" w:rsidRDefault="00392D03" w:rsidP="00956F90">
            <w:pPr>
              <w:ind w:right="492"/>
            </w:pPr>
            <w:r>
              <w:lastRenderedPageBreak/>
              <w:t>Verificación de Estado de Cuenta:</w:t>
            </w:r>
          </w:p>
          <w:p w:rsidR="00392D03" w:rsidRDefault="00392D03" w:rsidP="00956F90">
            <w:pPr>
              <w:ind w:right="492"/>
            </w:pPr>
            <w:r>
              <w:t>Después de la verificación de contraseña (si es correcta), agrega un rectángulo para verificar el estado de cuenta. Etiqueta este paso como “Verificar estado de cuenta”.</w:t>
            </w:r>
          </w:p>
          <w:p w:rsidR="00392D03" w:rsidRDefault="00392D03" w:rsidP="00956F90">
            <w:pPr>
              <w:ind w:right="492"/>
            </w:pPr>
            <w:r>
              <w:t>Si el estado de cuenta es válido, continúa; de lo contrario, finaliza el proceso.</w:t>
            </w:r>
          </w:p>
          <w:p w:rsidR="00392D03" w:rsidRDefault="00392D03" w:rsidP="00956F90">
            <w:pPr>
              <w:ind w:right="492"/>
            </w:pPr>
            <w:r>
              <w:t>Acciones Disponibles:</w:t>
            </w:r>
          </w:p>
          <w:p w:rsidR="00392D03" w:rsidRDefault="00392D03" w:rsidP="00956F90">
            <w:pPr>
              <w:ind w:right="492"/>
            </w:pPr>
            <w:r>
              <w:t>Agrega un rombo para representar las opciones disponibles (por ejemplo, “Realizar depósito”, “Realizar transferencia”, etc.).</w:t>
            </w:r>
          </w:p>
          <w:p w:rsidR="00392D03" w:rsidRDefault="00392D03" w:rsidP="00956F90">
            <w:pPr>
              <w:ind w:right="492"/>
            </w:pPr>
            <w:r>
              <w:t>Si elige “Realizar depósito”, verifica si la cuenta existe y solicita el monto.</w:t>
            </w:r>
          </w:p>
          <w:p w:rsidR="00392D03" w:rsidRDefault="00392D03" w:rsidP="00956F90">
            <w:pPr>
              <w:ind w:right="492"/>
            </w:pPr>
            <w:r>
              <w:t>Si elige otra acción, verifica nuevamente los datos de usuario y contraseña, así como la existencia de la cuenta y el monto necesario.</w:t>
            </w:r>
          </w:p>
          <w:p w:rsidR="00392D03" w:rsidRPr="00BF09B3" w:rsidRDefault="00392D03" w:rsidP="006941E1">
            <w:pPr>
              <w:ind w:right="492"/>
            </w:pPr>
          </w:p>
          <w:p w:rsidR="00392D03" w:rsidRPr="00BF09B3" w:rsidRDefault="00392D03" w:rsidP="006941E1">
            <w:pPr>
              <w:ind w:right="492"/>
            </w:pPr>
            <w:r>
              <w:rPr>
                <w:lang w:bidi="es-ES"/>
              </w:rPr>
              <w:t>Atentamente</w:t>
            </w:r>
          </w:p>
          <w:p w:rsidR="00392D03" w:rsidRPr="00BF09B3" w:rsidRDefault="00392D03" w:rsidP="006941E1">
            <w:pPr>
              <w:ind w:right="492"/>
            </w:pPr>
          </w:p>
          <w:p w:rsidR="00392D03" w:rsidRDefault="00392D03" w:rsidP="006941E1">
            <w:pPr>
              <w:ind w:right="492"/>
            </w:pPr>
            <w:r>
              <w:t xml:space="preserve">Adriano Desarrollador </w:t>
            </w:r>
          </w:p>
          <w:p w:rsidR="00392D03" w:rsidRDefault="00392D03" w:rsidP="006941E1">
            <w:pPr>
              <w:ind w:right="492"/>
            </w:pPr>
          </w:p>
          <w:sdt>
            <w:sdtPr>
              <w:id w:val="-1515608516"/>
              <w:placeholder>
                <w:docPart w:val="65F766136B1E4C96B78F253C85A3E229"/>
              </w:placeholder>
              <w:temporary/>
              <w:showingPlcHdr/>
              <w15:appearance w15:val="hidden"/>
            </w:sdtPr>
            <w:sdtContent>
              <w:p w:rsidR="00392D03" w:rsidRDefault="00392D03" w:rsidP="006941E1">
                <w:pPr>
                  <w:ind w:right="492"/>
                </w:pPr>
                <w:r w:rsidRPr="000629D5">
                  <w:rPr>
                    <w:lang w:bidi="es-ES"/>
                  </w:rPr>
                  <w:t>Adjunto</w:t>
                </w:r>
              </w:p>
            </w:sdtContent>
          </w:sdt>
        </w:tc>
      </w:tr>
    </w:tbl>
    <w:p w:rsidR="00392D03" w:rsidRDefault="00392D03">
      <w:r w:rsidRPr="00044397">
        <w:lastRenderedPageBreak/>
        <w:drawing>
          <wp:anchor distT="0" distB="0" distL="114300" distR="114300" simplePos="0" relativeHeight="251743232" behindDoc="1" locked="0" layoutInCell="1" allowOverlap="1" wp14:anchorId="6DF2580E" wp14:editId="0528F472">
            <wp:simplePos x="0" y="0"/>
            <wp:positionH relativeFrom="margin">
              <wp:posOffset>206375</wp:posOffset>
            </wp:positionH>
            <wp:positionV relativeFrom="paragraph">
              <wp:posOffset>523240</wp:posOffset>
            </wp:positionV>
            <wp:extent cx="5903595" cy="4299585"/>
            <wp:effectExtent l="0" t="0" r="1905" b="5715"/>
            <wp:wrapTight wrapText="bothSides">
              <wp:wrapPolygon edited="0">
                <wp:start x="0" y="0"/>
                <wp:lineTo x="0" y="21533"/>
                <wp:lineTo x="21537" y="21533"/>
                <wp:lineTo x="21537" y="0"/>
                <wp:lineTo x="0" y="0"/>
              </wp:wrapPolygon>
            </wp:wrapTight>
            <wp:docPr id="158" name="Imagen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325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D644D52" wp14:editId="1BF713CA">
                <wp:simplePos x="0" y="0"/>
                <wp:positionH relativeFrom="column">
                  <wp:posOffset>4303395</wp:posOffset>
                </wp:positionH>
                <wp:positionV relativeFrom="page">
                  <wp:posOffset>1095375</wp:posOffset>
                </wp:positionV>
                <wp:extent cx="1894205" cy="0"/>
                <wp:effectExtent l="0" t="0" r="0" b="0"/>
                <wp:wrapNone/>
                <wp:docPr id="145" name="Conector recto 45" descr="elemento decorativo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8FF2BF" id="Conector recto 45" o:spid="_x0000_s1026" alt="elemento decorativo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38.85pt,86.25pt" to="488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" strokecolor="#d8d8d8 [2732]" strokeweight=".5pt">
                <v:stroke joinstyle="miter"/>
                <w10:wrap anchory="page"/>
              </v:line>
            </w:pict>
          </mc:Fallback>
        </mc:AlternateContent>
      </w:r>
      <w:r w:rsidRPr="00BA325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0BEED6B" wp14:editId="67A7152F">
                <wp:simplePos x="0" y="0"/>
                <wp:positionH relativeFrom="column">
                  <wp:posOffset>4303935</wp:posOffset>
                </wp:positionH>
                <wp:positionV relativeFrom="page">
                  <wp:posOffset>1414780</wp:posOffset>
                </wp:positionV>
                <wp:extent cx="1894205" cy="0"/>
                <wp:effectExtent l="0" t="0" r="0" b="0"/>
                <wp:wrapNone/>
                <wp:docPr id="146" name="Conector recto 45" descr="elemento decorativo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425170" id="Conector recto 45" o:spid="_x0000_s1026" alt="elemento decorativo" style="position:absolute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38.9pt,111.4pt" to="488.05pt,1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" strokecolor="#d8d8d8 [2732]" strokeweight=".5pt">
                <v:stroke joinstyle="miter"/>
                <w10:wrap anchory="page"/>
              </v:line>
            </w:pict>
          </mc:Fallback>
        </mc:AlternateContent>
      </w:r>
      <w:r>
        <w:t xml:space="preserve">                Como debe ir </w:t>
      </w:r>
    </w:p>
    <w:p w:rsidR="00392D03" w:rsidRDefault="00392D03">
      <w:pPr>
        <w:sectPr w:rsidR="00392D03" w:rsidSect="00392D03">
          <w:headerReference w:type="default" r:id="rId25"/>
          <w:pgSz w:w="11906" w:h="16838" w:code="9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44397">
        <w:lastRenderedPageBreak/>
        <w:drawing>
          <wp:inline distT="0" distB="0" distL="0" distR="0" wp14:anchorId="2A8AC3BB" wp14:editId="3DA1D341">
            <wp:extent cx="5731510" cy="4217670"/>
            <wp:effectExtent l="0" t="0" r="2540" b="0"/>
            <wp:docPr id="159" name="Imagen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4397">
        <w:drawing>
          <wp:inline distT="0" distB="0" distL="0" distR="0" wp14:anchorId="2154AC33" wp14:editId="30AE27C5">
            <wp:extent cx="5731510" cy="3429635"/>
            <wp:effectExtent l="0" t="0" r="2540" b="0"/>
            <wp:docPr id="160" name="Imagen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03" w:rsidRDefault="00392D03" w:rsidP="001F6CDA">
      <w:pPr>
        <w:spacing w:before="2800"/>
      </w:pPr>
      <w:r w:rsidRPr="00BA3253"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8B104BF" wp14:editId="1A0FEEA7">
                <wp:simplePos x="0" y="0"/>
                <wp:positionH relativeFrom="column">
                  <wp:posOffset>4302941</wp:posOffset>
                </wp:positionH>
                <wp:positionV relativeFrom="page">
                  <wp:posOffset>2052299</wp:posOffset>
                </wp:positionV>
                <wp:extent cx="1949450" cy="161925"/>
                <wp:effectExtent l="0" t="0" r="0" b="0"/>
                <wp:wrapNone/>
                <wp:docPr id="161" name="Cuadro de texto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6BBA5D-450E-4A12-B09E-BAD86BB1555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161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92D03" w:rsidRDefault="00392D03" w:rsidP="00176419">
                            <w:pPr>
                              <w:pStyle w:val="Informacindecontacto"/>
                            </w:pPr>
                            <w:r w:rsidRPr="006927DC">
                              <w:rPr>
                                <w:noProof/>
                              </w:rPr>
                              <w:t>david.perez@example.com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B104BF" id="_x0000_s1068" type="#_x0000_t202" style="position:absolute;margin-left:338.8pt;margin-top:161.6pt;width:153.5pt;height:12.7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" filled="f" stroked="f">
                <v:textbox style="mso-fit-shape-to-text:t" inset="0,0,0,0">
                  <w:txbxContent>
                    <w:p w:rsidR="00392D03" w:rsidRDefault="00392D03" w:rsidP="00176419">
                      <w:pPr>
                        <w:pStyle w:val="Informacindecontacto"/>
                      </w:pPr>
                      <w:r w:rsidRPr="006927DC">
                        <w:rPr>
                          <w:noProof/>
                        </w:rPr>
                        <w:t>david.perez@example.com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BA325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EBEE7B3" wp14:editId="0CCB97CB">
                <wp:simplePos x="0" y="0"/>
                <wp:positionH relativeFrom="column">
                  <wp:posOffset>4281295</wp:posOffset>
                </wp:positionH>
                <wp:positionV relativeFrom="page">
                  <wp:posOffset>1474668</wp:posOffset>
                </wp:positionV>
                <wp:extent cx="2022138" cy="161925"/>
                <wp:effectExtent l="0" t="0" r="0" b="0"/>
                <wp:wrapNone/>
                <wp:docPr id="162" name="Cuadro de texto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F328B0-5F55-4994-A4C0-15CF57E093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2138" cy="161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92D03" w:rsidRPr="006941E1" w:rsidRDefault="00392D03" w:rsidP="00176419">
                            <w:pPr>
                              <w:pStyle w:val="Informacindecontac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EE7B3" id="_x0000_s1069" type="#_x0000_t202" style="position:absolute;margin-left:337.1pt;margin-top:116.1pt;width:159.2pt;height:12.7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" filled="f" stroked="f">
                <v:textbox style="mso-fit-shape-to-text:t" inset="0,0,0,0">
                  <w:txbxContent>
                    <w:p w:rsidR="00392D03" w:rsidRPr="006941E1" w:rsidRDefault="00392D03" w:rsidP="00176419">
                      <w:pPr>
                        <w:pStyle w:val="Informacindecontacto"/>
                        <w:rPr>
                          <w:lang w:val="es-E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W w:w="5104" w:type="pct"/>
        <w:jc w:val="center"/>
        <w:tblLayout w:type="fixed"/>
        <w:tblCellMar>
          <w:left w:w="1080" w:type="dxa"/>
          <w:right w:w="0" w:type="dxa"/>
        </w:tblCellMar>
        <w:tblLook w:val="0600" w:firstRow="0" w:lastRow="0" w:firstColumn="0" w:lastColumn="0" w:noHBand="1" w:noVBand="1"/>
      </w:tblPr>
      <w:tblGrid>
        <w:gridCol w:w="9214"/>
      </w:tblGrid>
      <w:tr w:rsidR="00392D03" w:rsidTr="00EF623A">
        <w:trPr>
          <w:jc w:val="center"/>
        </w:trPr>
        <w:tc>
          <w:tcPr>
            <w:tcW w:w="9214" w:type="dxa"/>
          </w:tcPr>
          <w:p w:rsidR="00392D03" w:rsidRPr="00176419" w:rsidRDefault="00392D03" w:rsidP="00EF623A">
            <w:pPr>
              <w:pStyle w:val="Informacindedestinatario"/>
              <w:ind w:right="148"/>
            </w:pPr>
            <w:r w:rsidRPr="00BA3253">
              <w:rPr>
                <w:noProof/>
                <w:lang w:eastAsia="es-ES"/>
              </w:rPr>
              <w:drawing>
                <wp:anchor distT="0" distB="0" distL="114300" distR="114300" simplePos="0" relativeHeight="251747328" behindDoc="0" locked="0" layoutInCell="1" allowOverlap="1" wp14:anchorId="69683B08" wp14:editId="5EAD8748">
                  <wp:simplePos x="0" y="0"/>
                  <wp:positionH relativeFrom="column">
                    <wp:posOffset>3354705</wp:posOffset>
                  </wp:positionH>
                  <wp:positionV relativeFrom="page">
                    <wp:posOffset>-937442</wp:posOffset>
                  </wp:positionV>
                  <wp:extent cx="220980" cy="220980"/>
                  <wp:effectExtent l="0" t="0" r="7620" b="7620"/>
                  <wp:wrapNone/>
                  <wp:docPr id="178" name="Gráfico 27" descr="Icono símbolo arrob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7442E5E-54F3-4EEC-BC04-0316892CC16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ráfico 27">
                            <a:extLst>
                              <a:ext uri="{FF2B5EF4-FFF2-40B4-BE49-F238E27FC236}">
                                <a16:creationId xmlns:a16="http://schemas.microsoft.com/office/drawing/2014/main" id="{A7442E5E-54F3-4EEC-BC04-0316892CC16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927DC">
              <w:rPr>
                <w:noProof/>
              </w:rPr>
              <w:t>David</w:t>
            </w:r>
          </w:p>
          <w:p w:rsidR="00392D03" w:rsidRPr="00176419" w:rsidRDefault="00392D03" w:rsidP="00C402D6">
            <w:pPr>
              <w:pStyle w:val="Informacindedestinatario"/>
              <w:ind w:right="148"/>
            </w:pPr>
            <w:r w:rsidRPr="006927DC">
              <w:rPr>
                <w:noProof/>
              </w:rPr>
              <w:t>Infraestructura</w:t>
            </w:r>
          </w:p>
          <w:p w:rsidR="00392D03" w:rsidRPr="00176419" w:rsidRDefault="00392D03" w:rsidP="00663E3C">
            <w:pPr>
              <w:pStyle w:val="Informacindedestinatario"/>
              <w:ind w:right="148"/>
            </w:pPr>
            <w:r>
              <w:rPr>
                <w:lang w:bidi="es-ES"/>
              </w:rPr>
              <w:t>Banco El Cafecito</w:t>
            </w:r>
          </w:p>
          <w:p w:rsidR="00392D03" w:rsidRPr="00176419" w:rsidRDefault="00392D03" w:rsidP="00663E3C">
            <w:pPr>
              <w:pStyle w:val="Informacindedestinatario"/>
              <w:ind w:right="148"/>
            </w:pPr>
            <w:r>
              <w:t>Ciudad de Guatemala</w:t>
            </w:r>
          </w:p>
        </w:tc>
      </w:tr>
      <w:tr w:rsidR="00392D03" w:rsidTr="00EF623A">
        <w:trPr>
          <w:jc w:val="center"/>
        </w:trPr>
        <w:tc>
          <w:tcPr>
            <w:tcW w:w="9214" w:type="dxa"/>
          </w:tcPr>
          <w:p w:rsidR="00392D03" w:rsidRPr="00BF09B3" w:rsidRDefault="00392D03" w:rsidP="006941E1">
            <w:pPr>
              <w:ind w:right="492"/>
            </w:pPr>
            <w:r w:rsidRPr="00BA3253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E6689FD" wp14:editId="2EC873C5">
                      <wp:simplePos x="0" y="0"/>
                      <wp:positionH relativeFrom="column">
                        <wp:posOffset>147139</wp:posOffset>
                      </wp:positionH>
                      <wp:positionV relativeFrom="page">
                        <wp:posOffset>-1563098</wp:posOffset>
                      </wp:positionV>
                      <wp:extent cx="2029968" cy="292608"/>
                      <wp:effectExtent l="0" t="0" r="0" b="0"/>
                      <wp:wrapNone/>
                      <wp:docPr id="163" name="Cuadro de texto 1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0E961D4-0A47-4917-824E-78D847ED7E7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29968" cy="29260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92D03" w:rsidRPr="00176419" w:rsidRDefault="00392D03" w:rsidP="00176419">
                                  <w:pPr>
                                    <w:pStyle w:val="Subttulo"/>
                                  </w:pPr>
                                  <w:r w:rsidRPr="006927DC">
                                    <w:rPr>
                                      <w:noProof/>
                                    </w:rPr>
                                    <w:t>Arquitecto</w:t>
                                  </w:r>
                                </w:p>
                              </w:txbxContent>
                            </wps:txbx>
                            <wps:bodyPr wrap="square" lIns="0" tIns="0" rIns="0" bIns="0" rtlCol="0" anchor="ctr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6689FD" id="_x0000_s1070" type="#_x0000_t202" style="position:absolute;margin-left:11.6pt;margin-top:-123.1pt;width:159.85pt;height:23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" filled="f" stroked="f">
                      <v:textbox style="mso-fit-shape-to-text:t" inset="0,0,0,0">
                        <w:txbxContent>
                          <w:p w:rsidR="00392D03" w:rsidRPr="00176419" w:rsidRDefault="00392D03" w:rsidP="00176419">
                            <w:pPr>
                              <w:pStyle w:val="Subttulo"/>
                            </w:pPr>
                            <w:r w:rsidRPr="006927DC">
                              <w:rPr>
                                <w:noProof/>
                              </w:rPr>
                              <w:t>Arquitecto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BA3253">
              <w:rPr>
                <w:noProof/>
                <w:lang w:eastAsia="es-ES"/>
              </w:rPr>
              <w:drawing>
                <wp:anchor distT="0" distB="0" distL="114300" distR="114300" simplePos="0" relativeHeight="251746304" behindDoc="0" locked="0" layoutInCell="1" allowOverlap="1" wp14:anchorId="5B0E23A2" wp14:editId="4879DA3D">
                  <wp:simplePos x="0" y="0"/>
                  <wp:positionH relativeFrom="column">
                    <wp:posOffset>3718288</wp:posOffset>
                  </wp:positionH>
                  <wp:positionV relativeFrom="page">
                    <wp:posOffset>-2093898</wp:posOffset>
                  </wp:positionV>
                  <wp:extent cx="164465" cy="190500"/>
                  <wp:effectExtent l="0" t="0" r="6985" b="0"/>
                  <wp:wrapNone/>
                  <wp:docPr id="179" name="Gráfico 23" descr="Icono teléfon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8355993-40E7-4C4B-8201-13AD2536E24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áfico 23">
                            <a:extLst>
                              <a:ext uri="{FF2B5EF4-FFF2-40B4-BE49-F238E27FC236}">
                                <a16:creationId xmlns:a16="http://schemas.microsoft.com/office/drawing/2014/main" id="{58355993-40E7-4C4B-8201-13AD2536E2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6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A3253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05B62E94" wp14:editId="3925A421">
                      <wp:simplePos x="0" y="0"/>
                      <wp:positionH relativeFrom="column">
                        <wp:posOffset>3938088</wp:posOffset>
                      </wp:positionH>
                      <wp:positionV relativeFrom="page">
                        <wp:posOffset>-2098675</wp:posOffset>
                      </wp:positionV>
                      <wp:extent cx="1942465" cy="161925"/>
                      <wp:effectExtent l="0" t="0" r="0" b="0"/>
                      <wp:wrapNone/>
                      <wp:docPr id="164" name="Cuadro de texto 3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3792266-AB51-4FDD-934A-EF6C8B01C2B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42465" cy="1619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92D03" w:rsidRDefault="00392D03" w:rsidP="00176419">
                                  <w:pPr>
                                    <w:pStyle w:val="Informacindecontacto"/>
                                  </w:pPr>
                                  <w:r w:rsidRPr="006927DC">
                                    <w:rPr>
                                      <w:noProof/>
                                    </w:rPr>
                                    <w:t>123456786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5B62E94" id="_x0000_s1071" type="#_x0000_t202" style="position:absolute;margin-left:310.1pt;margin-top:-165.25pt;width:152.95pt;height:12.7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" filled="f" stroked="f">
                      <v:textbox style="mso-fit-shape-to-text:t" inset="0,0,0,0">
                        <w:txbxContent>
                          <w:p w:rsidR="00392D03" w:rsidRDefault="00392D03" w:rsidP="00176419">
                            <w:pPr>
                              <w:pStyle w:val="Informacindecontacto"/>
                            </w:pPr>
                            <w:r w:rsidRPr="006927DC">
                              <w:rPr>
                                <w:noProof/>
                              </w:rPr>
                              <w:t>123456786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BA3253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41660F3" wp14:editId="199237C0">
                      <wp:simplePos x="0" y="0"/>
                      <wp:positionH relativeFrom="column">
                        <wp:posOffset>31841</wp:posOffset>
                      </wp:positionH>
                      <wp:positionV relativeFrom="page">
                        <wp:posOffset>-2096952</wp:posOffset>
                      </wp:positionV>
                      <wp:extent cx="2752344" cy="384048"/>
                      <wp:effectExtent l="0" t="0" r="0" b="0"/>
                      <wp:wrapNone/>
                      <wp:docPr id="165" name="Cuadro de texto 5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6E94DAC-4132-4C69-9723-68DDB2FD147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2344" cy="38404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92D03" w:rsidRDefault="00392D03" w:rsidP="00176419">
                                  <w:pPr>
                                    <w:pStyle w:val="Ttulo"/>
                                  </w:pPr>
                                  <w:r w:rsidRPr="006927DC">
                                    <w:rPr>
                                      <w:noProof/>
                                    </w:rPr>
                                    <w:t>Ruiz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1660F3" id="_x0000_s1072" type="#_x0000_t202" style="position:absolute;margin-left:2.5pt;margin-top:-165.1pt;width:216.7pt;height:30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" filled="f" stroked="f">
                      <v:textbox style="mso-fit-shape-to-text:t" inset="0,0,0,0">
                        <w:txbxContent>
                          <w:p w:rsidR="00392D03" w:rsidRDefault="00392D03" w:rsidP="00176419">
                            <w:pPr>
                              <w:pStyle w:val="Ttulo"/>
                            </w:pPr>
                            <w:r w:rsidRPr="006927DC">
                              <w:rPr>
                                <w:noProof/>
                              </w:rPr>
                              <w:t>Ruiz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BA3253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97182C4" wp14:editId="32B24DA7">
                      <wp:simplePos x="0" y="0"/>
                      <wp:positionH relativeFrom="column">
                        <wp:posOffset>97155</wp:posOffset>
                      </wp:positionH>
                      <wp:positionV relativeFrom="page">
                        <wp:posOffset>-2589530</wp:posOffset>
                      </wp:positionV>
                      <wp:extent cx="2743200" cy="384048"/>
                      <wp:effectExtent l="0" t="0" r="0" b="0"/>
                      <wp:wrapNone/>
                      <wp:docPr id="166" name="Cuadro de texto 1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C303BFA-D494-476E-9E4A-A6B0F1F7C6D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0" cy="38404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92D03" w:rsidRPr="00176419" w:rsidRDefault="00392D03" w:rsidP="00176419">
                                  <w:pPr>
                                    <w:pStyle w:val="Ttulo"/>
                                  </w:pPr>
                                  <w:r w:rsidRPr="006927DC">
                                    <w:rPr>
                                      <w:noProof/>
                                    </w:rPr>
                                    <w:t>David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7182C4" id="_x0000_s1073" type="#_x0000_t202" style="position:absolute;margin-left:7.65pt;margin-top:-203.9pt;width:3in;height:30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" filled="f" stroked="f">
                      <v:textbox style="mso-fit-shape-to-text:t" inset="0,0,0,0">
                        <w:txbxContent>
                          <w:p w:rsidR="00392D03" w:rsidRPr="00176419" w:rsidRDefault="00392D03" w:rsidP="00176419">
                            <w:pPr>
                              <w:pStyle w:val="Ttulo"/>
                            </w:pPr>
                            <w:r w:rsidRPr="006927DC">
                              <w:rPr>
                                <w:noProof/>
                              </w:rPr>
                              <w:t>David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BF09B3">
              <w:rPr>
                <w:lang w:bidi="es-ES"/>
              </w:rPr>
              <w:t xml:space="preserve">Estimado </w:t>
            </w:r>
            <w:r>
              <w:rPr>
                <w:noProof/>
              </w:rPr>
              <w:t>David</w:t>
            </w:r>
            <w:r w:rsidRPr="00BF09B3">
              <w:rPr>
                <w:lang w:bidi="es-ES"/>
              </w:rPr>
              <w:t>:</w:t>
            </w:r>
          </w:p>
          <w:p w:rsidR="00392D03" w:rsidRDefault="00392D03" w:rsidP="00663E3C">
            <w:pPr>
              <w:ind w:right="492"/>
            </w:pPr>
          </w:p>
          <w:p w:rsidR="00392D03" w:rsidRDefault="00392D03" w:rsidP="00956F90">
            <w:pPr>
              <w:ind w:right="492"/>
            </w:pPr>
            <w:r>
              <w:t xml:space="preserve">Para darle información sobre el diagrama de flujo ATM </w:t>
            </w:r>
          </w:p>
          <w:p w:rsidR="00392D03" w:rsidRDefault="00392D03" w:rsidP="00956F90">
            <w:pPr>
              <w:ind w:right="492"/>
            </w:pPr>
            <w:r>
              <w:t>Redacción del Informe de Errores</w:t>
            </w:r>
          </w:p>
          <w:p w:rsidR="00392D03" w:rsidRDefault="00392D03" w:rsidP="00956F90">
            <w:pPr>
              <w:ind w:right="492"/>
            </w:pPr>
          </w:p>
          <w:p w:rsidR="00392D03" w:rsidRDefault="00392D03" w:rsidP="00956F90">
            <w:pPr>
              <w:ind w:right="492"/>
            </w:pPr>
            <w:r>
              <w:t xml:space="preserve"> Inicio del Proceso:</w:t>
            </w:r>
          </w:p>
          <w:p w:rsidR="00392D03" w:rsidRDefault="00392D03" w:rsidP="00956F90">
            <w:pPr>
              <w:ind w:right="492"/>
            </w:pPr>
            <w:r>
              <w:t>Comienza con un óvalo que represente el inicio del proceso. Etiqueta este símbolo como “Inicio”.</w:t>
            </w:r>
          </w:p>
          <w:p w:rsidR="00392D03" w:rsidRDefault="00392D03" w:rsidP="00956F90">
            <w:pPr>
              <w:ind w:right="492"/>
            </w:pPr>
            <w:r>
              <w:t>Luego, agrega una flecha que indique el siguiente paso.</w:t>
            </w:r>
          </w:p>
          <w:p w:rsidR="00392D03" w:rsidRDefault="00392D03" w:rsidP="00956F90">
            <w:pPr>
              <w:ind w:right="492"/>
            </w:pPr>
            <w:r>
              <w:t>Ingreso del Código de Usuario:</w:t>
            </w:r>
          </w:p>
          <w:p w:rsidR="00392D03" w:rsidRDefault="00392D03" w:rsidP="00956F90">
            <w:pPr>
              <w:ind w:right="492"/>
            </w:pPr>
            <w:r>
              <w:t>Después del inicio, coloca un rectángulo que represente el ingreso del código de usuario. Etiqueta este paso como “Ingresar código de usuario”.</w:t>
            </w:r>
          </w:p>
          <w:p w:rsidR="00392D03" w:rsidRDefault="00392D03" w:rsidP="00956F90">
            <w:pPr>
              <w:ind w:right="492"/>
            </w:pPr>
            <w:r>
              <w:t>Conecta una flecha desde el inicio hacia este rectángulo.</w:t>
            </w:r>
          </w:p>
          <w:p w:rsidR="00392D03" w:rsidRDefault="00392D03" w:rsidP="00956F90">
            <w:pPr>
              <w:ind w:right="492"/>
            </w:pPr>
            <w:r>
              <w:t>Verificación de Contraseña:</w:t>
            </w:r>
          </w:p>
          <w:p w:rsidR="00392D03" w:rsidRDefault="00392D03" w:rsidP="00956F90">
            <w:pPr>
              <w:ind w:right="492"/>
            </w:pPr>
            <w:r>
              <w:t>A continuación, agrega otro rectángulo para verificar la contraseña. Etiqueta este paso como “Verificar contraseña”.</w:t>
            </w:r>
          </w:p>
          <w:p w:rsidR="00392D03" w:rsidRDefault="00392D03" w:rsidP="00956F90">
            <w:pPr>
              <w:ind w:right="492"/>
            </w:pPr>
            <w:r>
              <w:t>Si la contraseña es correcta, sigue adelante; de lo contrario, pasa al siguiente paso.</w:t>
            </w:r>
          </w:p>
          <w:p w:rsidR="00392D03" w:rsidRDefault="00392D03" w:rsidP="00956F90">
            <w:pPr>
              <w:ind w:right="492"/>
            </w:pPr>
            <w:r>
              <w:t>Tres Intentos de Contraseña Incorrecta:</w:t>
            </w:r>
          </w:p>
          <w:p w:rsidR="00392D03" w:rsidRDefault="00392D03" w:rsidP="00956F90">
            <w:pPr>
              <w:ind w:right="492"/>
            </w:pPr>
            <w:r>
              <w:t>Agrega un rombo (símbolo de decisión) después de la verificación de contraseña.</w:t>
            </w:r>
          </w:p>
          <w:p w:rsidR="00392D03" w:rsidRDefault="00392D03" w:rsidP="00956F90">
            <w:pPr>
              <w:ind w:right="492"/>
            </w:pPr>
            <w:r>
              <w:t>Si la contraseña es incorrecta, conecta una flecha hacia un rectángulo que represente “Tres intentos restantes”.</w:t>
            </w:r>
          </w:p>
          <w:p w:rsidR="00392D03" w:rsidRDefault="00392D03" w:rsidP="00956F90">
            <w:pPr>
              <w:ind w:right="492"/>
            </w:pPr>
            <w:r>
              <w:t>Si los tres intentos fallan, conecta una flecha hacia un rectángulo que indique “Bloquear terminal”.</w:t>
            </w:r>
          </w:p>
          <w:p w:rsidR="00392D03" w:rsidRDefault="00392D03" w:rsidP="00956F90">
            <w:pPr>
              <w:ind w:right="492"/>
            </w:pPr>
            <w:r>
              <w:lastRenderedPageBreak/>
              <w:t>Verificación de Estado de Cuenta:</w:t>
            </w:r>
          </w:p>
          <w:p w:rsidR="00392D03" w:rsidRDefault="00392D03" w:rsidP="00956F90">
            <w:pPr>
              <w:ind w:right="492"/>
            </w:pPr>
            <w:r>
              <w:t>Después de la verificación de contraseña (si es correcta), agrega un rectángulo para verificar el estado de cuenta. Etiqueta este paso como “Verificar estado de cuenta”.</w:t>
            </w:r>
          </w:p>
          <w:p w:rsidR="00392D03" w:rsidRDefault="00392D03" w:rsidP="00956F90">
            <w:pPr>
              <w:ind w:right="492"/>
            </w:pPr>
            <w:r>
              <w:t>Si el estado de cuenta es válido, continúa; de lo contrario, finaliza el proceso.</w:t>
            </w:r>
          </w:p>
          <w:p w:rsidR="00392D03" w:rsidRDefault="00392D03" w:rsidP="00956F90">
            <w:pPr>
              <w:ind w:right="492"/>
            </w:pPr>
            <w:r>
              <w:t>Acciones Disponibles:</w:t>
            </w:r>
          </w:p>
          <w:p w:rsidR="00392D03" w:rsidRDefault="00392D03" w:rsidP="00956F90">
            <w:pPr>
              <w:ind w:right="492"/>
            </w:pPr>
            <w:r>
              <w:t>Agrega un rombo para representar las opciones disponibles (por ejemplo, “Realizar depósito”, “Realizar transferencia”, etc.).</w:t>
            </w:r>
          </w:p>
          <w:p w:rsidR="00392D03" w:rsidRDefault="00392D03" w:rsidP="00956F90">
            <w:pPr>
              <w:ind w:right="492"/>
            </w:pPr>
            <w:r>
              <w:t>Si elige “Realizar depósito”, verifica si la cuenta existe y solicita el monto.</w:t>
            </w:r>
          </w:p>
          <w:p w:rsidR="00392D03" w:rsidRDefault="00392D03" w:rsidP="00956F90">
            <w:pPr>
              <w:ind w:right="492"/>
            </w:pPr>
            <w:r>
              <w:t>Si elige otra acción, verifica nuevamente los datos de usuario y contraseña, así como la existencia de la cuenta y el monto necesario.</w:t>
            </w:r>
          </w:p>
          <w:p w:rsidR="00392D03" w:rsidRPr="00BF09B3" w:rsidRDefault="00392D03" w:rsidP="006941E1">
            <w:pPr>
              <w:ind w:right="492"/>
            </w:pPr>
          </w:p>
          <w:p w:rsidR="00392D03" w:rsidRPr="00BF09B3" w:rsidRDefault="00392D03" w:rsidP="006941E1">
            <w:pPr>
              <w:ind w:right="492"/>
            </w:pPr>
            <w:r>
              <w:rPr>
                <w:lang w:bidi="es-ES"/>
              </w:rPr>
              <w:t>Atentamente</w:t>
            </w:r>
          </w:p>
          <w:p w:rsidR="00392D03" w:rsidRPr="00BF09B3" w:rsidRDefault="00392D03" w:rsidP="006941E1">
            <w:pPr>
              <w:ind w:right="492"/>
            </w:pPr>
          </w:p>
          <w:p w:rsidR="00392D03" w:rsidRDefault="00392D03" w:rsidP="006941E1">
            <w:pPr>
              <w:ind w:right="492"/>
            </w:pPr>
            <w:r>
              <w:t xml:space="preserve">Adriano Desarrollador </w:t>
            </w:r>
          </w:p>
          <w:p w:rsidR="00392D03" w:rsidRDefault="00392D03" w:rsidP="006941E1">
            <w:pPr>
              <w:ind w:right="492"/>
            </w:pPr>
          </w:p>
          <w:sdt>
            <w:sdtPr>
              <w:id w:val="664205384"/>
              <w:placeholder>
                <w:docPart w:val="8A156DDD53014036902D03BFD9691469"/>
              </w:placeholder>
              <w:temporary/>
              <w:showingPlcHdr/>
              <w15:appearance w15:val="hidden"/>
            </w:sdtPr>
            <w:sdtContent>
              <w:p w:rsidR="00392D03" w:rsidRDefault="00392D03" w:rsidP="006941E1">
                <w:pPr>
                  <w:ind w:right="492"/>
                </w:pPr>
                <w:r w:rsidRPr="000629D5">
                  <w:rPr>
                    <w:lang w:bidi="es-ES"/>
                  </w:rPr>
                  <w:t>Adjunto</w:t>
                </w:r>
              </w:p>
            </w:sdtContent>
          </w:sdt>
        </w:tc>
      </w:tr>
    </w:tbl>
    <w:p w:rsidR="00392D03" w:rsidRDefault="00392D03">
      <w:r w:rsidRPr="00044397">
        <w:lastRenderedPageBreak/>
        <w:drawing>
          <wp:anchor distT="0" distB="0" distL="114300" distR="114300" simplePos="0" relativeHeight="251755520" behindDoc="1" locked="0" layoutInCell="1" allowOverlap="1" wp14:anchorId="6DF2580E" wp14:editId="0528F472">
            <wp:simplePos x="0" y="0"/>
            <wp:positionH relativeFrom="margin">
              <wp:posOffset>206375</wp:posOffset>
            </wp:positionH>
            <wp:positionV relativeFrom="paragraph">
              <wp:posOffset>523240</wp:posOffset>
            </wp:positionV>
            <wp:extent cx="5903595" cy="4299585"/>
            <wp:effectExtent l="0" t="0" r="1905" b="5715"/>
            <wp:wrapTight wrapText="bothSides">
              <wp:wrapPolygon edited="0">
                <wp:start x="0" y="0"/>
                <wp:lineTo x="0" y="21533"/>
                <wp:lineTo x="21537" y="21533"/>
                <wp:lineTo x="21537" y="0"/>
                <wp:lineTo x="0" y="0"/>
              </wp:wrapPolygon>
            </wp:wrapTight>
            <wp:docPr id="180" name="Imagen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325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D644D52" wp14:editId="1BF713CA">
                <wp:simplePos x="0" y="0"/>
                <wp:positionH relativeFrom="column">
                  <wp:posOffset>4303395</wp:posOffset>
                </wp:positionH>
                <wp:positionV relativeFrom="page">
                  <wp:posOffset>1095375</wp:posOffset>
                </wp:positionV>
                <wp:extent cx="1894205" cy="0"/>
                <wp:effectExtent l="0" t="0" r="0" b="0"/>
                <wp:wrapNone/>
                <wp:docPr id="167" name="Conector recto 45" descr="elemento decorativo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D37473" id="Conector recto 45" o:spid="_x0000_s1026" alt="elemento decorativo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38.85pt,86.25pt" to="488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" strokecolor="#d8d8d8 [2732]" strokeweight=".5pt">
                <v:stroke joinstyle="miter"/>
                <w10:wrap anchory="page"/>
              </v:line>
            </w:pict>
          </mc:Fallback>
        </mc:AlternateContent>
      </w:r>
      <w:r w:rsidRPr="00BA325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0BEED6B" wp14:editId="67A7152F">
                <wp:simplePos x="0" y="0"/>
                <wp:positionH relativeFrom="column">
                  <wp:posOffset>4303935</wp:posOffset>
                </wp:positionH>
                <wp:positionV relativeFrom="page">
                  <wp:posOffset>1414780</wp:posOffset>
                </wp:positionV>
                <wp:extent cx="1894205" cy="0"/>
                <wp:effectExtent l="0" t="0" r="0" b="0"/>
                <wp:wrapNone/>
                <wp:docPr id="168" name="Conector recto 45" descr="elemento decorativo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1AA41E" id="Conector recto 45" o:spid="_x0000_s1026" alt="elemento decorativo" style="position:absolute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38.9pt,111.4pt" to="488.05pt,1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" strokecolor="#d8d8d8 [2732]" strokeweight=".5pt">
                <v:stroke joinstyle="miter"/>
                <w10:wrap anchory="page"/>
              </v:line>
            </w:pict>
          </mc:Fallback>
        </mc:AlternateContent>
      </w:r>
      <w:r>
        <w:t xml:space="preserve">                Como debe ir </w:t>
      </w:r>
    </w:p>
    <w:p w:rsidR="00392D03" w:rsidRDefault="00392D03">
      <w:pPr>
        <w:sectPr w:rsidR="00392D03" w:rsidSect="00392D03">
          <w:headerReference w:type="default" r:id="rId26"/>
          <w:pgSz w:w="11906" w:h="16838" w:code="9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44397">
        <w:lastRenderedPageBreak/>
        <w:drawing>
          <wp:inline distT="0" distB="0" distL="0" distR="0" wp14:anchorId="2A8AC3BB" wp14:editId="3DA1D341">
            <wp:extent cx="5731510" cy="4217670"/>
            <wp:effectExtent l="0" t="0" r="2540" b="0"/>
            <wp:docPr id="181" name="Imagen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4397">
        <w:drawing>
          <wp:inline distT="0" distB="0" distL="0" distR="0" wp14:anchorId="2154AC33" wp14:editId="30AE27C5">
            <wp:extent cx="5731510" cy="3429635"/>
            <wp:effectExtent l="0" t="0" r="2540" b="0"/>
            <wp:docPr id="182" name="Imagen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03" w:rsidRDefault="00392D03" w:rsidP="001F6CDA">
      <w:pPr>
        <w:spacing w:before="2800"/>
      </w:pPr>
      <w:r w:rsidRPr="00BA3253"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8B104BF" wp14:editId="1A0FEEA7">
                <wp:simplePos x="0" y="0"/>
                <wp:positionH relativeFrom="column">
                  <wp:posOffset>4302941</wp:posOffset>
                </wp:positionH>
                <wp:positionV relativeFrom="page">
                  <wp:posOffset>2052299</wp:posOffset>
                </wp:positionV>
                <wp:extent cx="1949450" cy="161925"/>
                <wp:effectExtent l="0" t="0" r="0" b="0"/>
                <wp:wrapNone/>
                <wp:docPr id="183" name="Cuadro de texto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6BBA5D-450E-4A12-B09E-BAD86BB1555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161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92D03" w:rsidRDefault="00392D03" w:rsidP="00176419">
                            <w:pPr>
                              <w:pStyle w:val="Informacindecontacto"/>
                            </w:pPr>
                            <w:r w:rsidRPr="006927DC">
                              <w:rPr>
                                <w:noProof/>
                              </w:rPr>
                              <w:t>sandra.perez@example.com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B104BF" id="_x0000_s1074" type="#_x0000_t202" style="position:absolute;margin-left:338.8pt;margin-top:161.6pt;width:153.5pt;height:12.7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" filled="f" stroked="f">
                <v:textbox style="mso-fit-shape-to-text:t" inset="0,0,0,0">
                  <w:txbxContent>
                    <w:p w:rsidR="00392D03" w:rsidRDefault="00392D03" w:rsidP="00176419">
                      <w:pPr>
                        <w:pStyle w:val="Informacindecontacto"/>
                      </w:pPr>
                      <w:r w:rsidRPr="006927DC">
                        <w:rPr>
                          <w:noProof/>
                        </w:rPr>
                        <w:t>sandra.perez@example.com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BA325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EBEE7B3" wp14:editId="0CCB97CB">
                <wp:simplePos x="0" y="0"/>
                <wp:positionH relativeFrom="column">
                  <wp:posOffset>4281295</wp:posOffset>
                </wp:positionH>
                <wp:positionV relativeFrom="page">
                  <wp:posOffset>1474668</wp:posOffset>
                </wp:positionV>
                <wp:extent cx="2022138" cy="161925"/>
                <wp:effectExtent l="0" t="0" r="0" b="0"/>
                <wp:wrapNone/>
                <wp:docPr id="184" name="Cuadro de texto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F328B0-5F55-4994-A4C0-15CF57E093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2138" cy="161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92D03" w:rsidRPr="006941E1" w:rsidRDefault="00392D03" w:rsidP="00176419">
                            <w:pPr>
                              <w:pStyle w:val="Informacindecontac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EE7B3" id="_x0000_s1075" type="#_x0000_t202" style="position:absolute;margin-left:337.1pt;margin-top:116.1pt;width:159.2pt;height:12.7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" filled="f" stroked="f">
                <v:textbox style="mso-fit-shape-to-text:t" inset="0,0,0,0">
                  <w:txbxContent>
                    <w:p w:rsidR="00392D03" w:rsidRPr="006941E1" w:rsidRDefault="00392D03" w:rsidP="00176419">
                      <w:pPr>
                        <w:pStyle w:val="Informacindecontacto"/>
                        <w:rPr>
                          <w:lang w:val="es-E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W w:w="5104" w:type="pct"/>
        <w:jc w:val="center"/>
        <w:tblLayout w:type="fixed"/>
        <w:tblCellMar>
          <w:left w:w="1080" w:type="dxa"/>
          <w:right w:w="0" w:type="dxa"/>
        </w:tblCellMar>
        <w:tblLook w:val="0600" w:firstRow="0" w:lastRow="0" w:firstColumn="0" w:lastColumn="0" w:noHBand="1" w:noVBand="1"/>
      </w:tblPr>
      <w:tblGrid>
        <w:gridCol w:w="9214"/>
      </w:tblGrid>
      <w:tr w:rsidR="00392D03" w:rsidTr="00EF623A">
        <w:trPr>
          <w:jc w:val="center"/>
        </w:trPr>
        <w:tc>
          <w:tcPr>
            <w:tcW w:w="9214" w:type="dxa"/>
          </w:tcPr>
          <w:p w:rsidR="00392D03" w:rsidRPr="00176419" w:rsidRDefault="00392D03" w:rsidP="00EF623A">
            <w:pPr>
              <w:pStyle w:val="Informacindedestinatario"/>
              <w:ind w:right="148"/>
            </w:pPr>
            <w:r w:rsidRPr="00BA3253">
              <w:rPr>
                <w:noProof/>
                <w:lang w:eastAsia="es-ES"/>
              </w:rPr>
              <w:drawing>
                <wp:anchor distT="0" distB="0" distL="114300" distR="114300" simplePos="0" relativeHeight="251759616" behindDoc="0" locked="0" layoutInCell="1" allowOverlap="1" wp14:anchorId="69683B08" wp14:editId="5EAD8748">
                  <wp:simplePos x="0" y="0"/>
                  <wp:positionH relativeFrom="column">
                    <wp:posOffset>3354705</wp:posOffset>
                  </wp:positionH>
                  <wp:positionV relativeFrom="page">
                    <wp:posOffset>-937442</wp:posOffset>
                  </wp:positionV>
                  <wp:extent cx="220980" cy="220980"/>
                  <wp:effectExtent l="0" t="0" r="7620" b="7620"/>
                  <wp:wrapNone/>
                  <wp:docPr id="200" name="Gráfico 27" descr="Icono símbolo arrob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7442E5E-54F3-4EEC-BC04-0316892CC16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ráfico 27">
                            <a:extLst>
                              <a:ext uri="{FF2B5EF4-FFF2-40B4-BE49-F238E27FC236}">
                                <a16:creationId xmlns:a16="http://schemas.microsoft.com/office/drawing/2014/main" id="{A7442E5E-54F3-4EEC-BC04-0316892CC16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927DC">
              <w:rPr>
                <w:noProof/>
              </w:rPr>
              <w:t>Sandra</w:t>
            </w:r>
          </w:p>
          <w:p w:rsidR="00392D03" w:rsidRPr="00176419" w:rsidRDefault="00392D03" w:rsidP="00C402D6">
            <w:pPr>
              <w:pStyle w:val="Informacindedestinatario"/>
              <w:ind w:right="148"/>
            </w:pPr>
            <w:r w:rsidRPr="006927DC">
              <w:rPr>
                <w:noProof/>
              </w:rPr>
              <w:t>Datos</w:t>
            </w:r>
          </w:p>
          <w:p w:rsidR="00392D03" w:rsidRPr="00176419" w:rsidRDefault="00392D03" w:rsidP="00663E3C">
            <w:pPr>
              <w:pStyle w:val="Informacindedestinatario"/>
              <w:ind w:right="148"/>
            </w:pPr>
            <w:r>
              <w:rPr>
                <w:lang w:bidi="es-ES"/>
              </w:rPr>
              <w:t>Banco El Cafecito</w:t>
            </w:r>
          </w:p>
          <w:p w:rsidR="00392D03" w:rsidRPr="00176419" w:rsidRDefault="00392D03" w:rsidP="00663E3C">
            <w:pPr>
              <w:pStyle w:val="Informacindedestinatario"/>
              <w:ind w:right="148"/>
            </w:pPr>
            <w:r>
              <w:t>Ciudad de Guatemala</w:t>
            </w:r>
          </w:p>
        </w:tc>
      </w:tr>
      <w:tr w:rsidR="00392D03" w:rsidTr="00EF623A">
        <w:trPr>
          <w:jc w:val="center"/>
        </w:trPr>
        <w:tc>
          <w:tcPr>
            <w:tcW w:w="9214" w:type="dxa"/>
          </w:tcPr>
          <w:p w:rsidR="00392D03" w:rsidRPr="00BF09B3" w:rsidRDefault="00392D03" w:rsidP="006941E1">
            <w:pPr>
              <w:ind w:right="492"/>
            </w:pPr>
            <w:r w:rsidRPr="00BA3253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2E6689FD" wp14:editId="2EC873C5">
                      <wp:simplePos x="0" y="0"/>
                      <wp:positionH relativeFrom="column">
                        <wp:posOffset>147139</wp:posOffset>
                      </wp:positionH>
                      <wp:positionV relativeFrom="page">
                        <wp:posOffset>-1563098</wp:posOffset>
                      </wp:positionV>
                      <wp:extent cx="2029968" cy="292608"/>
                      <wp:effectExtent l="0" t="0" r="0" b="0"/>
                      <wp:wrapNone/>
                      <wp:docPr id="185" name="Cuadro de texto 1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0E961D4-0A47-4917-824E-78D847ED7E7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29968" cy="29260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92D03" w:rsidRPr="00176419" w:rsidRDefault="00392D03" w:rsidP="00176419">
                                  <w:pPr>
                                    <w:pStyle w:val="Subttulo"/>
                                  </w:pPr>
                                  <w:r w:rsidRPr="006927DC">
                                    <w:rPr>
                                      <w:noProof/>
                                    </w:rPr>
                                    <w:t>Analista</w:t>
                                  </w:r>
                                </w:p>
                              </w:txbxContent>
                            </wps:txbx>
                            <wps:bodyPr wrap="square" lIns="0" tIns="0" rIns="0" bIns="0" rtlCol="0" anchor="ctr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6689FD" id="_x0000_s1076" type="#_x0000_t202" style="position:absolute;margin-left:11.6pt;margin-top:-123.1pt;width:159.85pt;height:23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" filled="f" stroked="f">
                      <v:textbox style="mso-fit-shape-to-text:t" inset="0,0,0,0">
                        <w:txbxContent>
                          <w:p w:rsidR="00392D03" w:rsidRPr="00176419" w:rsidRDefault="00392D03" w:rsidP="00176419">
                            <w:pPr>
                              <w:pStyle w:val="Subttulo"/>
                            </w:pPr>
                            <w:r w:rsidRPr="006927DC">
                              <w:rPr>
                                <w:noProof/>
                              </w:rPr>
                              <w:t>Analista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BA3253">
              <w:rPr>
                <w:noProof/>
                <w:lang w:eastAsia="es-ES"/>
              </w:rPr>
              <w:drawing>
                <wp:anchor distT="0" distB="0" distL="114300" distR="114300" simplePos="0" relativeHeight="251758592" behindDoc="0" locked="0" layoutInCell="1" allowOverlap="1" wp14:anchorId="5B0E23A2" wp14:editId="4879DA3D">
                  <wp:simplePos x="0" y="0"/>
                  <wp:positionH relativeFrom="column">
                    <wp:posOffset>3718288</wp:posOffset>
                  </wp:positionH>
                  <wp:positionV relativeFrom="page">
                    <wp:posOffset>-2093898</wp:posOffset>
                  </wp:positionV>
                  <wp:extent cx="164465" cy="190500"/>
                  <wp:effectExtent l="0" t="0" r="6985" b="0"/>
                  <wp:wrapNone/>
                  <wp:docPr id="201" name="Gráfico 23" descr="Icono teléfon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8355993-40E7-4C4B-8201-13AD2536E24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áfico 23">
                            <a:extLst>
                              <a:ext uri="{FF2B5EF4-FFF2-40B4-BE49-F238E27FC236}">
                                <a16:creationId xmlns:a16="http://schemas.microsoft.com/office/drawing/2014/main" id="{58355993-40E7-4C4B-8201-13AD2536E2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6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A3253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05B62E94" wp14:editId="3925A421">
                      <wp:simplePos x="0" y="0"/>
                      <wp:positionH relativeFrom="column">
                        <wp:posOffset>3938088</wp:posOffset>
                      </wp:positionH>
                      <wp:positionV relativeFrom="page">
                        <wp:posOffset>-2098675</wp:posOffset>
                      </wp:positionV>
                      <wp:extent cx="1942465" cy="161925"/>
                      <wp:effectExtent l="0" t="0" r="0" b="0"/>
                      <wp:wrapNone/>
                      <wp:docPr id="186" name="Cuadro de texto 3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3792266-AB51-4FDD-934A-EF6C8B01C2B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42465" cy="1619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92D03" w:rsidRDefault="00392D03" w:rsidP="00176419">
                                  <w:pPr>
                                    <w:pStyle w:val="Informacindecontacto"/>
                                  </w:pPr>
                                  <w:r w:rsidRPr="006927DC">
                                    <w:rPr>
                                      <w:noProof/>
                                    </w:rPr>
                                    <w:t>123456787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5B62E94" id="_x0000_s1077" type="#_x0000_t202" style="position:absolute;margin-left:310.1pt;margin-top:-165.25pt;width:152.95pt;height:12.7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" filled="f" stroked="f">
                      <v:textbox style="mso-fit-shape-to-text:t" inset="0,0,0,0">
                        <w:txbxContent>
                          <w:p w:rsidR="00392D03" w:rsidRDefault="00392D03" w:rsidP="00176419">
                            <w:pPr>
                              <w:pStyle w:val="Informacindecontacto"/>
                            </w:pPr>
                            <w:r w:rsidRPr="006927DC">
                              <w:rPr>
                                <w:noProof/>
                              </w:rPr>
                              <w:t>123456787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BA3253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41660F3" wp14:editId="199237C0">
                      <wp:simplePos x="0" y="0"/>
                      <wp:positionH relativeFrom="column">
                        <wp:posOffset>31841</wp:posOffset>
                      </wp:positionH>
                      <wp:positionV relativeFrom="page">
                        <wp:posOffset>-2096952</wp:posOffset>
                      </wp:positionV>
                      <wp:extent cx="2752344" cy="384048"/>
                      <wp:effectExtent l="0" t="0" r="0" b="0"/>
                      <wp:wrapNone/>
                      <wp:docPr id="187" name="Cuadro de texto 5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6E94DAC-4132-4C69-9723-68DDB2FD147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2344" cy="38404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92D03" w:rsidRDefault="00392D03" w:rsidP="00176419">
                                  <w:pPr>
                                    <w:pStyle w:val="Ttulo"/>
                                  </w:pPr>
                                  <w:r w:rsidRPr="006927DC">
                                    <w:rPr>
                                      <w:noProof/>
                                    </w:rPr>
                                    <w:t>Gòmez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1660F3" id="_x0000_s1078" type="#_x0000_t202" style="position:absolute;margin-left:2.5pt;margin-top:-165.1pt;width:216.7pt;height:30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" filled="f" stroked="f">
                      <v:textbox style="mso-fit-shape-to-text:t" inset="0,0,0,0">
                        <w:txbxContent>
                          <w:p w:rsidR="00392D03" w:rsidRDefault="00392D03" w:rsidP="00176419">
                            <w:pPr>
                              <w:pStyle w:val="Ttulo"/>
                            </w:pPr>
                            <w:r w:rsidRPr="006927DC">
                              <w:rPr>
                                <w:noProof/>
                              </w:rPr>
                              <w:t>Gòmez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BA3253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197182C4" wp14:editId="32B24DA7">
                      <wp:simplePos x="0" y="0"/>
                      <wp:positionH relativeFrom="column">
                        <wp:posOffset>97155</wp:posOffset>
                      </wp:positionH>
                      <wp:positionV relativeFrom="page">
                        <wp:posOffset>-2589530</wp:posOffset>
                      </wp:positionV>
                      <wp:extent cx="2743200" cy="384048"/>
                      <wp:effectExtent l="0" t="0" r="0" b="0"/>
                      <wp:wrapNone/>
                      <wp:docPr id="188" name="Cuadro de texto 1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C303BFA-D494-476E-9E4A-A6B0F1F7C6D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0" cy="38404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92D03" w:rsidRPr="00176419" w:rsidRDefault="00392D03" w:rsidP="00176419">
                                  <w:pPr>
                                    <w:pStyle w:val="Ttulo"/>
                                  </w:pPr>
                                  <w:r w:rsidRPr="006927DC">
                                    <w:rPr>
                                      <w:noProof/>
                                    </w:rPr>
                                    <w:t>Sandra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7182C4" id="_x0000_s1079" type="#_x0000_t202" style="position:absolute;margin-left:7.65pt;margin-top:-203.9pt;width:3in;height:30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" filled="f" stroked="f">
                      <v:textbox style="mso-fit-shape-to-text:t" inset="0,0,0,0">
                        <w:txbxContent>
                          <w:p w:rsidR="00392D03" w:rsidRPr="00176419" w:rsidRDefault="00392D03" w:rsidP="00176419">
                            <w:pPr>
                              <w:pStyle w:val="Ttulo"/>
                            </w:pPr>
                            <w:r w:rsidRPr="006927DC">
                              <w:rPr>
                                <w:noProof/>
                              </w:rPr>
                              <w:t>Sandra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BF09B3">
              <w:rPr>
                <w:lang w:bidi="es-ES"/>
              </w:rPr>
              <w:t xml:space="preserve">Estimado </w:t>
            </w:r>
            <w:r>
              <w:rPr>
                <w:noProof/>
              </w:rPr>
              <w:t>Sandra</w:t>
            </w:r>
            <w:r w:rsidRPr="00BF09B3">
              <w:rPr>
                <w:lang w:bidi="es-ES"/>
              </w:rPr>
              <w:t>:</w:t>
            </w:r>
          </w:p>
          <w:p w:rsidR="00392D03" w:rsidRDefault="00392D03" w:rsidP="00663E3C">
            <w:pPr>
              <w:ind w:right="492"/>
            </w:pPr>
          </w:p>
          <w:p w:rsidR="00392D03" w:rsidRDefault="00392D03" w:rsidP="00956F90">
            <w:pPr>
              <w:ind w:right="492"/>
            </w:pPr>
            <w:r>
              <w:t xml:space="preserve">Para darle información sobre el diagrama de flujo ATM </w:t>
            </w:r>
          </w:p>
          <w:p w:rsidR="00392D03" w:rsidRDefault="00392D03" w:rsidP="00956F90">
            <w:pPr>
              <w:ind w:right="492"/>
            </w:pPr>
            <w:r>
              <w:t>Redacción del Informe de Errores</w:t>
            </w:r>
          </w:p>
          <w:p w:rsidR="00392D03" w:rsidRDefault="00392D03" w:rsidP="00956F90">
            <w:pPr>
              <w:ind w:right="492"/>
            </w:pPr>
          </w:p>
          <w:p w:rsidR="00392D03" w:rsidRDefault="00392D03" w:rsidP="00956F90">
            <w:pPr>
              <w:ind w:right="492"/>
            </w:pPr>
            <w:r>
              <w:t xml:space="preserve"> Inicio del Proceso:</w:t>
            </w:r>
          </w:p>
          <w:p w:rsidR="00392D03" w:rsidRDefault="00392D03" w:rsidP="00956F90">
            <w:pPr>
              <w:ind w:right="492"/>
            </w:pPr>
            <w:r>
              <w:t>Comienza con un óvalo que represente el inicio del proceso. Etiqueta este símbolo como “Inicio”.</w:t>
            </w:r>
          </w:p>
          <w:p w:rsidR="00392D03" w:rsidRDefault="00392D03" w:rsidP="00956F90">
            <w:pPr>
              <w:ind w:right="492"/>
            </w:pPr>
            <w:r>
              <w:t>Luego, agrega una flecha que indique el siguiente paso.</w:t>
            </w:r>
          </w:p>
          <w:p w:rsidR="00392D03" w:rsidRDefault="00392D03" w:rsidP="00956F90">
            <w:pPr>
              <w:ind w:right="492"/>
            </w:pPr>
            <w:r>
              <w:t>Ingreso del Código de Usuario:</w:t>
            </w:r>
          </w:p>
          <w:p w:rsidR="00392D03" w:rsidRDefault="00392D03" w:rsidP="00956F90">
            <w:pPr>
              <w:ind w:right="492"/>
            </w:pPr>
            <w:r>
              <w:t>Después del inicio, coloca un rectángulo que represente el ingreso del código de usuario. Etiqueta este paso como “Ingresar código de usuario”.</w:t>
            </w:r>
          </w:p>
          <w:p w:rsidR="00392D03" w:rsidRDefault="00392D03" w:rsidP="00956F90">
            <w:pPr>
              <w:ind w:right="492"/>
            </w:pPr>
            <w:r>
              <w:t>Conecta una flecha desde el inicio hacia este rectángulo.</w:t>
            </w:r>
          </w:p>
          <w:p w:rsidR="00392D03" w:rsidRDefault="00392D03" w:rsidP="00956F90">
            <w:pPr>
              <w:ind w:right="492"/>
            </w:pPr>
            <w:r>
              <w:t>Verificación de Contraseña:</w:t>
            </w:r>
          </w:p>
          <w:p w:rsidR="00392D03" w:rsidRDefault="00392D03" w:rsidP="00956F90">
            <w:pPr>
              <w:ind w:right="492"/>
            </w:pPr>
            <w:r>
              <w:t>A continuación, agrega otro rectángulo para verificar la contraseña. Etiqueta este paso como “Verificar contraseña”.</w:t>
            </w:r>
          </w:p>
          <w:p w:rsidR="00392D03" w:rsidRDefault="00392D03" w:rsidP="00956F90">
            <w:pPr>
              <w:ind w:right="492"/>
            </w:pPr>
            <w:r>
              <w:t>Si la contraseña es correcta, sigue adelante; de lo contrario, pasa al siguiente paso.</w:t>
            </w:r>
          </w:p>
          <w:p w:rsidR="00392D03" w:rsidRDefault="00392D03" w:rsidP="00956F90">
            <w:pPr>
              <w:ind w:right="492"/>
            </w:pPr>
            <w:r>
              <w:t>Tres Intentos de Contraseña Incorrecta:</w:t>
            </w:r>
          </w:p>
          <w:p w:rsidR="00392D03" w:rsidRDefault="00392D03" w:rsidP="00956F90">
            <w:pPr>
              <w:ind w:right="492"/>
            </w:pPr>
            <w:r>
              <w:t>Agrega un rombo (símbolo de decisión) después de la verificación de contraseña.</w:t>
            </w:r>
          </w:p>
          <w:p w:rsidR="00392D03" w:rsidRDefault="00392D03" w:rsidP="00956F90">
            <w:pPr>
              <w:ind w:right="492"/>
            </w:pPr>
            <w:r>
              <w:t>Si la contraseña es incorrecta, conecta una flecha hacia un rectángulo que represente “Tres intentos restantes”.</w:t>
            </w:r>
          </w:p>
          <w:p w:rsidR="00392D03" w:rsidRDefault="00392D03" w:rsidP="00956F90">
            <w:pPr>
              <w:ind w:right="492"/>
            </w:pPr>
            <w:r>
              <w:t>Si los tres intentos fallan, conecta una flecha hacia un rectángulo que indique “Bloquear terminal”.</w:t>
            </w:r>
          </w:p>
          <w:p w:rsidR="00392D03" w:rsidRDefault="00392D03" w:rsidP="00956F90">
            <w:pPr>
              <w:ind w:right="492"/>
            </w:pPr>
            <w:r>
              <w:lastRenderedPageBreak/>
              <w:t>Verificación de Estado de Cuenta:</w:t>
            </w:r>
          </w:p>
          <w:p w:rsidR="00392D03" w:rsidRDefault="00392D03" w:rsidP="00956F90">
            <w:pPr>
              <w:ind w:right="492"/>
            </w:pPr>
            <w:r>
              <w:t>Después de la verificación de contraseña (si es correcta), agrega un rectángulo para verificar el estado de cuenta. Etiqueta este paso como “Verificar estado de cuenta”.</w:t>
            </w:r>
          </w:p>
          <w:p w:rsidR="00392D03" w:rsidRDefault="00392D03" w:rsidP="00956F90">
            <w:pPr>
              <w:ind w:right="492"/>
            </w:pPr>
            <w:r>
              <w:t>Si el estado de cuenta es válido, continúa; de lo contrario, finaliza el proceso.</w:t>
            </w:r>
          </w:p>
          <w:p w:rsidR="00392D03" w:rsidRDefault="00392D03" w:rsidP="00956F90">
            <w:pPr>
              <w:ind w:right="492"/>
            </w:pPr>
            <w:r>
              <w:t>Acciones Disponibles:</w:t>
            </w:r>
          </w:p>
          <w:p w:rsidR="00392D03" w:rsidRDefault="00392D03" w:rsidP="00956F90">
            <w:pPr>
              <w:ind w:right="492"/>
            </w:pPr>
            <w:r>
              <w:t>Agrega un rombo para representar las opciones disponibles (por ejemplo, “Realizar depósito”, “Realizar transferencia”, etc.).</w:t>
            </w:r>
          </w:p>
          <w:p w:rsidR="00392D03" w:rsidRDefault="00392D03" w:rsidP="00956F90">
            <w:pPr>
              <w:ind w:right="492"/>
            </w:pPr>
            <w:r>
              <w:t>Si elige “Realizar depósito”, verifica si la cuenta existe y solicita el monto.</w:t>
            </w:r>
          </w:p>
          <w:p w:rsidR="00392D03" w:rsidRDefault="00392D03" w:rsidP="00956F90">
            <w:pPr>
              <w:ind w:right="492"/>
            </w:pPr>
            <w:r>
              <w:t>Si elige otra acción, verifica nuevamente los datos de usuario y contraseña, así como la existencia de la cuenta y el monto necesario.</w:t>
            </w:r>
          </w:p>
          <w:p w:rsidR="00392D03" w:rsidRPr="00BF09B3" w:rsidRDefault="00392D03" w:rsidP="006941E1">
            <w:pPr>
              <w:ind w:right="492"/>
            </w:pPr>
          </w:p>
          <w:p w:rsidR="00392D03" w:rsidRPr="00BF09B3" w:rsidRDefault="00392D03" w:rsidP="006941E1">
            <w:pPr>
              <w:ind w:right="492"/>
            </w:pPr>
            <w:r>
              <w:rPr>
                <w:lang w:bidi="es-ES"/>
              </w:rPr>
              <w:t>Atentamente</w:t>
            </w:r>
          </w:p>
          <w:p w:rsidR="00392D03" w:rsidRPr="00BF09B3" w:rsidRDefault="00392D03" w:rsidP="006941E1">
            <w:pPr>
              <w:ind w:right="492"/>
            </w:pPr>
          </w:p>
          <w:p w:rsidR="00392D03" w:rsidRDefault="00392D03" w:rsidP="006941E1">
            <w:pPr>
              <w:ind w:right="492"/>
            </w:pPr>
            <w:r>
              <w:t xml:space="preserve">Adriano Desarrollador </w:t>
            </w:r>
          </w:p>
          <w:p w:rsidR="00392D03" w:rsidRDefault="00392D03" w:rsidP="006941E1">
            <w:pPr>
              <w:ind w:right="492"/>
            </w:pPr>
          </w:p>
          <w:sdt>
            <w:sdtPr>
              <w:id w:val="1643691111"/>
              <w:placeholder>
                <w:docPart w:val="43E7667DDB864BFE8E8FA0BF7350FE34"/>
              </w:placeholder>
              <w:temporary/>
              <w:showingPlcHdr/>
              <w15:appearance w15:val="hidden"/>
            </w:sdtPr>
            <w:sdtContent>
              <w:p w:rsidR="00392D03" w:rsidRDefault="00392D03" w:rsidP="006941E1">
                <w:pPr>
                  <w:ind w:right="492"/>
                </w:pPr>
                <w:r w:rsidRPr="000629D5">
                  <w:rPr>
                    <w:lang w:bidi="es-ES"/>
                  </w:rPr>
                  <w:t>Adjunto</w:t>
                </w:r>
              </w:p>
            </w:sdtContent>
          </w:sdt>
        </w:tc>
      </w:tr>
    </w:tbl>
    <w:p w:rsidR="00392D03" w:rsidRDefault="00392D03">
      <w:r w:rsidRPr="00044397">
        <w:lastRenderedPageBreak/>
        <w:drawing>
          <wp:anchor distT="0" distB="0" distL="114300" distR="114300" simplePos="0" relativeHeight="251767808" behindDoc="1" locked="0" layoutInCell="1" allowOverlap="1" wp14:anchorId="6DF2580E" wp14:editId="0528F472">
            <wp:simplePos x="0" y="0"/>
            <wp:positionH relativeFrom="margin">
              <wp:posOffset>206375</wp:posOffset>
            </wp:positionH>
            <wp:positionV relativeFrom="paragraph">
              <wp:posOffset>523240</wp:posOffset>
            </wp:positionV>
            <wp:extent cx="5903595" cy="4299585"/>
            <wp:effectExtent l="0" t="0" r="1905" b="5715"/>
            <wp:wrapTight wrapText="bothSides">
              <wp:wrapPolygon edited="0">
                <wp:start x="0" y="0"/>
                <wp:lineTo x="0" y="21533"/>
                <wp:lineTo x="21537" y="21533"/>
                <wp:lineTo x="21537" y="0"/>
                <wp:lineTo x="0" y="0"/>
              </wp:wrapPolygon>
            </wp:wrapTight>
            <wp:docPr id="202" name="Imagen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325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D644D52" wp14:editId="1BF713CA">
                <wp:simplePos x="0" y="0"/>
                <wp:positionH relativeFrom="column">
                  <wp:posOffset>4303395</wp:posOffset>
                </wp:positionH>
                <wp:positionV relativeFrom="page">
                  <wp:posOffset>1095375</wp:posOffset>
                </wp:positionV>
                <wp:extent cx="1894205" cy="0"/>
                <wp:effectExtent l="0" t="0" r="0" b="0"/>
                <wp:wrapNone/>
                <wp:docPr id="189" name="Conector recto 45" descr="elemento decorativo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E51205" id="Conector recto 45" o:spid="_x0000_s1026" alt="elemento decorativo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38.85pt,86.25pt" to="488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" strokecolor="#d8d8d8 [2732]" strokeweight=".5pt">
                <v:stroke joinstyle="miter"/>
                <w10:wrap anchory="page"/>
              </v:line>
            </w:pict>
          </mc:Fallback>
        </mc:AlternateContent>
      </w:r>
      <w:r w:rsidRPr="00BA325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0BEED6B" wp14:editId="67A7152F">
                <wp:simplePos x="0" y="0"/>
                <wp:positionH relativeFrom="column">
                  <wp:posOffset>4303935</wp:posOffset>
                </wp:positionH>
                <wp:positionV relativeFrom="page">
                  <wp:posOffset>1414780</wp:posOffset>
                </wp:positionV>
                <wp:extent cx="1894205" cy="0"/>
                <wp:effectExtent l="0" t="0" r="0" b="0"/>
                <wp:wrapNone/>
                <wp:docPr id="190" name="Conector recto 45" descr="elemento decorativo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B4A75C" id="Conector recto 45" o:spid="_x0000_s1026" alt="elemento decorativo" style="position:absolute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38.9pt,111.4pt" to="488.05pt,1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" strokecolor="#d8d8d8 [2732]" strokeweight=".5pt">
                <v:stroke joinstyle="miter"/>
                <w10:wrap anchory="page"/>
              </v:line>
            </w:pict>
          </mc:Fallback>
        </mc:AlternateContent>
      </w:r>
      <w:r>
        <w:t xml:space="preserve">                Como debe ir </w:t>
      </w:r>
    </w:p>
    <w:p w:rsidR="00392D03" w:rsidRDefault="00392D03">
      <w:pPr>
        <w:sectPr w:rsidR="00392D03" w:rsidSect="00392D03">
          <w:headerReference w:type="default" r:id="rId27"/>
          <w:pgSz w:w="11906" w:h="16838" w:code="9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44397">
        <w:lastRenderedPageBreak/>
        <w:drawing>
          <wp:inline distT="0" distB="0" distL="0" distR="0" wp14:anchorId="2A8AC3BB" wp14:editId="3DA1D341">
            <wp:extent cx="5731510" cy="4217670"/>
            <wp:effectExtent l="0" t="0" r="2540" b="0"/>
            <wp:docPr id="203" name="Imagen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4397">
        <w:drawing>
          <wp:inline distT="0" distB="0" distL="0" distR="0" wp14:anchorId="2154AC33" wp14:editId="30AE27C5">
            <wp:extent cx="5731510" cy="3429635"/>
            <wp:effectExtent l="0" t="0" r="2540" b="0"/>
            <wp:docPr id="204" name="Imagen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03" w:rsidRDefault="00392D03" w:rsidP="001F6CDA">
      <w:pPr>
        <w:spacing w:before="2800"/>
      </w:pPr>
      <w:r w:rsidRPr="00BA3253"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8B104BF" wp14:editId="1A0FEEA7">
                <wp:simplePos x="0" y="0"/>
                <wp:positionH relativeFrom="column">
                  <wp:posOffset>4302941</wp:posOffset>
                </wp:positionH>
                <wp:positionV relativeFrom="page">
                  <wp:posOffset>2052299</wp:posOffset>
                </wp:positionV>
                <wp:extent cx="1949450" cy="161925"/>
                <wp:effectExtent l="0" t="0" r="0" b="0"/>
                <wp:wrapNone/>
                <wp:docPr id="205" name="Cuadro de texto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6BBA5D-450E-4A12-B09E-BAD86BB1555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161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92D03" w:rsidRDefault="00392D03" w:rsidP="00176419">
                            <w:pPr>
                              <w:pStyle w:val="Informacindecontacto"/>
                            </w:pPr>
                            <w:r w:rsidRPr="006927DC">
                              <w:rPr>
                                <w:noProof/>
                              </w:rPr>
                              <w:t>pablo.perez@example.com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B104BF" id="_x0000_s1080" type="#_x0000_t202" style="position:absolute;margin-left:338.8pt;margin-top:161.6pt;width:153.5pt;height:12.7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" filled="f" stroked="f">
                <v:textbox style="mso-fit-shape-to-text:t" inset="0,0,0,0">
                  <w:txbxContent>
                    <w:p w:rsidR="00392D03" w:rsidRDefault="00392D03" w:rsidP="00176419">
                      <w:pPr>
                        <w:pStyle w:val="Informacindecontacto"/>
                      </w:pPr>
                      <w:r w:rsidRPr="006927DC">
                        <w:rPr>
                          <w:noProof/>
                        </w:rPr>
                        <w:t>pablo.perez@example.com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BA325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EBEE7B3" wp14:editId="0CCB97CB">
                <wp:simplePos x="0" y="0"/>
                <wp:positionH relativeFrom="column">
                  <wp:posOffset>4281295</wp:posOffset>
                </wp:positionH>
                <wp:positionV relativeFrom="page">
                  <wp:posOffset>1474668</wp:posOffset>
                </wp:positionV>
                <wp:extent cx="2022138" cy="161925"/>
                <wp:effectExtent l="0" t="0" r="0" b="0"/>
                <wp:wrapNone/>
                <wp:docPr id="206" name="Cuadro de texto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F328B0-5F55-4994-A4C0-15CF57E093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2138" cy="161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92D03" w:rsidRPr="006941E1" w:rsidRDefault="00392D03" w:rsidP="00176419">
                            <w:pPr>
                              <w:pStyle w:val="Informacindecontac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EE7B3" id="_x0000_s1081" type="#_x0000_t202" style="position:absolute;margin-left:337.1pt;margin-top:116.1pt;width:159.2pt;height:12.7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" filled="f" stroked="f">
                <v:textbox style="mso-fit-shape-to-text:t" inset="0,0,0,0">
                  <w:txbxContent>
                    <w:p w:rsidR="00392D03" w:rsidRPr="006941E1" w:rsidRDefault="00392D03" w:rsidP="00176419">
                      <w:pPr>
                        <w:pStyle w:val="Informacindecontacto"/>
                        <w:rPr>
                          <w:lang w:val="es-E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W w:w="5104" w:type="pct"/>
        <w:jc w:val="center"/>
        <w:tblLayout w:type="fixed"/>
        <w:tblCellMar>
          <w:left w:w="1080" w:type="dxa"/>
          <w:right w:w="0" w:type="dxa"/>
        </w:tblCellMar>
        <w:tblLook w:val="0600" w:firstRow="0" w:lastRow="0" w:firstColumn="0" w:lastColumn="0" w:noHBand="1" w:noVBand="1"/>
      </w:tblPr>
      <w:tblGrid>
        <w:gridCol w:w="9214"/>
      </w:tblGrid>
      <w:tr w:rsidR="00392D03" w:rsidTr="00EF623A">
        <w:trPr>
          <w:jc w:val="center"/>
        </w:trPr>
        <w:tc>
          <w:tcPr>
            <w:tcW w:w="9214" w:type="dxa"/>
          </w:tcPr>
          <w:p w:rsidR="00392D03" w:rsidRPr="00176419" w:rsidRDefault="00392D03" w:rsidP="00EF623A">
            <w:pPr>
              <w:pStyle w:val="Informacindedestinatario"/>
              <w:ind w:right="148"/>
            </w:pPr>
            <w:r w:rsidRPr="00BA3253">
              <w:rPr>
                <w:noProof/>
                <w:lang w:eastAsia="es-ES"/>
              </w:rPr>
              <w:drawing>
                <wp:anchor distT="0" distB="0" distL="114300" distR="114300" simplePos="0" relativeHeight="251771904" behindDoc="0" locked="0" layoutInCell="1" allowOverlap="1" wp14:anchorId="69683B08" wp14:editId="5EAD8748">
                  <wp:simplePos x="0" y="0"/>
                  <wp:positionH relativeFrom="column">
                    <wp:posOffset>3354705</wp:posOffset>
                  </wp:positionH>
                  <wp:positionV relativeFrom="page">
                    <wp:posOffset>-937442</wp:posOffset>
                  </wp:positionV>
                  <wp:extent cx="220980" cy="220980"/>
                  <wp:effectExtent l="0" t="0" r="7620" b="7620"/>
                  <wp:wrapNone/>
                  <wp:docPr id="222" name="Gráfico 27" descr="Icono símbolo arrob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7442E5E-54F3-4EEC-BC04-0316892CC16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ráfico 27">
                            <a:extLst>
                              <a:ext uri="{FF2B5EF4-FFF2-40B4-BE49-F238E27FC236}">
                                <a16:creationId xmlns:a16="http://schemas.microsoft.com/office/drawing/2014/main" id="{A7442E5E-54F3-4EEC-BC04-0316892CC16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927DC">
              <w:rPr>
                <w:noProof/>
              </w:rPr>
              <w:t>Pablo</w:t>
            </w:r>
          </w:p>
          <w:p w:rsidR="00392D03" w:rsidRPr="00176419" w:rsidRDefault="00392D03" w:rsidP="00C402D6">
            <w:pPr>
              <w:pStyle w:val="Informacindedestinatario"/>
              <w:ind w:right="148"/>
            </w:pPr>
            <w:r w:rsidRPr="006927DC">
              <w:rPr>
                <w:noProof/>
              </w:rPr>
              <w:t>Desarrollo</w:t>
            </w:r>
          </w:p>
          <w:p w:rsidR="00392D03" w:rsidRPr="00176419" w:rsidRDefault="00392D03" w:rsidP="00663E3C">
            <w:pPr>
              <w:pStyle w:val="Informacindedestinatario"/>
              <w:ind w:right="148"/>
            </w:pPr>
            <w:r>
              <w:rPr>
                <w:lang w:bidi="es-ES"/>
              </w:rPr>
              <w:t>Banco El Cafecito</w:t>
            </w:r>
          </w:p>
          <w:p w:rsidR="00392D03" w:rsidRPr="00176419" w:rsidRDefault="00392D03" w:rsidP="00663E3C">
            <w:pPr>
              <w:pStyle w:val="Informacindedestinatario"/>
              <w:ind w:right="148"/>
            </w:pPr>
            <w:r>
              <w:t>Ciudad de Guatemala</w:t>
            </w:r>
          </w:p>
        </w:tc>
      </w:tr>
      <w:tr w:rsidR="00392D03" w:rsidTr="00EF623A">
        <w:trPr>
          <w:jc w:val="center"/>
        </w:trPr>
        <w:tc>
          <w:tcPr>
            <w:tcW w:w="9214" w:type="dxa"/>
          </w:tcPr>
          <w:p w:rsidR="00392D03" w:rsidRPr="00BF09B3" w:rsidRDefault="00392D03" w:rsidP="006941E1">
            <w:pPr>
              <w:ind w:right="492"/>
            </w:pPr>
            <w:r w:rsidRPr="00BA3253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2E6689FD" wp14:editId="2EC873C5">
                      <wp:simplePos x="0" y="0"/>
                      <wp:positionH relativeFrom="column">
                        <wp:posOffset>147139</wp:posOffset>
                      </wp:positionH>
                      <wp:positionV relativeFrom="page">
                        <wp:posOffset>-1563098</wp:posOffset>
                      </wp:positionV>
                      <wp:extent cx="2029968" cy="292608"/>
                      <wp:effectExtent l="0" t="0" r="0" b="0"/>
                      <wp:wrapNone/>
                      <wp:docPr id="207" name="Cuadro de texto 1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0E961D4-0A47-4917-824E-78D847ED7E7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29968" cy="29260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92D03" w:rsidRPr="00176419" w:rsidRDefault="00392D03" w:rsidP="00176419">
                                  <w:pPr>
                                    <w:pStyle w:val="Subttulo"/>
                                  </w:pPr>
                                  <w:r w:rsidRPr="006927DC">
                                    <w:rPr>
                                      <w:noProof/>
                                    </w:rPr>
                                    <w:t>Desarrollador</w:t>
                                  </w:r>
                                </w:p>
                              </w:txbxContent>
                            </wps:txbx>
                            <wps:bodyPr wrap="square" lIns="0" tIns="0" rIns="0" bIns="0" rtlCol="0" anchor="ctr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6689FD" id="_x0000_s1082" type="#_x0000_t202" style="position:absolute;margin-left:11.6pt;margin-top:-123.1pt;width:159.85pt;height:23.0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" filled="f" stroked="f">
                      <v:textbox style="mso-fit-shape-to-text:t" inset="0,0,0,0">
                        <w:txbxContent>
                          <w:p w:rsidR="00392D03" w:rsidRPr="00176419" w:rsidRDefault="00392D03" w:rsidP="00176419">
                            <w:pPr>
                              <w:pStyle w:val="Subttulo"/>
                            </w:pPr>
                            <w:r w:rsidRPr="006927DC">
                              <w:rPr>
                                <w:noProof/>
                              </w:rPr>
                              <w:t>Desarrollador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BA3253">
              <w:rPr>
                <w:noProof/>
                <w:lang w:eastAsia="es-ES"/>
              </w:rPr>
              <w:drawing>
                <wp:anchor distT="0" distB="0" distL="114300" distR="114300" simplePos="0" relativeHeight="251770880" behindDoc="0" locked="0" layoutInCell="1" allowOverlap="1" wp14:anchorId="5B0E23A2" wp14:editId="4879DA3D">
                  <wp:simplePos x="0" y="0"/>
                  <wp:positionH relativeFrom="column">
                    <wp:posOffset>3718288</wp:posOffset>
                  </wp:positionH>
                  <wp:positionV relativeFrom="page">
                    <wp:posOffset>-2093898</wp:posOffset>
                  </wp:positionV>
                  <wp:extent cx="164465" cy="190500"/>
                  <wp:effectExtent l="0" t="0" r="6985" b="0"/>
                  <wp:wrapNone/>
                  <wp:docPr id="223" name="Gráfico 23" descr="Icono teléfon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8355993-40E7-4C4B-8201-13AD2536E24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áfico 23">
                            <a:extLst>
                              <a:ext uri="{FF2B5EF4-FFF2-40B4-BE49-F238E27FC236}">
                                <a16:creationId xmlns:a16="http://schemas.microsoft.com/office/drawing/2014/main" id="{58355993-40E7-4C4B-8201-13AD2536E2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6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A3253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05B62E94" wp14:editId="3925A421">
                      <wp:simplePos x="0" y="0"/>
                      <wp:positionH relativeFrom="column">
                        <wp:posOffset>3938088</wp:posOffset>
                      </wp:positionH>
                      <wp:positionV relativeFrom="page">
                        <wp:posOffset>-2098675</wp:posOffset>
                      </wp:positionV>
                      <wp:extent cx="1942465" cy="161925"/>
                      <wp:effectExtent l="0" t="0" r="0" b="0"/>
                      <wp:wrapNone/>
                      <wp:docPr id="208" name="Cuadro de texto 3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3792266-AB51-4FDD-934A-EF6C8B01C2B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42465" cy="1619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92D03" w:rsidRDefault="00392D03" w:rsidP="00176419">
                                  <w:pPr>
                                    <w:pStyle w:val="Informacindecontacto"/>
                                  </w:pPr>
                                  <w:r w:rsidRPr="006927DC">
                                    <w:rPr>
                                      <w:noProof/>
                                    </w:rPr>
                                    <w:t>123456788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5B62E94" id="_x0000_s1083" type="#_x0000_t202" style="position:absolute;margin-left:310.1pt;margin-top:-165.25pt;width:152.95pt;height:12.7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" filled="f" stroked="f">
                      <v:textbox style="mso-fit-shape-to-text:t" inset="0,0,0,0">
                        <w:txbxContent>
                          <w:p w:rsidR="00392D03" w:rsidRDefault="00392D03" w:rsidP="00176419">
                            <w:pPr>
                              <w:pStyle w:val="Informacindecontacto"/>
                            </w:pPr>
                            <w:r w:rsidRPr="006927DC">
                              <w:rPr>
                                <w:noProof/>
                              </w:rPr>
                              <w:t>123456788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BA3253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741660F3" wp14:editId="199237C0">
                      <wp:simplePos x="0" y="0"/>
                      <wp:positionH relativeFrom="column">
                        <wp:posOffset>31841</wp:posOffset>
                      </wp:positionH>
                      <wp:positionV relativeFrom="page">
                        <wp:posOffset>-2096952</wp:posOffset>
                      </wp:positionV>
                      <wp:extent cx="2752344" cy="384048"/>
                      <wp:effectExtent l="0" t="0" r="0" b="0"/>
                      <wp:wrapNone/>
                      <wp:docPr id="209" name="Cuadro de texto 5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6E94DAC-4132-4C69-9723-68DDB2FD147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2344" cy="38404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92D03" w:rsidRDefault="00392D03" w:rsidP="00176419">
                                  <w:pPr>
                                    <w:pStyle w:val="Ttulo"/>
                                  </w:pPr>
                                  <w:r w:rsidRPr="006927DC">
                                    <w:rPr>
                                      <w:noProof/>
                                    </w:rPr>
                                    <w:t>Gonzàlez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1660F3" id="_x0000_s1084" type="#_x0000_t202" style="position:absolute;margin-left:2.5pt;margin-top:-165.1pt;width:216.7pt;height:30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" filled="f" stroked="f">
                      <v:textbox style="mso-fit-shape-to-text:t" inset="0,0,0,0">
                        <w:txbxContent>
                          <w:p w:rsidR="00392D03" w:rsidRDefault="00392D03" w:rsidP="00176419">
                            <w:pPr>
                              <w:pStyle w:val="Ttulo"/>
                            </w:pPr>
                            <w:r w:rsidRPr="006927DC">
                              <w:rPr>
                                <w:noProof/>
                              </w:rPr>
                              <w:t>Gonzàlez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BA3253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97182C4" wp14:editId="32B24DA7">
                      <wp:simplePos x="0" y="0"/>
                      <wp:positionH relativeFrom="column">
                        <wp:posOffset>97155</wp:posOffset>
                      </wp:positionH>
                      <wp:positionV relativeFrom="page">
                        <wp:posOffset>-2589530</wp:posOffset>
                      </wp:positionV>
                      <wp:extent cx="2743200" cy="384048"/>
                      <wp:effectExtent l="0" t="0" r="0" b="0"/>
                      <wp:wrapNone/>
                      <wp:docPr id="210" name="Cuadro de texto 1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C303BFA-D494-476E-9E4A-A6B0F1F7C6D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0" cy="38404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392D03" w:rsidRPr="00176419" w:rsidRDefault="00392D03" w:rsidP="00176419">
                                  <w:pPr>
                                    <w:pStyle w:val="Ttulo"/>
                                  </w:pPr>
                                  <w:r w:rsidRPr="006927DC">
                                    <w:rPr>
                                      <w:noProof/>
                                    </w:rPr>
                                    <w:t>Pablo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7182C4" id="_x0000_s1085" type="#_x0000_t202" style="position:absolute;margin-left:7.65pt;margin-top:-203.9pt;width:3in;height:30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" filled="f" stroked="f">
                      <v:textbox style="mso-fit-shape-to-text:t" inset="0,0,0,0">
                        <w:txbxContent>
                          <w:p w:rsidR="00392D03" w:rsidRPr="00176419" w:rsidRDefault="00392D03" w:rsidP="00176419">
                            <w:pPr>
                              <w:pStyle w:val="Ttulo"/>
                            </w:pPr>
                            <w:r w:rsidRPr="006927DC">
                              <w:rPr>
                                <w:noProof/>
                              </w:rPr>
                              <w:t>Pablo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BF09B3">
              <w:rPr>
                <w:lang w:bidi="es-ES"/>
              </w:rPr>
              <w:t xml:space="preserve">Estimado </w:t>
            </w:r>
            <w:r>
              <w:rPr>
                <w:noProof/>
              </w:rPr>
              <w:t>Pablo</w:t>
            </w:r>
            <w:r w:rsidRPr="00BF09B3">
              <w:rPr>
                <w:lang w:bidi="es-ES"/>
              </w:rPr>
              <w:t>:</w:t>
            </w:r>
          </w:p>
          <w:p w:rsidR="00392D03" w:rsidRDefault="00392D03" w:rsidP="00663E3C">
            <w:pPr>
              <w:ind w:right="492"/>
            </w:pPr>
          </w:p>
          <w:p w:rsidR="00392D03" w:rsidRDefault="00392D03" w:rsidP="00956F90">
            <w:pPr>
              <w:ind w:right="492"/>
            </w:pPr>
            <w:r>
              <w:t xml:space="preserve">Para darle información sobre el diagrama de flujo ATM </w:t>
            </w:r>
          </w:p>
          <w:p w:rsidR="00392D03" w:rsidRDefault="00392D03" w:rsidP="00956F90">
            <w:pPr>
              <w:ind w:right="492"/>
            </w:pPr>
            <w:r>
              <w:t>Redacción del Informe de Errores</w:t>
            </w:r>
          </w:p>
          <w:p w:rsidR="00392D03" w:rsidRDefault="00392D03" w:rsidP="00956F90">
            <w:pPr>
              <w:ind w:right="492"/>
            </w:pPr>
          </w:p>
          <w:p w:rsidR="00392D03" w:rsidRDefault="00392D03" w:rsidP="00956F90">
            <w:pPr>
              <w:ind w:right="492"/>
            </w:pPr>
            <w:r>
              <w:t xml:space="preserve"> Inicio del Proceso:</w:t>
            </w:r>
          </w:p>
          <w:p w:rsidR="00392D03" w:rsidRDefault="00392D03" w:rsidP="00956F90">
            <w:pPr>
              <w:ind w:right="492"/>
            </w:pPr>
            <w:r>
              <w:t>Comienza con un óvalo que represente el inicio del proceso. Etiqueta este símbolo como “Inicio”.</w:t>
            </w:r>
          </w:p>
          <w:p w:rsidR="00392D03" w:rsidRDefault="00392D03" w:rsidP="00956F90">
            <w:pPr>
              <w:ind w:right="492"/>
            </w:pPr>
            <w:r>
              <w:t>Luego, agrega una flecha que indique el siguiente paso.</w:t>
            </w:r>
          </w:p>
          <w:p w:rsidR="00392D03" w:rsidRDefault="00392D03" w:rsidP="00956F90">
            <w:pPr>
              <w:ind w:right="492"/>
            </w:pPr>
            <w:r>
              <w:t>Ingreso del Código de Usuario:</w:t>
            </w:r>
          </w:p>
          <w:p w:rsidR="00392D03" w:rsidRDefault="00392D03" w:rsidP="00956F90">
            <w:pPr>
              <w:ind w:right="492"/>
            </w:pPr>
            <w:r>
              <w:t>Después del inicio, coloca un rectángulo que represente el ingreso del código de usuario. Etiqueta este paso como “Ingresar código de usuario”.</w:t>
            </w:r>
          </w:p>
          <w:p w:rsidR="00392D03" w:rsidRDefault="00392D03" w:rsidP="00956F90">
            <w:pPr>
              <w:ind w:right="492"/>
            </w:pPr>
            <w:r>
              <w:t>Conecta una flecha desde el inicio hacia este rectángulo.</w:t>
            </w:r>
          </w:p>
          <w:p w:rsidR="00392D03" w:rsidRDefault="00392D03" w:rsidP="00956F90">
            <w:pPr>
              <w:ind w:right="492"/>
            </w:pPr>
            <w:r>
              <w:t>Verificación de Contraseña:</w:t>
            </w:r>
          </w:p>
          <w:p w:rsidR="00392D03" w:rsidRDefault="00392D03" w:rsidP="00956F90">
            <w:pPr>
              <w:ind w:right="492"/>
            </w:pPr>
            <w:r>
              <w:t>A continuación, agrega otro rectángulo para verificar la contraseña. Etiqueta este paso como “Verificar contraseña”.</w:t>
            </w:r>
          </w:p>
          <w:p w:rsidR="00392D03" w:rsidRDefault="00392D03" w:rsidP="00956F90">
            <w:pPr>
              <w:ind w:right="492"/>
            </w:pPr>
            <w:r>
              <w:t>Si la contraseña es correcta, sigue adelante; de lo contrario, pasa al siguiente paso.</w:t>
            </w:r>
          </w:p>
          <w:p w:rsidR="00392D03" w:rsidRDefault="00392D03" w:rsidP="00956F90">
            <w:pPr>
              <w:ind w:right="492"/>
            </w:pPr>
            <w:r>
              <w:t>Tres Intentos de Contraseña Incorrecta:</w:t>
            </w:r>
          </w:p>
          <w:p w:rsidR="00392D03" w:rsidRDefault="00392D03" w:rsidP="00956F90">
            <w:pPr>
              <w:ind w:right="492"/>
            </w:pPr>
            <w:r>
              <w:t>Agrega un rombo (símbolo de decisión) después de la verificación de contraseña.</w:t>
            </w:r>
          </w:p>
          <w:p w:rsidR="00392D03" w:rsidRDefault="00392D03" w:rsidP="00956F90">
            <w:pPr>
              <w:ind w:right="492"/>
            </w:pPr>
            <w:r>
              <w:t>Si la contraseña es incorrecta, conecta una flecha hacia un rectángulo que represente “Tres intentos restantes”.</w:t>
            </w:r>
          </w:p>
          <w:p w:rsidR="00392D03" w:rsidRDefault="00392D03" w:rsidP="00956F90">
            <w:pPr>
              <w:ind w:right="492"/>
            </w:pPr>
            <w:r>
              <w:t>Si los tres intentos fallan, conecta una flecha hacia un rectángulo que indique “Bloquear terminal”.</w:t>
            </w:r>
          </w:p>
          <w:p w:rsidR="00392D03" w:rsidRDefault="00392D03" w:rsidP="00956F90">
            <w:pPr>
              <w:ind w:right="492"/>
            </w:pPr>
            <w:r>
              <w:lastRenderedPageBreak/>
              <w:t>Verificación de Estado de Cuenta:</w:t>
            </w:r>
          </w:p>
          <w:p w:rsidR="00392D03" w:rsidRDefault="00392D03" w:rsidP="00956F90">
            <w:pPr>
              <w:ind w:right="492"/>
            </w:pPr>
            <w:r>
              <w:t>Después de la verificación de contraseña (si es correcta), agrega un rectángulo para verificar el estado de cuenta. Etiqueta este paso como “Verificar estado de cuenta”.</w:t>
            </w:r>
          </w:p>
          <w:p w:rsidR="00392D03" w:rsidRDefault="00392D03" w:rsidP="00956F90">
            <w:pPr>
              <w:ind w:right="492"/>
            </w:pPr>
            <w:r>
              <w:t>Si el estado de cuenta es válido, continúa; de lo contrario, finaliza el proceso.</w:t>
            </w:r>
          </w:p>
          <w:p w:rsidR="00392D03" w:rsidRDefault="00392D03" w:rsidP="00956F90">
            <w:pPr>
              <w:ind w:right="492"/>
            </w:pPr>
            <w:r>
              <w:t>Acciones Disponibles:</w:t>
            </w:r>
          </w:p>
          <w:p w:rsidR="00392D03" w:rsidRDefault="00392D03" w:rsidP="00956F90">
            <w:pPr>
              <w:ind w:right="492"/>
            </w:pPr>
            <w:r>
              <w:t>Agrega un rombo para representar las opciones disponibles (por ejemplo, “Realizar depósito”, “Realizar transferencia”, etc.).</w:t>
            </w:r>
          </w:p>
          <w:p w:rsidR="00392D03" w:rsidRDefault="00392D03" w:rsidP="00956F90">
            <w:pPr>
              <w:ind w:right="492"/>
            </w:pPr>
            <w:r>
              <w:t>Si elige “Realizar depósito”, verifica si la cuenta existe y solicita el monto.</w:t>
            </w:r>
          </w:p>
          <w:p w:rsidR="00392D03" w:rsidRDefault="00392D03" w:rsidP="00956F90">
            <w:pPr>
              <w:ind w:right="492"/>
            </w:pPr>
            <w:r>
              <w:t>Si elige otra acción, verifica nuevamente los datos de usuario y contraseña, así como la existencia de la cuenta y el monto necesario.</w:t>
            </w:r>
          </w:p>
          <w:p w:rsidR="00392D03" w:rsidRPr="00BF09B3" w:rsidRDefault="00392D03" w:rsidP="006941E1">
            <w:pPr>
              <w:ind w:right="492"/>
            </w:pPr>
          </w:p>
          <w:p w:rsidR="00392D03" w:rsidRPr="00BF09B3" w:rsidRDefault="00392D03" w:rsidP="006941E1">
            <w:pPr>
              <w:ind w:right="492"/>
            </w:pPr>
            <w:r>
              <w:rPr>
                <w:lang w:bidi="es-ES"/>
              </w:rPr>
              <w:t>Atentamente</w:t>
            </w:r>
          </w:p>
          <w:p w:rsidR="00392D03" w:rsidRPr="00BF09B3" w:rsidRDefault="00392D03" w:rsidP="006941E1">
            <w:pPr>
              <w:ind w:right="492"/>
            </w:pPr>
          </w:p>
          <w:p w:rsidR="00392D03" w:rsidRDefault="00392D03" w:rsidP="006941E1">
            <w:pPr>
              <w:ind w:right="492"/>
            </w:pPr>
            <w:r>
              <w:t xml:space="preserve">Adriano Desarrollador </w:t>
            </w:r>
          </w:p>
          <w:p w:rsidR="00392D03" w:rsidRDefault="00392D03" w:rsidP="006941E1">
            <w:pPr>
              <w:ind w:right="492"/>
            </w:pPr>
          </w:p>
          <w:sdt>
            <w:sdtPr>
              <w:id w:val="2009401617"/>
              <w:placeholder>
                <w:docPart w:val="23EF813340004A198EF9709C48146950"/>
              </w:placeholder>
              <w:temporary/>
              <w:showingPlcHdr/>
              <w15:appearance w15:val="hidden"/>
            </w:sdtPr>
            <w:sdtContent>
              <w:p w:rsidR="00392D03" w:rsidRDefault="00392D03" w:rsidP="006941E1">
                <w:pPr>
                  <w:ind w:right="492"/>
                </w:pPr>
                <w:r w:rsidRPr="000629D5">
                  <w:rPr>
                    <w:lang w:bidi="es-ES"/>
                  </w:rPr>
                  <w:t>Adjunto</w:t>
                </w:r>
              </w:p>
            </w:sdtContent>
          </w:sdt>
        </w:tc>
      </w:tr>
    </w:tbl>
    <w:p w:rsidR="00392D03" w:rsidRDefault="00392D03">
      <w:r w:rsidRPr="00044397">
        <w:lastRenderedPageBreak/>
        <w:drawing>
          <wp:anchor distT="0" distB="0" distL="114300" distR="114300" simplePos="0" relativeHeight="251780096" behindDoc="1" locked="0" layoutInCell="1" allowOverlap="1" wp14:anchorId="6DF2580E" wp14:editId="0528F472">
            <wp:simplePos x="0" y="0"/>
            <wp:positionH relativeFrom="margin">
              <wp:posOffset>206375</wp:posOffset>
            </wp:positionH>
            <wp:positionV relativeFrom="paragraph">
              <wp:posOffset>523240</wp:posOffset>
            </wp:positionV>
            <wp:extent cx="5903595" cy="4299585"/>
            <wp:effectExtent l="0" t="0" r="1905" b="5715"/>
            <wp:wrapTight wrapText="bothSides">
              <wp:wrapPolygon edited="0">
                <wp:start x="0" y="0"/>
                <wp:lineTo x="0" y="21533"/>
                <wp:lineTo x="21537" y="21533"/>
                <wp:lineTo x="21537" y="0"/>
                <wp:lineTo x="0" y="0"/>
              </wp:wrapPolygon>
            </wp:wrapTight>
            <wp:docPr id="224" name="Imagen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325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D644D52" wp14:editId="1BF713CA">
                <wp:simplePos x="0" y="0"/>
                <wp:positionH relativeFrom="column">
                  <wp:posOffset>4303395</wp:posOffset>
                </wp:positionH>
                <wp:positionV relativeFrom="page">
                  <wp:posOffset>1095375</wp:posOffset>
                </wp:positionV>
                <wp:extent cx="1894205" cy="0"/>
                <wp:effectExtent l="0" t="0" r="0" b="0"/>
                <wp:wrapNone/>
                <wp:docPr id="211" name="Conector recto 45" descr="elemento decorativo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6946F2" id="Conector recto 45" o:spid="_x0000_s1026" alt="elemento decorativo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38.85pt,86.25pt" to="488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" strokecolor="#d8d8d8 [2732]" strokeweight=".5pt">
                <v:stroke joinstyle="miter"/>
                <w10:wrap anchory="page"/>
              </v:line>
            </w:pict>
          </mc:Fallback>
        </mc:AlternateContent>
      </w:r>
      <w:r w:rsidRPr="00BA325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0BEED6B" wp14:editId="67A7152F">
                <wp:simplePos x="0" y="0"/>
                <wp:positionH relativeFrom="column">
                  <wp:posOffset>4303935</wp:posOffset>
                </wp:positionH>
                <wp:positionV relativeFrom="page">
                  <wp:posOffset>1414780</wp:posOffset>
                </wp:positionV>
                <wp:extent cx="1894205" cy="0"/>
                <wp:effectExtent l="0" t="0" r="0" b="0"/>
                <wp:wrapNone/>
                <wp:docPr id="212" name="Conector recto 45" descr="elemento decorativo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515A42" id="Conector recto 45" o:spid="_x0000_s1026" alt="elemento decorativo" style="position:absolute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38.9pt,111.4pt" to="488.05pt,1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" strokecolor="#d8d8d8 [2732]" strokeweight=".5pt">
                <v:stroke joinstyle="miter"/>
                <w10:wrap anchory="page"/>
              </v:line>
            </w:pict>
          </mc:Fallback>
        </mc:AlternateContent>
      </w:r>
      <w:r>
        <w:t xml:space="preserve">                Como debe ir </w:t>
      </w:r>
    </w:p>
    <w:p w:rsidR="00392D03" w:rsidRDefault="00392D03">
      <w:pPr>
        <w:sectPr w:rsidR="00392D03" w:rsidSect="00392D03">
          <w:headerReference w:type="default" r:id="rId28"/>
          <w:pgSz w:w="11906" w:h="16838" w:code="9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044397">
        <w:lastRenderedPageBreak/>
        <w:drawing>
          <wp:inline distT="0" distB="0" distL="0" distR="0" wp14:anchorId="2A8AC3BB" wp14:editId="3DA1D341">
            <wp:extent cx="5731510" cy="4217670"/>
            <wp:effectExtent l="0" t="0" r="2540" b="0"/>
            <wp:docPr id="225" name="Imagen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4397">
        <w:drawing>
          <wp:inline distT="0" distB="0" distL="0" distR="0" wp14:anchorId="2154AC33" wp14:editId="30AE27C5">
            <wp:extent cx="5731510" cy="3429635"/>
            <wp:effectExtent l="0" t="0" r="2540" b="0"/>
            <wp:docPr id="226" name="Imagen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03" w:rsidRDefault="00392D03"/>
    <w:sectPr w:rsidR="00392D03" w:rsidSect="00392D03">
      <w:headerReference w:type="default" r:id="rId29"/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6CC" w:rsidRDefault="007336CC" w:rsidP="00BA3253">
      <w:pPr>
        <w:spacing w:after="0" w:line="240" w:lineRule="auto"/>
      </w:pPr>
      <w:r>
        <w:separator/>
      </w:r>
    </w:p>
  </w:endnote>
  <w:endnote w:type="continuationSeparator" w:id="0">
    <w:p w:rsidR="007336CC" w:rsidRDefault="007336CC" w:rsidP="00BA3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6CC" w:rsidRDefault="007336CC" w:rsidP="00BA3253">
      <w:pPr>
        <w:spacing w:after="0" w:line="240" w:lineRule="auto"/>
      </w:pPr>
      <w:r>
        <w:separator/>
      </w:r>
    </w:p>
  </w:footnote>
  <w:footnote w:type="continuationSeparator" w:id="0">
    <w:p w:rsidR="007336CC" w:rsidRDefault="007336CC" w:rsidP="00BA3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D03" w:rsidRDefault="00392D03">
    <w:pPr>
      <w:pStyle w:val="Encabezado"/>
    </w:pPr>
    <w:r w:rsidRPr="00BA3253">
      <w:rPr>
        <w:noProof/>
        <w:lang w:eastAsia="es-ES"/>
      </w:rPr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D03" w:rsidRDefault="00392D03">
    <w:pPr>
      <w:pStyle w:val="Encabezado"/>
    </w:pPr>
    <w:r w:rsidRPr="00BA3253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2A73A850" wp14:editId="7E280C5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036046" cy="9563762"/>
              <wp:effectExtent l="0" t="0" r="0" b="0"/>
              <wp:wrapNone/>
              <wp:docPr id="213" name="Grupo 5" descr="elemento decorativo">
                <a:extLst xmlns:a="http://schemas.openxmlformats.org/drawingml/2006/main">
                  <a:ext uri="{FF2B5EF4-FFF2-40B4-BE49-F238E27FC236}">
                    <a16:creationId xmlns:a16="http://schemas.microsoft.com/office/drawing/2014/main" id="{3AA4848E-0CA1-431E-8BC1-2DF0311D2A1A}"/>
                  </a:ext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36046" cy="9563762"/>
                        <a:chOff x="226800" y="226800"/>
                        <a:chExt cx="6393514" cy="8690399"/>
                      </a:xfrm>
                    </wpg:grpSpPr>
                    <wps:wsp>
                      <wps:cNvPr id="214" name="Rectángulo 214">
                        <a:extLst>
                          <a:ext uri="{FF2B5EF4-FFF2-40B4-BE49-F238E27FC236}">
                            <a16:creationId xmlns:a16="http://schemas.microsoft.com/office/drawing/2014/main" id="{C583D5DD-3AD8-405C-97EA-66C8A29B9C59}"/>
                          </a:ext>
                        </a:extLst>
                      </wps:cNvPr>
                      <wps:cNvSpPr/>
                      <wps:spPr>
                        <a:xfrm>
                          <a:off x="451800" y="226800"/>
                          <a:ext cx="6168514" cy="86903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215" name="Rectángulo 215">
                        <a:extLst>
                          <a:ext uri="{FF2B5EF4-FFF2-40B4-BE49-F238E27FC236}">
                            <a16:creationId xmlns:a16="http://schemas.microsoft.com/office/drawing/2014/main" id="{ABE195E3-385B-493E-991E-1C7031D48682}"/>
                          </a:ext>
                        </a:extLst>
                      </wps:cNvPr>
                      <wps:cNvSpPr/>
                      <wps:spPr>
                        <a:xfrm>
                          <a:off x="1306286" y="1533600"/>
                          <a:ext cx="2861188" cy="453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216" name="Rectángulo 216">
                        <a:extLst>
                          <a:ext uri="{FF2B5EF4-FFF2-40B4-BE49-F238E27FC236}">
                            <a16:creationId xmlns:a16="http://schemas.microsoft.com/office/drawing/2014/main" id="{1FB055DE-32A6-430F-AF14-59F526648313}"/>
                          </a:ext>
                        </a:extLst>
                      </wps:cNvPr>
                      <wps:cNvSpPr/>
                      <wps:spPr>
                        <a:xfrm>
                          <a:off x="226800" y="3402575"/>
                          <a:ext cx="3196028" cy="5287825"/>
                        </a:xfrm>
                        <a:prstGeom prst="rect">
                          <a:avLst/>
                        </a:prstGeom>
                        <a:gradFill>
                          <a:gsLst>
                            <a:gs pos="2600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accent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217" name="Rectángulo 217">
                        <a:extLst>
                          <a:ext uri="{FF2B5EF4-FFF2-40B4-BE49-F238E27FC236}">
                            <a16:creationId xmlns:a16="http://schemas.microsoft.com/office/drawing/2014/main" id="{B019056E-CC6E-4C51-80AE-CD1911026969}"/>
                          </a:ext>
                        </a:extLst>
                      </wps:cNvPr>
                      <wps:cNvSpPr/>
                      <wps:spPr>
                        <a:xfrm>
                          <a:off x="684001" y="2249144"/>
                          <a:ext cx="5703342" cy="64412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218" name="Rectángulo 218">
                        <a:extLst>
                          <a:ext uri="{FF2B5EF4-FFF2-40B4-BE49-F238E27FC236}">
                            <a16:creationId xmlns:a16="http://schemas.microsoft.com/office/drawing/2014/main" id="{8D662CEA-419F-4A2B-8C1E-D04F6F2EBBAD}"/>
                          </a:ext>
                        </a:extLst>
                      </wps:cNvPr>
                      <wps:cNvSpPr/>
                      <wps:spPr>
                        <a:xfrm>
                          <a:off x="6393514" y="8690399"/>
                          <a:ext cx="226800" cy="226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219" name="Rectángulo 219">
                        <a:extLst>
                          <a:ext uri="{FF2B5EF4-FFF2-40B4-BE49-F238E27FC236}">
                            <a16:creationId xmlns:a16="http://schemas.microsoft.com/office/drawing/2014/main" id="{CBA87E0D-9D8C-4E98-9096-8E2C74730425}"/>
                          </a:ext>
                        </a:extLst>
                      </wps:cNvPr>
                      <wps:cNvSpPr/>
                      <wps:spPr>
                        <a:xfrm>
                          <a:off x="226800" y="680400"/>
                          <a:ext cx="1079486" cy="1080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220" name="Rectángulo 220">
                        <a:extLst>
                          <a:ext uri="{FF2B5EF4-FFF2-40B4-BE49-F238E27FC236}">
                            <a16:creationId xmlns:a16="http://schemas.microsoft.com/office/drawing/2014/main" id="{0EFD0A2E-07B1-4B68-BECF-6E8FE91390B7}"/>
                          </a:ext>
                        </a:extLst>
                      </wps:cNvPr>
                      <wps:cNvSpPr/>
                      <wps:spPr>
                        <a:xfrm>
                          <a:off x="451800" y="1760400"/>
                          <a:ext cx="854485" cy="226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221" name="Rectángulo 221">
                        <a:extLst>
                          <a:ext uri="{FF2B5EF4-FFF2-40B4-BE49-F238E27FC236}">
                            <a16:creationId xmlns:a16="http://schemas.microsoft.com/office/drawing/2014/main" id="{7989F6AD-A322-429C-B4E3-490A6713ADC8}"/>
                          </a:ext>
                        </a:extLst>
                      </wps:cNvPr>
                      <wps:cNvSpPr/>
                      <wps:spPr>
                        <a:xfrm>
                          <a:off x="1077685" y="1533600"/>
                          <a:ext cx="228600" cy="453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page">
                <wp14:pctWidth>90500</wp14:pctWidth>
              </wp14:sizeRelH>
              <wp14:sizeRelV relativeFrom="page">
                <wp14:pctHeight>95100</wp14:pctHeight>
              </wp14:sizeRelV>
            </wp:anchor>
          </w:drawing>
        </mc:Choice>
        <mc:Fallback>
          <w:pict>
            <v:group w14:anchorId="40D81BA0" id="Grupo 5" o:spid="_x0000_s1026" alt="elemento decorativo" style="position:absolute;margin-left:0;margin-top:0;width:554pt;height:753.05pt;z-index:251677696;mso-width-percent:905;mso-height-percent:951;mso-position-horizontal:center;mso-position-horizontal-relative:page;mso-position-vertical:center;mso-position-vertical-relative:page;mso-width-percent:905;mso-height-percent:951" coordorigin="2268,2268" coordsize="63935,86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">
              <v:rect id="Rectángulo 214" o:spid="_x0000_s1027" style="position:absolute;left:4518;top:2268;width:61685;height:86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" fillcolor="#f2f2f2 [3052]" stroked="f" strokeweight="1pt"/>
              <v:rect id="Rectángulo 215" o:spid="_x0000_s1028" style="position:absolute;left:13062;top:15336;width:28612;height:4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" filled="f" strokecolor="white [3212]" strokeweight="1pt"/>
              <v:rect id="Rectángulo 216" o:spid="_x0000_s1029" style="position:absolute;left:2268;top:34025;width:31960;height:52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" fillcolor="#f2f2f2 [3052]" stroked="f" strokeweight="1pt">
                <v:fill color2="#c8ff17 [3206]" colors="0 #f2f2f2;17039f #f2f2f2" focus="100%" type="gradient">
                  <o:fill v:ext="view" type="gradientUnscaled"/>
                </v:fill>
              </v:rect>
              <v:rect id="Rectángulo 217" o:spid="_x0000_s1030" style="position:absolute;left:6840;top:22491;width:57033;height:64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" fillcolor="white [3212]" stroked="f" strokeweight="1pt"/>
              <v:rect id="Rectángulo 218" o:spid="_x0000_s1031" style="position:absolute;left:63935;top:86903;width:2268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" fillcolor="#1dd9ff [3205]" stroked="f" strokeweight="1pt">
                <v:fill opacity="49087f"/>
              </v:rect>
              <v:rect id="Rectángulo 219" o:spid="_x0000_s1032" style="position:absolute;left:2268;top:6804;width:10794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" fillcolor="#1dd9ff [3205]" stroked="f" strokeweight="1pt">
                <v:fill opacity="49087f"/>
              </v:rect>
              <v:rect id="Rectángulo 220" o:spid="_x0000_s1033" style="position:absolute;left:4518;top:17604;width:8544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" fillcolor="#ff0174 [3204]" stroked="f" strokeweight="1pt">
                <v:fill opacity="49087f"/>
              </v:rect>
              <v:rect id="Rectángulo 221" o:spid="_x0000_s1034" style="position:absolute;left:10776;top:15336;width:2286;height:4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" fillcolor="#c8ff17 [3206]" stroked="f" strokeweight="1pt">
                <v:fill opacity="49087f"/>
              </v:rect>
              <w10:wrap anchorx="page" anchory="page"/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730" w:rsidRDefault="00696730">
    <w:pPr>
      <w:pStyle w:val="Encabezado"/>
    </w:pPr>
    <w:r w:rsidRPr="00BA3253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A73A850" wp14:editId="7E280C5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036046" cy="9563762"/>
              <wp:effectExtent l="0" t="0" r="0" b="0"/>
              <wp:wrapNone/>
              <wp:docPr id="6" name="Grupo 5" descr="elemento decorativo">
                <a:extLst xmlns:a="http://schemas.openxmlformats.org/drawingml/2006/main">
                  <a:ext uri="{FF2B5EF4-FFF2-40B4-BE49-F238E27FC236}">
                    <a16:creationId xmlns:a16="http://schemas.microsoft.com/office/drawing/2014/main" id="{3AA4848E-0CA1-431E-8BC1-2DF0311D2A1A}"/>
                  </a:ext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36046" cy="9563762"/>
                        <a:chOff x="226800" y="226800"/>
                        <a:chExt cx="6393514" cy="8690399"/>
                      </a:xfrm>
                    </wpg:grpSpPr>
                    <wps:wsp>
                      <wps:cNvPr id="3" name="Rectángulo 3">
                        <a:extLst>
                          <a:ext uri="{FF2B5EF4-FFF2-40B4-BE49-F238E27FC236}">
                            <a16:creationId xmlns:a16="http://schemas.microsoft.com/office/drawing/2014/main" id="{C583D5DD-3AD8-405C-97EA-66C8A29B9C59}"/>
                          </a:ext>
                        </a:extLst>
                      </wps:cNvPr>
                      <wps:cNvSpPr/>
                      <wps:spPr>
                        <a:xfrm>
                          <a:off x="451800" y="226800"/>
                          <a:ext cx="6168514" cy="86903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" name="Rectángulo 4">
                        <a:extLst>
                          <a:ext uri="{FF2B5EF4-FFF2-40B4-BE49-F238E27FC236}">
                            <a16:creationId xmlns:a16="http://schemas.microsoft.com/office/drawing/2014/main" id="{ABE195E3-385B-493E-991E-1C7031D48682}"/>
                          </a:ext>
                        </a:extLst>
                      </wps:cNvPr>
                      <wps:cNvSpPr/>
                      <wps:spPr>
                        <a:xfrm>
                          <a:off x="1306286" y="1533600"/>
                          <a:ext cx="2861188" cy="453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5" name="Rectángulo 5">
                        <a:extLst>
                          <a:ext uri="{FF2B5EF4-FFF2-40B4-BE49-F238E27FC236}">
                            <a16:creationId xmlns:a16="http://schemas.microsoft.com/office/drawing/2014/main" id="{1FB055DE-32A6-430F-AF14-59F526648313}"/>
                          </a:ext>
                        </a:extLst>
                      </wps:cNvPr>
                      <wps:cNvSpPr/>
                      <wps:spPr>
                        <a:xfrm>
                          <a:off x="226800" y="3402575"/>
                          <a:ext cx="3196028" cy="5287825"/>
                        </a:xfrm>
                        <a:prstGeom prst="rect">
                          <a:avLst/>
                        </a:prstGeom>
                        <a:gradFill>
                          <a:gsLst>
                            <a:gs pos="2600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accent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7" name="Rectángulo 7">
                        <a:extLst>
                          <a:ext uri="{FF2B5EF4-FFF2-40B4-BE49-F238E27FC236}">
                            <a16:creationId xmlns:a16="http://schemas.microsoft.com/office/drawing/2014/main" id="{B019056E-CC6E-4C51-80AE-CD1911026969}"/>
                          </a:ext>
                        </a:extLst>
                      </wps:cNvPr>
                      <wps:cNvSpPr/>
                      <wps:spPr>
                        <a:xfrm>
                          <a:off x="684001" y="2249144"/>
                          <a:ext cx="5703342" cy="64412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8" name="Rectángulo 8">
                        <a:extLst>
                          <a:ext uri="{FF2B5EF4-FFF2-40B4-BE49-F238E27FC236}">
                            <a16:creationId xmlns:a16="http://schemas.microsoft.com/office/drawing/2014/main" id="{8D662CEA-419F-4A2B-8C1E-D04F6F2EBBAD}"/>
                          </a:ext>
                        </a:extLst>
                      </wps:cNvPr>
                      <wps:cNvSpPr/>
                      <wps:spPr>
                        <a:xfrm>
                          <a:off x="6393514" y="8690399"/>
                          <a:ext cx="226800" cy="226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9" name="Rectángulo 9">
                        <a:extLst>
                          <a:ext uri="{FF2B5EF4-FFF2-40B4-BE49-F238E27FC236}">
                            <a16:creationId xmlns:a16="http://schemas.microsoft.com/office/drawing/2014/main" id="{CBA87E0D-9D8C-4E98-9096-8E2C74730425}"/>
                          </a:ext>
                        </a:extLst>
                      </wps:cNvPr>
                      <wps:cNvSpPr/>
                      <wps:spPr>
                        <a:xfrm>
                          <a:off x="226800" y="680400"/>
                          <a:ext cx="1079486" cy="1080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0" name="Rectángulo 10">
                        <a:extLst>
                          <a:ext uri="{FF2B5EF4-FFF2-40B4-BE49-F238E27FC236}">
                            <a16:creationId xmlns:a16="http://schemas.microsoft.com/office/drawing/2014/main" id="{0EFD0A2E-07B1-4B68-BECF-6E8FE91390B7}"/>
                          </a:ext>
                        </a:extLst>
                      </wps:cNvPr>
                      <wps:cNvSpPr/>
                      <wps:spPr>
                        <a:xfrm>
                          <a:off x="451800" y="1760400"/>
                          <a:ext cx="854485" cy="226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1" name="Rectángulo 11">
                        <a:extLst>
                          <a:ext uri="{FF2B5EF4-FFF2-40B4-BE49-F238E27FC236}">
                            <a16:creationId xmlns:a16="http://schemas.microsoft.com/office/drawing/2014/main" id="{7989F6AD-A322-429C-B4E3-490A6713ADC8}"/>
                          </a:ext>
                        </a:extLst>
                      </wps:cNvPr>
                      <wps:cNvSpPr/>
                      <wps:spPr>
                        <a:xfrm>
                          <a:off x="1077685" y="1533600"/>
                          <a:ext cx="228600" cy="453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page">
                <wp14:pctWidth>90500</wp14:pctWidth>
              </wp14:sizeRelH>
              <wp14:sizeRelV relativeFrom="page">
                <wp14:pctHeight>95100</wp14:pctHeight>
              </wp14:sizeRelV>
            </wp:anchor>
          </w:drawing>
        </mc:Choice>
        <mc:Fallback>
          <w:pict>
            <v:group w14:anchorId="5E33BF23" id="Grupo 5" o:spid="_x0000_s1026" alt="elemento decorativo" style="position:absolute;margin-left:0;margin-top:0;width:554pt;height:753.05pt;z-index:251659264;mso-width-percent:905;mso-height-percent:951;mso-position-horizontal:center;mso-position-horizontal-relative:page;mso-position-vertical:center;mso-position-vertical-relative:page;mso-width-percent:905;mso-height-percent:951" coordorigin="2268,2268" coordsize="63935,86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">
              <v:rect id="Rectángulo 3" o:spid="_x0000_s1027" style="position:absolute;left:4518;top:2268;width:61685;height:86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ángulo 4" o:spid="_x0000_s1028" style="position:absolute;left:13062;top:15336;width:28612;height:4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" filled="f" strokecolor="white [3212]" strokeweight="1pt"/>
              <v:rect id="Rectángulo 5" o:spid="_x0000_s1029" style="position:absolute;left:2268;top:34025;width:31960;height:52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" fillcolor="#f2f2f2 [3052]" stroked="f" strokeweight="1pt">
                <v:fill color2="#c8ff17 [3206]" colors="0 #f2f2f2;17039f #f2f2f2" focus="100%" type="gradient">
                  <o:fill v:ext="view" type="gradientUnscaled"/>
                </v:fill>
              </v:rect>
              <v:rect id="Rectángulo 7" o:spid="_x0000_s1030" style="position:absolute;left:6840;top:22491;width:57033;height:64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" fillcolor="white [3212]" stroked="f" strokeweight="1pt"/>
              <v:rect id="Rectángulo 8" o:spid="_x0000_s1031" style="position:absolute;left:63935;top:86903;width:2268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" fillcolor="#1dd9ff [3205]" stroked="f" strokeweight="1pt">
                <v:fill opacity="49087f"/>
              </v:rect>
              <v:rect id="Rectángulo 9" o:spid="_x0000_s1032" style="position:absolute;left:2268;top:6804;width:10794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" fillcolor="#1dd9ff [3205]" stroked="f" strokeweight="1pt">
                <v:fill opacity="49087f"/>
              </v:rect>
              <v:rect id="Rectángulo 10" o:spid="_x0000_s1033" style="position:absolute;left:4518;top:17604;width:8544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" fillcolor="#ff0174 [3204]" stroked="f" strokeweight="1pt">
                <v:fill opacity="49087f"/>
              </v:rect>
              <v:rect id="Rectángulo 11" o:spid="_x0000_s1034" style="position:absolute;left:10776;top:15336;width:2286;height:4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" fillcolor="#c8ff17 [3206]" stroked="f" strokeweight="1pt">
                <v:fill opacity="49087f"/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D03" w:rsidRDefault="00392D03">
    <w:pPr>
      <w:pStyle w:val="Encabezado"/>
    </w:pPr>
    <w:r w:rsidRPr="00BA3253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A73A850" wp14:editId="7E280C5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036046" cy="9563762"/>
              <wp:effectExtent l="0" t="0" r="0" b="0"/>
              <wp:wrapNone/>
              <wp:docPr id="33" name="Grupo 5" descr="elemento decorativo">
                <a:extLst xmlns:a="http://schemas.openxmlformats.org/drawingml/2006/main">
                  <a:ext uri="{FF2B5EF4-FFF2-40B4-BE49-F238E27FC236}">
                    <a16:creationId xmlns:a16="http://schemas.microsoft.com/office/drawing/2014/main" id="{3AA4848E-0CA1-431E-8BC1-2DF0311D2A1A}"/>
                  </a:ext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36046" cy="9563762"/>
                        <a:chOff x="226800" y="226800"/>
                        <a:chExt cx="6393514" cy="8690399"/>
                      </a:xfrm>
                    </wpg:grpSpPr>
                    <wps:wsp>
                      <wps:cNvPr id="34" name="Rectángulo 34">
                        <a:extLst>
                          <a:ext uri="{FF2B5EF4-FFF2-40B4-BE49-F238E27FC236}">
                            <a16:creationId xmlns:a16="http://schemas.microsoft.com/office/drawing/2014/main" id="{C583D5DD-3AD8-405C-97EA-66C8A29B9C59}"/>
                          </a:ext>
                        </a:extLst>
                      </wps:cNvPr>
                      <wps:cNvSpPr/>
                      <wps:spPr>
                        <a:xfrm>
                          <a:off x="451800" y="226800"/>
                          <a:ext cx="6168514" cy="86903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8" name="Rectángulo 38">
                        <a:extLst>
                          <a:ext uri="{FF2B5EF4-FFF2-40B4-BE49-F238E27FC236}">
                            <a16:creationId xmlns:a16="http://schemas.microsoft.com/office/drawing/2014/main" id="{ABE195E3-385B-493E-991E-1C7031D48682}"/>
                          </a:ext>
                        </a:extLst>
                      </wps:cNvPr>
                      <wps:cNvSpPr/>
                      <wps:spPr>
                        <a:xfrm>
                          <a:off x="1306286" y="1533600"/>
                          <a:ext cx="2861188" cy="453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9" name="Rectángulo 39">
                        <a:extLst>
                          <a:ext uri="{FF2B5EF4-FFF2-40B4-BE49-F238E27FC236}">
                            <a16:creationId xmlns:a16="http://schemas.microsoft.com/office/drawing/2014/main" id="{1FB055DE-32A6-430F-AF14-59F526648313}"/>
                          </a:ext>
                        </a:extLst>
                      </wps:cNvPr>
                      <wps:cNvSpPr/>
                      <wps:spPr>
                        <a:xfrm>
                          <a:off x="226800" y="3402575"/>
                          <a:ext cx="3196028" cy="5287825"/>
                        </a:xfrm>
                        <a:prstGeom prst="rect">
                          <a:avLst/>
                        </a:prstGeom>
                        <a:gradFill>
                          <a:gsLst>
                            <a:gs pos="2600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accent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0" name="Rectángulo 40">
                        <a:extLst>
                          <a:ext uri="{FF2B5EF4-FFF2-40B4-BE49-F238E27FC236}">
                            <a16:creationId xmlns:a16="http://schemas.microsoft.com/office/drawing/2014/main" id="{B019056E-CC6E-4C51-80AE-CD1911026969}"/>
                          </a:ext>
                        </a:extLst>
                      </wps:cNvPr>
                      <wps:cNvSpPr/>
                      <wps:spPr>
                        <a:xfrm>
                          <a:off x="684001" y="2249144"/>
                          <a:ext cx="5703342" cy="64412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1" name="Rectángulo 41">
                        <a:extLst>
                          <a:ext uri="{FF2B5EF4-FFF2-40B4-BE49-F238E27FC236}">
                            <a16:creationId xmlns:a16="http://schemas.microsoft.com/office/drawing/2014/main" id="{8D662CEA-419F-4A2B-8C1E-D04F6F2EBBAD}"/>
                          </a:ext>
                        </a:extLst>
                      </wps:cNvPr>
                      <wps:cNvSpPr/>
                      <wps:spPr>
                        <a:xfrm>
                          <a:off x="6393514" y="8690399"/>
                          <a:ext cx="226800" cy="226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2" name="Rectángulo 42">
                        <a:extLst>
                          <a:ext uri="{FF2B5EF4-FFF2-40B4-BE49-F238E27FC236}">
                            <a16:creationId xmlns:a16="http://schemas.microsoft.com/office/drawing/2014/main" id="{CBA87E0D-9D8C-4E98-9096-8E2C74730425}"/>
                          </a:ext>
                        </a:extLst>
                      </wps:cNvPr>
                      <wps:cNvSpPr/>
                      <wps:spPr>
                        <a:xfrm>
                          <a:off x="226800" y="680400"/>
                          <a:ext cx="1079486" cy="1080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3" name="Rectángulo 43">
                        <a:extLst>
                          <a:ext uri="{FF2B5EF4-FFF2-40B4-BE49-F238E27FC236}">
                            <a16:creationId xmlns:a16="http://schemas.microsoft.com/office/drawing/2014/main" id="{0EFD0A2E-07B1-4B68-BECF-6E8FE91390B7}"/>
                          </a:ext>
                        </a:extLst>
                      </wps:cNvPr>
                      <wps:cNvSpPr/>
                      <wps:spPr>
                        <a:xfrm>
                          <a:off x="451800" y="1760400"/>
                          <a:ext cx="854485" cy="226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4" name="Rectángulo 44">
                        <a:extLst>
                          <a:ext uri="{FF2B5EF4-FFF2-40B4-BE49-F238E27FC236}">
                            <a16:creationId xmlns:a16="http://schemas.microsoft.com/office/drawing/2014/main" id="{7989F6AD-A322-429C-B4E3-490A6713ADC8}"/>
                          </a:ext>
                        </a:extLst>
                      </wps:cNvPr>
                      <wps:cNvSpPr/>
                      <wps:spPr>
                        <a:xfrm>
                          <a:off x="1077685" y="1533600"/>
                          <a:ext cx="228600" cy="453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page">
                <wp14:pctWidth>90500</wp14:pctWidth>
              </wp14:sizeRelH>
              <wp14:sizeRelV relativeFrom="page">
                <wp14:pctHeight>95100</wp14:pctHeight>
              </wp14:sizeRelV>
            </wp:anchor>
          </w:drawing>
        </mc:Choice>
        <mc:Fallback>
          <w:pict>
            <v:group w14:anchorId="76052C8D" id="Grupo 5" o:spid="_x0000_s1026" alt="elemento decorativo" style="position:absolute;margin-left:0;margin-top:0;width:554pt;height:753.05pt;z-index:251661312;mso-width-percent:905;mso-height-percent:951;mso-position-horizontal:center;mso-position-horizontal-relative:page;mso-position-vertical:center;mso-position-vertical-relative:page;mso-width-percent:905;mso-height-percent:951" coordorigin="2268,2268" coordsize="63935,86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">
              <v:rect id="Rectángulo 34" o:spid="_x0000_s1027" style="position:absolute;left:4518;top:2268;width:61685;height:86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" fillcolor="#f2f2f2 [3052]" stroked="f" strokeweight="1pt"/>
              <v:rect id="Rectángulo 38" o:spid="_x0000_s1028" style="position:absolute;left:13062;top:15336;width:28612;height:4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" filled="f" strokecolor="white [3212]" strokeweight="1pt"/>
              <v:rect id="Rectángulo 39" o:spid="_x0000_s1029" style="position:absolute;left:2268;top:34025;width:31960;height:52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" fillcolor="#f2f2f2 [3052]" stroked="f" strokeweight="1pt">
                <v:fill color2="#c8ff17 [3206]" colors="0 #f2f2f2;17039f #f2f2f2" focus="100%" type="gradient">
                  <o:fill v:ext="view" type="gradientUnscaled"/>
                </v:fill>
              </v:rect>
              <v:rect id="Rectángulo 40" o:spid="_x0000_s1030" style="position:absolute;left:6840;top:22491;width:57033;height:64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" fillcolor="white [3212]" stroked="f" strokeweight="1pt"/>
              <v:rect id="Rectángulo 41" o:spid="_x0000_s1031" style="position:absolute;left:63935;top:86903;width:2268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" fillcolor="#1dd9ff [3205]" stroked="f" strokeweight="1pt">
                <v:fill opacity="49087f"/>
              </v:rect>
              <v:rect id="Rectángulo 42" o:spid="_x0000_s1032" style="position:absolute;left:2268;top:6804;width:10794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" fillcolor="#1dd9ff [3205]" stroked="f" strokeweight="1pt">
                <v:fill opacity="49087f"/>
              </v:rect>
              <v:rect id="Rectángulo 43" o:spid="_x0000_s1033" style="position:absolute;left:4518;top:17604;width:8544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" fillcolor="#ff0174 [3204]" stroked="f" strokeweight="1pt">
                <v:fill opacity="49087f"/>
              </v:rect>
              <v:rect id="Rectángulo 44" o:spid="_x0000_s1034" style="position:absolute;left:10776;top:15336;width:2286;height:4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" fillcolor="#c8ff17 [3206]" stroked="f" strokeweight="1pt">
                <v:fill opacity="49087f"/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D03" w:rsidRDefault="00392D03">
    <w:pPr>
      <w:pStyle w:val="Encabezado"/>
    </w:pPr>
    <w:r w:rsidRPr="00BA3253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A73A850" wp14:editId="7E280C5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036046" cy="9563762"/>
              <wp:effectExtent l="0" t="0" r="0" b="0"/>
              <wp:wrapNone/>
              <wp:docPr id="58" name="Grupo 5" descr="elemento decorativo">
                <a:extLst xmlns:a="http://schemas.openxmlformats.org/drawingml/2006/main">
                  <a:ext uri="{FF2B5EF4-FFF2-40B4-BE49-F238E27FC236}">
                    <a16:creationId xmlns:a16="http://schemas.microsoft.com/office/drawing/2014/main" id="{3AA4848E-0CA1-431E-8BC1-2DF0311D2A1A}"/>
                  </a:ext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36046" cy="9563762"/>
                        <a:chOff x="226800" y="226800"/>
                        <a:chExt cx="6393514" cy="8690399"/>
                      </a:xfrm>
                    </wpg:grpSpPr>
                    <wps:wsp>
                      <wps:cNvPr id="59" name="Rectángulo 59">
                        <a:extLst>
                          <a:ext uri="{FF2B5EF4-FFF2-40B4-BE49-F238E27FC236}">
                            <a16:creationId xmlns:a16="http://schemas.microsoft.com/office/drawing/2014/main" id="{C583D5DD-3AD8-405C-97EA-66C8A29B9C59}"/>
                          </a:ext>
                        </a:extLst>
                      </wps:cNvPr>
                      <wps:cNvSpPr/>
                      <wps:spPr>
                        <a:xfrm>
                          <a:off x="451800" y="226800"/>
                          <a:ext cx="6168514" cy="86903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61" name="Rectángulo 61">
                        <a:extLst>
                          <a:ext uri="{FF2B5EF4-FFF2-40B4-BE49-F238E27FC236}">
                            <a16:creationId xmlns:a16="http://schemas.microsoft.com/office/drawing/2014/main" id="{ABE195E3-385B-493E-991E-1C7031D48682}"/>
                          </a:ext>
                        </a:extLst>
                      </wps:cNvPr>
                      <wps:cNvSpPr/>
                      <wps:spPr>
                        <a:xfrm>
                          <a:off x="1306286" y="1533600"/>
                          <a:ext cx="2861188" cy="453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62" name="Rectángulo 62">
                        <a:extLst>
                          <a:ext uri="{FF2B5EF4-FFF2-40B4-BE49-F238E27FC236}">
                            <a16:creationId xmlns:a16="http://schemas.microsoft.com/office/drawing/2014/main" id="{1FB055DE-32A6-430F-AF14-59F526648313}"/>
                          </a:ext>
                        </a:extLst>
                      </wps:cNvPr>
                      <wps:cNvSpPr/>
                      <wps:spPr>
                        <a:xfrm>
                          <a:off x="226800" y="3402575"/>
                          <a:ext cx="3196028" cy="5287825"/>
                        </a:xfrm>
                        <a:prstGeom prst="rect">
                          <a:avLst/>
                        </a:prstGeom>
                        <a:gradFill>
                          <a:gsLst>
                            <a:gs pos="2600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accent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63" name="Rectángulo 63">
                        <a:extLst>
                          <a:ext uri="{FF2B5EF4-FFF2-40B4-BE49-F238E27FC236}">
                            <a16:creationId xmlns:a16="http://schemas.microsoft.com/office/drawing/2014/main" id="{B019056E-CC6E-4C51-80AE-CD1911026969}"/>
                          </a:ext>
                        </a:extLst>
                      </wps:cNvPr>
                      <wps:cNvSpPr/>
                      <wps:spPr>
                        <a:xfrm>
                          <a:off x="684001" y="2249144"/>
                          <a:ext cx="5703342" cy="64412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64" name="Rectángulo 64">
                        <a:extLst>
                          <a:ext uri="{FF2B5EF4-FFF2-40B4-BE49-F238E27FC236}">
                            <a16:creationId xmlns:a16="http://schemas.microsoft.com/office/drawing/2014/main" id="{8D662CEA-419F-4A2B-8C1E-D04F6F2EBBAD}"/>
                          </a:ext>
                        </a:extLst>
                      </wps:cNvPr>
                      <wps:cNvSpPr/>
                      <wps:spPr>
                        <a:xfrm>
                          <a:off x="6393514" y="8690399"/>
                          <a:ext cx="226800" cy="226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65" name="Rectángulo 65">
                        <a:extLst>
                          <a:ext uri="{FF2B5EF4-FFF2-40B4-BE49-F238E27FC236}">
                            <a16:creationId xmlns:a16="http://schemas.microsoft.com/office/drawing/2014/main" id="{CBA87E0D-9D8C-4E98-9096-8E2C74730425}"/>
                          </a:ext>
                        </a:extLst>
                      </wps:cNvPr>
                      <wps:cNvSpPr/>
                      <wps:spPr>
                        <a:xfrm>
                          <a:off x="226800" y="680400"/>
                          <a:ext cx="1079486" cy="1080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66" name="Rectángulo 66">
                        <a:extLst>
                          <a:ext uri="{FF2B5EF4-FFF2-40B4-BE49-F238E27FC236}">
                            <a16:creationId xmlns:a16="http://schemas.microsoft.com/office/drawing/2014/main" id="{0EFD0A2E-07B1-4B68-BECF-6E8FE91390B7}"/>
                          </a:ext>
                        </a:extLst>
                      </wps:cNvPr>
                      <wps:cNvSpPr/>
                      <wps:spPr>
                        <a:xfrm>
                          <a:off x="451800" y="1760400"/>
                          <a:ext cx="854485" cy="226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67" name="Rectángulo 67">
                        <a:extLst>
                          <a:ext uri="{FF2B5EF4-FFF2-40B4-BE49-F238E27FC236}">
                            <a16:creationId xmlns:a16="http://schemas.microsoft.com/office/drawing/2014/main" id="{7989F6AD-A322-429C-B4E3-490A6713ADC8}"/>
                          </a:ext>
                        </a:extLst>
                      </wps:cNvPr>
                      <wps:cNvSpPr/>
                      <wps:spPr>
                        <a:xfrm>
                          <a:off x="1077685" y="1533600"/>
                          <a:ext cx="228600" cy="453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page">
                <wp14:pctWidth>90500</wp14:pctWidth>
              </wp14:sizeRelH>
              <wp14:sizeRelV relativeFrom="page">
                <wp14:pctHeight>95100</wp14:pctHeight>
              </wp14:sizeRelV>
            </wp:anchor>
          </w:drawing>
        </mc:Choice>
        <mc:Fallback>
          <w:pict>
            <v:group w14:anchorId="1EEE9117" id="Grupo 5" o:spid="_x0000_s1026" alt="elemento decorativo" style="position:absolute;margin-left:0;margin-top:0;width:554pt;height:753.05pt;z-index:251663360;mso-width-percent:905;mso-height-percent:951;mso-position-horizontal:center;mso-position-horizontal-relative:page;mso-position-vertical:center;mso-position-vertical-relative:page;mso-width-percent:905;mso-height-percent:951" coordorigin="2268,2268" coordsize="63935,86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">
              <v:rect id="Rectángulo 59" o:spid="_x0000_s1027" style="position:absolute;left:4518;top:2268;width:61685;height:86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" fillcolor="#f2f2f2 [3052]" stroked="f" strokeweight="1pt"/>
              <v:rect id="Rectángulo 61" o:spid="_x0000_s1028" style="position:absolute;left:13062;top:15336;width:28612;height:4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" filled="f" strokecolor="white [3212]" strokeweight="1pt"/>
              <v:rect id="Rectángulo 62" o:spid="_x0000_s1029" style="position:absolute;left:2268;top:34025;width:31960;height:52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" fillcolor="#f2f2f2 [3052]" stroked="f" strokeweight="1pt">
                <v:fill color2="#c8ff17 [3206]" colors="0 #f2f2f2;17039f #f2f2f2" focus="100%" type="gradient">
                  <o:fill v:ext="view" type="gradientUnscaled"/>
                </v:fill>
              </v:rect>
              <v:rect id="Rectángulo 63" o:spid="_x0000_s1030" style="position:absolute;left:6840;top:22491;width:57033;height:64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" fillcolor="white [3212]" stroked="f" strokeweight="1pt"/>
              <v:rect id="Rectángulo 64" o:spid="_x0000_s1031" style="position:absolute;left:63935;top:86903;width:2268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" fillcolor="#1dd9ff [3205]" stroked="f" strokeweight="1pt">
                <v:fill opacity="49087f"/>
              </v:rect>
              <v:rect id="Rectángulo 65" o:spid="_x0000_s1032" style="position:absolute;left:2268;top:6804;width:10794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" fillcolor="#1dd9ff [3205]" stroked="f" strokeweight="1pt">
                <v:fill opacity="49087f"/>
              </v:rect>
              <v:rect id="Rectángulo 66" o:spid="_x0000_s1033" style="position:absolute;left:4518;top:17604;width:8544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" fillcolor="#ff0174 [3204]" stroked="f" strokeweight="1pt">
                <v:fill opacity="49087f"/>
              </v:rect>
              <v:rect id="Rectángulo 67" o:spid="_x0000_s1034" style="position:absolute;left:10776;top:15336;width:2286;height:4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" fillcolor="#c8ff17 [3206]" stroked="f" strokeweight="1pt">
                <v:fill opacity="49087f"/>
              </v:rect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D03" w:rsidRDefault="00392D03">
    <w:pPr>
      <w:pStyle w:val="Encabezado"/>
    </w:pPr>
    <w:r w:rsidRPr="00BA3253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A73A850" wp14:editId="7E280C5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036046" cy="9563762"/>
              <wp:effectExtent l="0" t="0" r="0" b="0"/>
              <wp:wrapNone/>
              <wp:docPr id="81" name="Grupo 5" descr="elemento decorativo">
                <a:extLst xmlns:a="http://schemas.openxmlformats.org/drawingml/2006/main">
                  <a:ext uri="{FF2B5EF4-FFF2-40B4-BE49-F238E27FC236}">
                    <a16:creationId xmlns:a16="http://schemas.microsoft.com/office/drawing/2014/main" id="{3AA4848E-0CA1-431E-8BC1-2DF0311D2A1A}"/>
                  </a:ext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36046" cy="9563762"/>
                        <a:chOff x="226800" y="226800"/>
                        <a:chExt cx="6393514" cy="8690399"/>
                      </a:xfrm>
                    </wpg:grpSpPr>
                    <wps:wsp>
                      <wps:cNvPr id="82" name="Rectángulo 82">
                        <a:extLst>
                          <a:ext uri="{FF2B5EF4-FFF2-40B4-BE49-F238E27FC236}">
                            <a16:creationId xmlns:a16="http://schemas.microsoft.com/office/drawing/2014/main" id="{C583D5DD-3AD8-405C-97EA-66C8A29B9C59}"/>
                          </a:ext>
                        </a:extLst>
                      </wps:cNvPr>
                      <wps:cNvSpPr/>
                      <wps:spPr>
                        <a:xfrm>
                          <a:off x="451800" y="226800"/>
                          <a:ext cx="6168514" cy="86903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83" name="Rectángulo 83">
                        <a:extLst>
                          <a:ext uri="{FF2B5EF4-FFF2-40B4-BE49-F238E27FC236}">
                            <a16:creationId xmlns:a16="http://schemas.microsoft.com/office/drawing/2014/main" id="{ABE195E3-385B-493E-991E-1C7031D48682}"/>
                          </a:ext>
                        </a:extLst>
                      </wps:cNvPr>
                      <wps:cNvSpPr/>
                      <wps:spPr>
                        <a:xfrm>
                          <a:off x="1306286" y="1533600"/>
                          <a:ext cx="2861188" cy="453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84" name="Rectángulo 84">
                        <a:extLst>
                          <a:ext uri="{FF2B5EF4-FFF2-40B4-BE49-F238E27FC236}">
                            <a16:creationId xmlns:a16="http://schemas.microsoft.com/office/drawing/2014/main" id="{1FB055DE-32A6-430F-AF14-59F526648313}"/>
                          </a:ext>
                        </a:extLst>
                      </wps:cNvPr>
                      <wps:cNvSpPr/>
                      <wps:spPr>
                        <a:xfrm>
                          <a:off x="226800" y="3402575"/>
                          <a:ext cx="3196028" cy="5287825"/>
                        </a:xfrm>
                        <a:prstGeom prst="rect">
                          <a:avLst/>
                        </a:prstGeom>
                        <a:gradFill>
                          <a:gsLst>
                            <a:gs pos="2600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accent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85" name="Rectángulo 85">
                        <a:extLst>
                          <a:ext uri="{FF2B5EF4-FFF2-40B4-BE49-F238E27FC236}">
                            <a16:creationId xmlns:a16="http://schemas.microsoft.com/office/drawing/2014/main" id="{B019056E-CC6E-4C51-80AE-CD1911026969}"/>
                          </a:ext>
                        </a:extLst>
                      </wps:cNvPr>
                      <wps:cNvSpPr/>
                      <wps:spPr>
                        <a:xfrm>
                          <a:off x="684001" y="2249144"/>
                          <a:ext cx="5703342" cy="64412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86" name="Rectángulo 86">
                        <a:extLst>
                          <a:ext uri="{FF2B5EF4-FFF2-40B4-BE49-F238E27FC236}">
                            <a16:creationId xmlns:a16="http://schemas.microsoft.com/office/drawing/2014/main" id="{8D662CEA-419F-4A2B-8C1E-D04F6F2EBBAD}"/>
                          </a:ext>
                        </a:extLst>
                      </wps:cNvPr>
                      <wps:cNvSpPr/>
                      <wps:spPr>
                        <a:xfrm>
                          <a:off x="6393514" y="8690399"/>
                          <a:ext cx="226800" cy="226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87" name="Rectángulo 87">
                        <a:extLst>
                          <a:ext uri="{FF2B5EF4-FFF2-40B4-BE49-F238E27FC236}">
                            <a16:creationId xmlns:a16="http://schemas.microsoft.com/office/drawing/2014/main" id="{CBA87E0D-9D8C-4E98-9096-8E2C74730425}"/>
                          </a:ext>
                        </a:extLst>
                      </wps:cNvPr>
                      <wps:cNvSpPr/>
                      <wps:spPr>
                        <a:xfrm>
                          <a:off x="226800" y="680400"/>
                          <a:ext cx="1079486" cy="1080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88" name="Rectángulo 88">
                        <a:extLst>
                          <a:ext uri="{FF2B5EF4-FFF2-40B4-BE49-F238E27FC236}">
                            <a16:creationId xmlns:a16="http://schemas.microsoft.com/office/drawing/2014/main" id="{0EFD0A2E-07B1-4B68-BECF-6E8FE91390B7}"/>
                          </a:ext>
                        </a:extLst>
                      </wps:cNvPr>
                      <wps:cNvSpPr/>
                      <wps:spPr>
                        <a:xfrm>
                          <a:off x="451800" y="1760400"/>
                          <a:ext cx="854485" cy="226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89" name="Rectángulo 89">
                        <a:extLst>
                          <a:ext uri="{FF2B5EF4-FFF2-40B4-BE49-F238E27FC236}">
                            <a16:creationId xmlns:a16="http://schemas.microsoft.com/office/drawing/2014/main" id="{7989F6AD-A322-429C-B4E3-490A6713ADC8}"/>
                          </a:ext>
                        </a:extLst>
                      </wps:cNvPr>
                      <wps:cNvSpPr/>
                      <wps:spPr>
                        <a:xfrm>
                          <a:off x="1077685" y="1533600"/>
                          <a:ext cx="228600" cy="453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page">
                <wp14:pctWidth>90500</wp14:pctWidth>
              </wp14:sizeRelH>
              <wp14:sizeRelV relativeFrom="page">
                <wp14:pctHeight>95100</wp14:pctHeight>
              </wp14:sizeRelV>
            </wp:anchor>
          </w:drawing>
        </mc:Choice>
        <mc:Fallback>
          <w:pict>
            <v:group w14:anchorId="50616C4A" id="Grupo 5" o:spid="_x0000_s1026" alt="elemento decorativo" style="position:absolute;margin-left:0;margin-top:0;width:554pt;height:753.05pt;z-index:251665408;mso-width-percent:905;mso-height-percent:951;mso-position-horizontal:center;mso-position-horizontal-relative:page;mso-position-vertical:center;mso-position-vertical-relative:page;mso-width-percent:905;mso-height-percent:951" coordorigin="2268,2268" coordsize="63935,86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">
              <v:rect id="Rectángulo 82" o:spid="_x0000_s1027" style="position:absolute;left:4518;top:2268;width:61685;height:86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" fillcolor="#f2f2f2 [3052]" stroked="f" strokeweight="1pt"/>
              <v:rect id="Rectángulo 83" o:spid="_x0000_s1028" style="position:absolute;left:13062;top:15336;width:28612;height:4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" filled="f" strokecolor="white [3212]" strokeweight="1pt"/>
              <v:rect id="Rectángulo 84" o:spid="_x0000_s1029" style="position:absolute;left:2268;top:34025;width:31960;height:52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" fillcolor="#f2f2f2 [3052]" stroked="f" strokeweight="1pt">
                <v:fill color2="#c8ff17 [3206]" colors="0 #f2f2f2;17039f #f2f2f2" focus="100%" type="gradient">
                  <o:fill v:ext="view" type="gradientUnscaled"/>
                </v:fill>
              </v:rect>
              <v:rect id="Rectángulo 85" o:spid="_x0000_s1030" style="position:absolute;left:6840;top:22491;width:57033;height:64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" fillcolor="white [3212]" stroked="f" strokeweight="1pt"/>
              <v:rect id="Rectángulo 86" o:spid="_x0000_s1031" style="position:absolute;left:63935;top:86903;width:2268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" fillcolor="#1dd9ff [3205]" stroked="f" strokeweight="1pt">
                <v:fill opacity="49087f"/>
              </v:rect>
              <v:rect id="Rectángulo 87" o:spid="_x0000_s1032" style="position:absolute;left:2268;top:6804;width:10794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" fillcolor="#1dd9ff [3205]" stroked="f" strokeweight="1pt">
                <v:fill opacity="49087f"/>
              </v:rect>
              <v:rect id="Rectángulo 88" o:spid="_x0000_s1033" style="position:absolute;left:4518;top:17604;width:8544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" fillcolor="#ff0174 [3204]" stroked="f" strokeweight="1pt">
                <v:fill opacity="49087f"/>
              </v:rect>
              <v:rect id="Rectángulo 89" o:spid="_x0000_s1034" style="position:absolute;left:10776;top:15336;width:2286;height:4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" fillcolor="#c8ff17 [3206]" stroked="f" strokeweight="1pt">
                <v:fill opacity="49087f"/>
              </v:rect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D03" w:rsidRDefault="00392D03">
    <w:pPr>
      <w:pStyle w:val="Encabezado"/>
    </w:pPr>
    <w:r w:rsidRPr="00BA3253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2A73A850" wp14:editId="7E280C5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036046" cy="9563762"/>
              <wp:effectExtent l="0" t="0" r="0" b="0"/>
              <wp:wrapNone/>
              <wp:docPr id="103" name="Grupo 5" descr="elemento decorativo">
                <a:extLst xmlns:a="http://schemas.openxmlformats.org/drawingml/2006/main">
                  <a:ext uri="{FF2B5EF4-FFF2-40B4-BE49-F238E27FC236}">
                    <a16:creationId xmlns:a16="http://schemas.microsoft.com/office/drawing/2014/main" id="{3AA4848E-0CA1-431E-8BC1-2DF0311D2A1A}"/>
                  </a:ext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36046" cy="9563762"/>
                        <a:chOff x="226800" y="226800"/>
                        <a:chExt cx="6393514" cy="8690399"/>
                      </a:xfrm>
                    </wpg:grpSpPr>
                    <wps:wsp>
                      <wps:cNvPr id="104" name="Rectángulo 104">
                        <a:extLst>
                          <a:ext uri="{FF2B5EF4-FFF2-40B4-BE49-F238E27FC236}">
                            <a16:creationId xmlns:a16="http://schemas.microsoft.com/office/drawing/2014/main" id="{C583D5DD-3AD8-405C-97EA-66C8A29B9C59}"/>
                          </a:ext>
                        </a:extLst>
                      </wps:cNvPr>
                      <wps:cNvSpPr/>
                      <wps:spPr>
                        <a:xfrm>
                          <a:off x="451800" y="226800"/>
                          <a:ext cx="6168514" cy="86903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05" name="Rectángulo 105">
                        <a:extLst>
                          <a:ext uri="{FF2B5EF4-FFF2-40B4-BE49-F238E27FC236}">
                            <a16:creationId xmlns:a16="http://schemas.microsoft.com/office/drawing/2014/main" id="{ABE195E3-385B-493E-991E-1C7031D48682}"/>
                          </a:ext>
                        </a:extLst>
                      </wps:cNvPr>
                      <wps:cNvSpPr/>
                      <wps:spPr>
                        <a:xfrm>
                          <a:off x="1306286" y="1533600"/>
                          <a:ext cx="2861188" cy="453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06" name="Rectángulo 106">
                        <a:extLst>
                          <a:ext uri="{FF2B5EF4-FFF2-40B4-BE49-F238E27FC236}">
                            <a16:creationId xmlns:a16="http://schemas.microsoft.com/office/drawing/2014/main" id="{1FB055DE-32A6-430F-AF14-59F526648313}"/>
                          </a:ext>
                        </a:extLst>
                      </wps:cNvPr>
                      <wps:cNvSpPr/>
                      <wps:spPr>
                        <a:xfrm>
                          <a:off x="226800" y="3402575"/>
                          <a:ext cx="3196028" cy="5287825"/>
                        </a:xfrm>
                        <a:prstGeom prst="rect">
                          <a:avLst/>
                        </a:prstGeom>
                        <a:gradFill>
                          <a:gsLst>
                            <a:gs pos="2600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accent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07" name="Rectángulo 107">
                        <a:extLst>
                          <a:ext uri="{FF2B5EF4-FFF2-40B4-BE49-F238E27FC236}">
                            <a16:creationId xmlns:a16="http://schemas.microsoft.com/office/drawing/2014/main" id="{B019056E-CC6E-4C51-80AE-CD1911026969}"/>
                          </a:ext>
                        </a:extLst>
                      </wps:cNvPr>
                      <wps:cNvSpPr/>
                      <wps:spPr>
                        <a:xfrm>
                          <a:off x="684001" y="2249144"/>
                          <a:ext cx="5703342" cy="64412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08" name="Rectángulo 108">
                        <a:extLst>
                          <a:ext uri="{FF2B5EF4-FFF2-40B4-BE49-F238E27FC236}">
                            <a16:creationId xmlns:a16="http://schemas.microsoft.com/office/drawing/2014/main" id="{8D662CEA-419F-4A2B-8C1E-D04F6F2EBBAD}"/>
                          </a:ext>
                        </a:extLst>
                      </wps:cNvPr>
                      <wps:cNvSpPr/>
                      <wps:spPr>
                        <a:xfrm>
                          <a:off x="6393514" y="8690399"/>
                          <a:ext cx="226800" cy="226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09" name="Rectángulo 109">
                        <a:extLst>
                          <a:ext uri="{FF2B5EF4-FFF2-40B4-BE49-F238E27FC236}">
                            <a16:creationId xmlns:a16="http://schemas.microsoft.com/office/drawing/2014/main" id="{CBA87E0D-9D8C-4E98-9096-8E2C74730425}"/>
                          </a:ext>
                        </a:extLst>
                      </wps:cNvPr>
                      <wps:cNvSpPr/>
                      <wps:spPr>
                        <a:xfrm>
                          <a:off x="226800" y="680400"/>
                          <a:ext cx="1079486" cy="1080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10" name="Rectángulo 110">
                        <a:extLst>
                          <a:ext uri="{FF2B5EF4-FFF2-40B4-BE49-F238E27FC236}">
                            <a16:creationId xmlns:a16="http://schemas.microsoft.com/office/drawing/2014/main" id="{0EFD0A2E-07B1-4B68-BECF-6E8FE91390B7}"/>
                          </a:ext>
                        </a:extLst>
                      </wps:cNvPr>
                      <wps:cNvSpPr/>
                      <wps:spPr>
                        <a:xfrm>
                          <a:off x="451800" y="1760400"/>
                          <a:ext cx="854485" cy="226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11" name="Rectángulo 111">
                        <a:extLst>
                          <a:ext uri="{FF2B5EF4-FFF2-40B4-BE49-F238E27FC236}">
                            <a16:creationId xmlns:a16="http://schemas.microsoft.com/office/drawing/2014/main" id="{7989F6AD-A322-429C-B4E3-490A6713ADC8}"/>
                          </a:ext>
                        </a:extLst>
                      </wps:cNvPr>
                      <wps:cNvSpPr/>
                      <wps:spPr>
                        <a:xfrm>
                          <a:off x="1077685" y="1533600"/>
                          <a:ext cx="228600" cy="453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page">
                <wp14:pctWidth>90500</wp14:pctWidth>
              </wp14:sizeRelH>
              <wp14:sizeRelV relativeFrom="page">
                <wp14:pctHeight>95100</wp14:pctHeight>
              </wp14:sizeRelV>
            </wp:anchor>
          </w:drawing>
        </mc:Choice>
        <mc:Fallback>
          <w:pict>
            <v:group w14:anchorId="455788FE" id="Grupo 5" o:spid="_x0000_s1026" alt="elemento decorativo" style="position:absolute;margin-left:0;margin-top:0;width:554pt;height:753.05pt;z-index:251667456;mso-width-percent:905;mso-height-percent:951;mso-position-horizontal:center;mso-position-horizontal-relative:page;mso-position-vertical:center;mso-position-vertical-relative:page;mso-width-percent:905;mso-height-percent:951" coordorigin="2268,2268" coordsize="63935,86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">
              <v:rect id="Rectángulo 104" o:spid="_x0000_s1027" style="position:absolute;left:4518;top:2268;width:61685;height:86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" fillcolor="#f2f2f2 [3052]" stroked="f" strokeweight="1pt"/>
              <v:rect id="Rectángulo 105" o:spid="_x0000_s1028" style="position:absolute;left:13062;top:15336;width:28612;height:4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" filled="f" strokecolor="white [3212]" strokeweight="1pt"/>
              <v:rect id="Rectángulo 106" o:spid="_x0000_s1029" style="position:absolute;left:2268;top:34025;width:31960;height:52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" fillcolor="#f2f2f2 [3052]" stroked="f" strokeweight="1pt">
                <v:fill color2="#c8ff17 [3206]" colors="0 #f2f2f2;17039f #f2f2f2" focus="100%" type="gradient">
                  <o:fill v:ext="view" type="gradientUnscaled"/>
                </v:fill>
              </v:rect>
              <v:rect id="Rectángulo 107" o:spid="_x0000_s1030" style="position:absolute;left:6840;top:22491;width:57033;height:64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" fillcolor="white [3212]" stroked="f" strokeweight="1pt"/>
              <v:rect id="Rectángulo 108" o:spid="_x0000_s1031" style="position:absolute;left:63935;top:86903;width:2268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" fillcolor="#1dd9ff [3205]" stroked="f" strokeweight="1pt">
                <v:fill opacity="49087f"/>
              </v:rect>
              <v:rect id="Rectángulo 109" o:spid="_x0000_s1032" style="position:absolute;left:2268;top:6804;width:10794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" fillcolor="#1dd9ff [3205]" stroked="f" strokeweight="1pt">
                <v:fill opacity="49087f"/>
              </v:rect>
              <v:rect id="Rectángulo 110" o:spid="_x0000_s1033" style="position:absolute;left:4518;top:17604;width:8544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" fillcolor="#ff0174 [3204]" stroked="f" strokeweight="1pt">
                <v:fill opacity="49087f"/>
              </v:rect>
              <v:rect id="Rectángulo 111" o:spid="_x0000_s1034" style="position:absolute;left:10776;top:15336;width:2286;height:4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" fillcolor="#c8ff17 [3206]" stroked="f" strokeweight="1pt">
                <v:fill opacity="49087f"/>
              </v:rect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D03" w:rsidRDefault="00392D03">
    <w:pPr>
      <w:pStyle w:val="Encabezado"/>
    </w:pPr>
    <w:r w:rsidRPr="00BA3253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A73A850" wp14:editId="7E280C5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036046" cy="9563762"/>
              <wp:effectExtent l="0" t="0" r="0" b="0"/>
              <wp:wrapNone/>
              <wp:docPr id="125" name="Grupo 5" descr="elemento decorativo">
                <a:extLst xmlns:a="http://schemas.openxmlformats.org/drawingml/2006/main">
                  <a:ext uri="{FF2B5EF4-FFF2-40B4-BE49-F238E27FC236}">
                    <a16:creationId xmlns:a16="http://schemas.microsoft.com/office/drawing/2014/main" id="{3AA4848E-0CA1-431E-8BC1-2DF0311D2A1A}"/>
                  </a:ext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36046" cy="9563762"/>
                        <a:chOff x="226800" y="226800"/>
                        <a:chExt cx="6393514" cy="8690399"/>
                      </a:xfrm>
                    </wpg:grpSpPr>
                    <wps:wsp>
                      <wps:cNvPr id="126" name="Rectángulo 126">
                        <a:extLst>
                          <a:ext uri="{FF2B5EF4-FFF2-40B4-BE49-F238E27FC236}">
                            <a16:creationId xmlns:a16="http://schemas.microsoft.com/office/drawing/2014/main" id="{C583D5DD-3AD8-405C-97EA-66C8A29B9C59}"/>
                          </a:ext>
                        </a:extLst>
                      </wps:cNvPr>
                      <wps:cNvSpPr/>
                      <wps:spPr>
                        <a:xfrm>
                          <a:off x="451800" y="226800"/>
                          <a:ext cx="6168514" cy="86903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27" name="Rectángulo 127">
                        <a:extLst>
                          <a:ext uri="{FF2B5EF4-FFF2-40B4-BE49-F238E27FC236}">
                            <a16:creationId xmlns:a16="http://schemas.microsoft.com/office/drawing/2014/main" id="{ABE195E3-385B-493E-991E-1C7031D48682}"/>
                          </a:ext>
                        </a:extLst>
                      </wps:cNvPr>
                      <wps:cNvSpPr/>
                      <wps:spPr>
                        <a:xfrm>
                          <a:off x="1306286" y="1533600"/>
                          <a:ext cx="2861188" cy="453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28" name="Rectángulo 128">
                        <a:extLst>
                          <a:ext uri="{FF2B5EF4-FFF2-40B4-BE49-F238E27FC236}">
                            <a16:creationId xmlns:a16="http://schemas.microsoft.com/office/drawing/2014/main" id="{1FB055DE-32A6-430F-AF14-59F526648313}"/>
                          </a:ext>
                        </a:extLst>
                      </wps:cNvPr>
                      <wps:cNvSpPr/>
                      <wps:spPr>
                        <a:xfrm>
                          <a:off x="226800" y="3402575"/>
                          <a:ext cx="3196028" cy="5287825"/>
                        </a:xfrm>
                        <a:prstGeom prst="rect">
                          <a:avLst/>
                        </a:prstGeom>
                        <a:gradFill>
                          <a:gsLst>
                            <a:gs pos="2600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accent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29" name="Rectángulo 129">
                        <a:extLst>
                          <a:ext uri="{FF2B5EF4-FFF2-40B4-BE49-F238E27FC236}">
                            <a16:creationId xmlns:a16="http://schemas.microsoft.com/office/drawing/2014/main" id="{B019056E-CC6E-4C51-80AE-CD1911026969}"/>
                          </a:ext>
                        </a:extLst>
                      </wps:cNvPr>
                      <wps:cNvSpPr/>
                      <wps:spPr>
                        <a:xfrm>
                          <a:off x="684001" y="2249144"/>
                          <a:ext cx="5703342" cy="64412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30" name="Rectángulo 130">
                        <a:extLst>
                          <a:ext uri="{FF2B5EF4-FFF2-40B4-BE49-F238E27FC236}">
                            <a16:creationId xmlns:a16="http://schemas.microsoft.com/office/drawing/2014/main" id="{8D662CEA-419F-4A2B-8C1E-D04F6F2EBBAD}"/>
                          </a:ext>
                        </a:extLst>
                      </wps:cNvPr>
                      <wps:cNvSpPr/>
                      <wps:spPr>
                        <a:xfrm>
                          <a:off x="6393514" y="8690399"/>
                          <a:ext cx="226800" cy="226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31" name="Rectángulo 131">
                        <a:extLst>
                          <a:ext uri="{FF2B5EF4-FFF2-40B4-BE49-F238E27FC236}">
                            <a16:creationId xmlns:a16="http://schemas.microsoft.com/office/drawing/2014/main" id="{CBA87E0D-9D8C-4E98-9096-8E2C74730425}"/>
                          </a:ext>
                        </a:extLst>
                      </wps:cNvPr>
                      <wps:cNvSpPr/>
                      <wps:spPr>
                        <a:xfrm>
                          <a:off x="226800" y="680400"/>
                          <a:ext cx="1079486" cy="1080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32" name="Rectángulo 132">
                        <a:extLst>
                          <a:ext uri="{FF2B5EF4-FFF2-40B4-BE49-F238E27FC236}">
                            <a16:creationId xmlns:a16="http://schemas.microsoft.com/office/drawing/2014/main" id="{0EFD0A2E-07B1-4B68-BECF-6E8FE91390B7}"/>
                          </a:ext>
                        </a:extLst>
                      </wps:cNvPr>
                      <wps:cNvSpPr/>
                      <wps:spPr>
                        <a:xfrm>
                          <a:off x="451800" y="1760400"/>
                          <a:ext cx="854485" cy="226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33" name="Rectángulo 133">
                        <a:extLst>
                          <a:ext uri="{FF2B5EF4-FFF2-40B4-BE49-F238E27FC236}">
                            <a16:creationId xmlns:a16="http://schemas.microsoft.com/office/drawing/2014/main" id="{7989F6AD-A322-429C-B4E3-490A6713ADC8}"/>
                          </a:ext>
                        </a:extLst>
                      </wps:cNvPr>
                      <wps:cNvSpPr/>
                      <wps:spPr>
                        <a:xfrm>
                          <a:off x="1077685" y="1533600"/>
                          <a:ext cx="228600" cy="453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page">
                <wp14:pctWidth>90500</wp14:pctWidth>
              </wp14:sizeRelH>
              <wp14:sizeRelV relativeFrom="page">
                <wp14:pctHeight>95100</wp14:pctHeight>
              </wp14:sizeRelV>
            </wp:anchor>
          </w:drawing>
        </mc:Choice>
        <mc:Fallback>
          <w:pict>
            <v:group w14:anchorId="59612C37" id="Grupo 5" o:spid="_x0000_s1026" alt="elemento decorativo" style="position:absolute;margin-left:0;margin-top:0;width:554pt;height:753.05pt;z-index:251669504;mso-width-percent:905;mso-height-percent:951;mso-position-horizontal:center;mso-position-horizontal-relative:page;mso-position-vertical:center;mso-position-vertical-relative:page;mso-width-percent:905;mso-height-percent:951" coordorigin="2268,2268" coordsize="63935,86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">
              <v:rect id="Rectángulo 126" o:spid="_x0000_s1027" style="position:absolute;left:4518;top:2268;width:61685;height:86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" fillcolor="#f2f2f2 [3052]" stroked="f" strokeweight="1pt"/>
              <v:rect id="Rectángulo 127" o:spid="_x0000_s1028" style="position:absolute;left:13062;top:15336;width:28612;height:4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" filled="f" strokecolor="white [3212]" strokeweight="1pt"/>
              <v:rect id="Rectángulo 128" o:spid="_x0000_s1029" style="position:absolute;left:2268;top:34025;width:31960;height:52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" fillcolor="#f2f2f2 [3052]" stroked="f" strokeweight="1pt">
                <v:fill color2="#c8ff17 [3206]" colors="0 #f2f2f2;17039f #f2f2f2" focus="100%" type="gradient">
                  <o:fill v:ext="view" type="gradientUnscaled"/>
                </v:fill>
              </v:rect>
              <v:rect id="Rectángulo 129" o:spid="_x0000_s1030" style="position:absolute;left:6840;top:22491;width:57033;height:64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" fillcolor="white [3212]" stroked="f" strokeweight="1pt"/>
              <v:rect id="Rectángulo 130" o:spid="_x0000_s1031" style="position:absolute;left:63935;top:86903;width:2268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" fillcolor="#1dd9ff [3205]" stroked="f" strokeweight="1pt">
                <v:fill opacity="49087f"/>
              </v:rect>
              <v:rect id="Rectángulo 131" o:spid="_x0000_s1032" style="position:absolute;left:2268;top:6804;width:10794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" fillcolor="#1dd9ff [3205]" stroked="f" strokeweight="1pt">
                <v:fill opacity="49087f"/>
              </v:rect>
              <v:rect id="Rectángulo 132" o:spid="_x0000_s1033" style="position:absolute;left:4518;top:17604;width:8544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" fillcolor="#ff0174 [3204]" stroked="f" strokeweight="1pt">
                <v:fill opacity="49087f"/>
              </v:rect>
              <v:rect id="Rectángulo 133" o:spid="_x0000_s1034" style="position:absolute;left:10776;top:15336;width:2286;height:4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" fillcolor="#c8ff17 [3206]" stroked="f" strokeweight="1pt">
                <v:fill opacity="49087f"/>
              </v:rect>
              <w10:wrap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D03" w:rsidRDefault="00392D03">
    <w:pPr>
      <w:pStyle w:val="Encabezado"/>
    </w:pPr>
    <w:r w:rsidRPr="00BA3253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A73A850" wp14:editId="7E280C5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036046" cy="9563762"/>
              <wp:effectExtent l="0" t="0" r="0" b="0"/>
              <wp:wrapNone/>
              <wp:docPr id="147" name="Grupo 5" descr="elemento decorativo">
                <a:extLst xmlns:a="http://schemas.openxmlformats.org/drawingml/2006/main">
                  <a:ext uri="{FF2B5EF4-FFF2-40B4-BE49-F238E27FC236}">
                    <a16:creationId xmlns:a16="http://schemas.microsoft.com/office/drawing/2014/main" id="{3AA4848E-0CA1-431E-8BC1-2DF0311D2A1A}"/>
                  </a:ext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36046" cy="9563762"/>
                        <a:chOff x="226800" y="226800"/>
                        <a:chExt cx="6393514" cy="8690399"/>
                      </a:xfrm>
                    </wpg:grpSpPr>
                    <wps:wsp>
                      <wps:cNvPr id="148" name="Rectángulo 148">
                        <a:extLst>
                          <a:ext uri="{FF2B5EF4-FFF2-40B4-BE49-F238E27FC236}">
                            <a16:creationId xmlns:a16="http://schemas.microsoft.com/office/drawing/2014/main" id="{C583D5DD-3AD8-405C-97EA-66C8A29B9C59}"/>
                          </a:ext>
                        </a:extLst>
                      </wps:cNvPr>
                      <wps:cNvSpPr/>
                      <wps:spPr>
                        <a:xfrm>
                          <a:off x="451800" y="226800"/>
                          <a:ext cx="6168514" cy="86903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49" name="Rectángulo 149">
                        <a:extLst>
                          <a:ext uri="{FF2B5EF4-FFF2-40B4-BE49-F238E27FC236}">
                            <a16:creationId xmlns:a16="http://schemas.microsoft.com/office/drawing/2014/main" id="{ABE195E3-385B-493E-991E-1C7031D48682}"/>
                          </a:ext>
                        </a:extLst>
                      </wps:cNvPr>
                      <wps:cNvSpPr/>
                      <wps:spPr>
                        <a:xfrm>
                          <a:off x="1306286" y="1533600"/>
                          <a:ext cx="2861188" cy="453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50" name="Rectángulo 150">
                        <a:extLst>
                          <a:ext uri="{FF2B5EF4-FFF2-40B4-BE49-F238E27FC236}">
                            <a16:creationId xmlns:a16="http://schemas.microsoft.com/office/drawing/2014/main" id="{1FB055DE-32A6-430F-AF14-59F526648313}"/>
                          </a:ext>
                        </a:extLst>
                      </wps:cNvPr>
                      <wps:cNvSpPr/>
                      <wps:spPr>
                        <a:xfrm>
                          <a:off x="226800" y="3402575"/>
                          <a:ext cx="3196028" cy="5287825"/>
                        </a:xfrm>
                        <a:prstGeom prst="rect">
                          <a:avLst/>
                        </a:prstGeom>
                        <a:gradFill>
                          <a:gsLst>
                            <a:gs pos="2600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accent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51" name="Rectángulo 151">
                        <a:extLst>
                          <a:ext uri="{FF2B5EF4-FFF2-40B4-BE49-F238E27FC236}">
                            <a16:creationId xmlns:a16="http://schemas.microsoft.com/office/drawing/2014/main" id="{B019056E-CC6E-4C51-80AE-CD1911026969}"/>
                          </a:ext>
                        </a:extLst>
                      </wps:cNvPr>
                      <wps:cNvSpPr/>
                      <wps:spPr>
                        <a:xfrm>
                          <a:off x="684001" y="2249144"/>
                          <a:ext cx="5703342" cy="64412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52" name="Rectángulo 152">
                        <a:extLst>
                          <a:ext uri="{FF2B5EF4-FFF2-40B4-BE49-F238E27FC236}">
                            <a16:creationId xmlns:a16="http://schemas.microsoft.com/office/drawing/2014/main" id="{8D662CEA-419F-4A2B-8C1E-D04F6F2EBBAD}"/>
                          </a:ext>
                        </a:extLst>
                      </wps:cNvPr>
                      <wps:cNvSpPr/>
                      <wps:spPr>
                        <a:xfrm>
                          <a:off x="6393514" y="8690399"/>
                          <a:ext cx="226800" cy="226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53" name="Rectángulo 153">
                        <a:extLst>
                          <a:ext uri="{FF2B5EF4-FFF2-40B4-BE49-F238E27FC236}">
                            <a16:creationId xmlns:a16="http://schemas.microsoft.com/office/drawing/2014/main" id="{CBA87E0D-9D8C-4E98-9096-8E2C74730425}"/>
                          </a:ext>
                        </a:extLst>
                      </wps:cNvPr>
                      <wps:cNvSpPr/>
                      <wps:spPr>
                        <a:xfrm>
                          <a:off x="226800" y="680400"/>
                          <a:ext cx="1079486" cy="1080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54" name="Rectángulo 154">
                        <a:extLst>
                          <a:ext uri="{FF2B5EF4-FFF2-40B4-BE49-F238E27FC236}">
                            <a16:creationId xmlns:a16="http://schemas.microsoft.com/office/drawing/2014/main" id="{0EFD0A2E-07B1-4B68-BECF-6E8FE91390B7}"/>
                          </a:ext>
                        </a:extLst>
                      </wps:cNvPr>
                      <wps:cNvSpPr/>
                      <wps:spPr>
                        <a:xfrm>
                          <a:off x="451800" y="1760400"/>
                          <a:ext cx="854485" cy="226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55" name="Rectángulo 155">
                        <a:extLst>
                          <a:ext uri="{FF2B5EF4-FFF2-40B4-BE49-F238E27FC236}">
                            <a16:creationId xmlns:a16="http://schemas.microsoft.com/office/drawing/2014/main" id="{7989F6AD-A322-429C-B4E3-490A6713ADC8}"/>
                          </a:ext>
                        </a:extLst>
                      </wps:cNvPr>
                      <wps:cNvSpPr/>
                      <wps:spPr>
                        <a:xfrm>
                          <a:off x="1077685" y="1533600"/>
                          <a:ext cx="228600" cy="453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page">
                <wp14:pctWidth>90500</wp14:pctWidth>
              </wp14:sizeRelH>
              <wp14:sizeRelV relativeFrom="page">
                <wp14:pctHeight>95100</wp14:pctHeight>
              </wp14:sizeRelV>
            </wp:anchor>
          </w:drawing>
        </mc:Choice>
        <mc:Fallback>
          <w:pict>
            <v:group w14:anchorId="5C4B7D96" id="Grupo 5" o:spid="_x0000_s1026" alt="elemento decorativo" style="position:absolute;margin-left:0;margin-top:0;width:554pt;height:753.05pt;z-index:251671552;mso-width-percent:905;mso-height-percent:951;mso-position-horizontal:center;mso-position-horizontal-relative:page;mso-position-vertical:center;mso-position-vertical-relative:page;mso-width-percent:905;mso-height-percent:951" coordorigin="2268,2268" coordsize="63935,86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">
              <v:rect id="Rectángulo 148" o:spid="_x0000_s1027" style="position:absolute;left:4518;top:2268;width:61685;height:86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" fillcolor="#f2f2f2 [3052]" stroked="f" strokeweight="1pt"/>
              <v:rect id="Rectángulo 149" o:spid="_x0000_s1028" style="position:absolute;left:13062;top:15336;width:28612;height:4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" filled="f" strokecolor="white [3212]" strokeweight="1pt"/>
              <v:rect id="Rectángulo 150" o:spid="_x0000_s1029" style="position:absolute;left:2268;top:34025;width:31960;height:52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" fillcolor="#f2f2f2 [3052]" stroked="f" strokeweight="1pt">
                <v:fill color2="#c8ff17 [3206]" colors="0 #f2f2f2;17039f #f2f2f2" focus="100%" type="gradient">
                  <o:fill v:ext="view" type="gradientUnscaled"/>
                </v:fill>
              </v:rect>
              <v:rect id="Rectángulo 151" o:spid="_x0000_s1030" style="position:absolute;left:6840;top:22491;width:57033;height:64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" fillcolor="white [3212]" stroked="f" strokeweight="1pt"/>
              <v:rect id="Rectángulo 152" o:spid="_x0000_s1031" style="position:absolute;left:63935;top:86903;width:2268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" fillcolor="#1dd9ff [3205]" stroked="f" strokeweight="1pt">
                <v:fill opacity="49087f"/>
              </v:rect>
              <v:rect id="Rectángulo 153" o:spid="_x0000_s1032" style="position:absolute;left:2268;top:6804;width:10794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" fillcolor="#1dd9ff [3205]" stroked="f" strokeweight="1pt">
                <v:fill opacity="49087f"/>
              </v:rect>
              <v:rect id="Rectángulo 154" o:spid="_x0000_s1033" style="position:absolute;left:4518;top:17604;width:8544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" fillcolor="#ff0174 [3204]" stroked="f" strokeweight="1pt">
                <v:fill opacity="49087f"/>
              </v:rect>
              <v:rect id="Rectángulo 155" o:spid="_x0000_s1034" style="position:absolute;left:10776;top:15336;width:2286;height:4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" fillcolor="#c8ff17 [3206]" stroked="f" strokeweight="1pt">
                <v:fill opacity="49087f"/>
              </v:rect>
              <w10:wrap anchorx="page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D03" w:rsidRDefault="00392D03">
    <w:pPr>
      <w:pStyle w:val="Encabezado"/>
    </w:pPr>
    <w:r w:rsidRPr="00BA3253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2A73A850" wp14:editId="7E280C5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036046" cy="9563762"/>
              <wp:effectExtent l="0" t="0" r="0" b="0"/>
              <wp:wrapNone/>
              <wp:docPr id="169" name="Grupo 5" descr="elemento decorativo">
                <a:extLst xmlns:a="http://schemas.openxmlformats.org/drawingml/2006/main">
                  <a:ext uri="{FF2B5EF4-FFF2-40B4-BE49-F238E27FC236}">
                    <a16:creationId xmlns:a16="http://schemas.microsoft.com/office/drawing/2014/main" id="{3AA4848E-0CA1-431E-8BC1-2DF0311D2A1A}"/>
                  </a:ext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36046" cy="9563762"/>
                        <a:chOff x="226800" y="226800"/>
                        <a:chExt cx="6393514" cy="8690399"/>
                      </a:xfrm>
                    </wpg:grpSpPr>
                    <wps:wsp>
                      <wps:cNvPr id="170" name="Rectángulo 170">
                        <a:extLst>
                          <a:ext uri="{FF2B5EF4-FFF2-40B4-BE49-F238E27FC236}">
                            <a16:creationId xmlns:a16="http://schemas.microsoft.com/office/drawing/2014/main" id="{C583D5DD-3AD8-405C-97EA-66C8A29B9C59}"/>
                          </a:ext>
                        </a:extLst>
                      </wps:cNvPr>
                      <wps:cNvSpPr/>
                      <wps:spPr>
                        <a:xfrm>
                          <a:off x="451800" y="226800"/>
                          <a:ext cx="6168514" cy="86903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71" name="Rectángulo 171">
                        <a:extLst>
                          <a:ext uri="{FF2B5EF4-FFF2-40B4-BE49-F238E27FC236}">
                            <a16:creationId xmlns:a16="http://schemas.microsoft.com/office/drawing/2014/main" id="{ABE195E3-385B-493E-991E-1C7031D48682}"/>
                          </a:ext>
                        </a:extLst>
                      </wps:cNvPr>
                      <wps:cNvSpPr/>
                      <wps:spPr>
                        <a:xfrm>
                          <a:off x="1306286" y="1533600"/>
                          <a:ext cx="2861188" cy="453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72" name="Rectángulo 172">
                        <a:extLst>
                          <a:ext uri="{FF2B5EF4-FFF2-40B4-BE49-F238E27FC236}">
                            <a16:creationId xmlns:a16="http://schemas.microsoft.com/office/drawing/2014/main" id="{1FB055DE-32A6-430F-AF14-59F526648313}"/>
                          </a:ext>
                        </a:extLst>
                      </wps:cNvPr>
                      <wps:cNvSpPr/>
                      <wps:spPr>
                        <a:xfrm>
                          <a:off x="226800" y="3402575"/>
                          <a:ext cx="3196028" cy="5287825"/>
                        </a:xfrm>
                        <a:prstGeom prst="rect">
                          <a:avLst/>
                        </a:prstGeom>
                        <a:gradFill>
                          <a:gsLst>
                            <a:gs pos="2600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accent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73" name="Rectángulo 173">
                        <a:extLst>
                          <a:ext uri="{FF2B5EF4-FFF2-40B4-BE49-F238E27FC236}">
                            <a16:creationId xmlns:a16="http://schemas.microsoft.com/office/drawing/2014/main" id="{B019056E-CC6E-4C51-80AE-CD1911026969}"/>
                          </a:ext>
                        </a:extLst>
                      </wps:cNvPr>
                      <wps:cNvSpPr/>
                      <wps:spPr>
                        <a:xfrm>
                          <a:off x="684001" y="2249144"/>
                          <a:ext cx="5703342" cy="64412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74" name="Rectángulo 174">
                        <a:extLst>
                          <a:ext uri="{FF2B5EF4-FFF2-40B4-BE49-F238E27FC236}">
                            <a16:creationId xmlns:a16="http://schemas.microsoft.com/office/drawing/2014/main" id="{8D662CEA-419F-4A2B-8C1E-D04F6F2EBBAD}"/>
                          </a:ext>
                        </a:extLst>
                      </wps:cNvPr>
                      <wps:cNvSpPr/>
                      <wps:spPr>
                        <a:xfrm>
                          <a:off x="6393514" y="8690399"/>
                          <a:ext cx="226800" cy="226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75" name="Rectángulo 175">
                        <a:extLst>
                          <a:ext uri="{FF2B5EF4-FFF2-40B4-BE49-F238E27FC236}">
                            <a16:creationId xmlns:a16="http://schemas.microsoft.com/office/drawing/2014/main" id="{CBA87E0D-9D8C-4E98-9096-8E2C74730425}"/>
                          </a:ext>
                        </a:extLst>
                      </wps:cNvPr>
                      <wps:cNvSpPr/>
                      <wps:spPr>
                        <a:xfrm>
                          <a:off x="226800" y="680400"/>
                          <a:ext cx="1079486" cy="1080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76" name="Rectángulo 176">
                        <a:extLst>
                          <a:ext uri="{FF2B5EF4-FFF2-40B4-BE49-F238E27FC236}">
                            <a16:creationId xmlns:a16="http://schemas.microsoft.com/office/drawing/2014/main" id="{0EFD0A2E-07B1-4B68-BECF-6E8FE91390B7}"/>
                          </a:ext>
                        </a:extLst>
                      </wps:cNvPr>
                      <wps:cNvSpPr/>
                      <wps:spPr>
                        <a:xfrm>
                          <a:off x="451800" y="1760400"/>
                          <a:ext cx="854485" cy="226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77" name="Rectángulo 177">
                        <a:extLst>
                          <a:ext uri="{FF2B5EF4-FFF2-40B4-BE49-F238E27FC236}">
                            <a16:creationId xmlns:a16="http://schemas.microsoft.com/office/drawing/2014/main" id="{7989F6AD-A322-429C-B4E3-490A6713ADC8}"/>
                          </a:ext>
                        </a:extLst>
                      </wps:cNvPr>
                      <wps:cNvSpPr/>
                      <wps:spPr>
                        <a:xfrm>
                          <a:off x="1077685" y="1533600"/>
                          <a:ext cx="228600" cy="453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page">
                <wp14:pctWidth>90500</wp14:pctWidth>
              </wp14:sizeRelH>
              <wp14:sizeRelV relativeFrom="page">
                <wp14:pctHeight>95100</wp14:pctHeight>
              </wp14:sizeRelV>
            </wp:anchor>
          </w:drawing>
        </mc:Choice>
        <mc:Fallback>
          <w:pict>
            <v:group w14:anchorId="1D0DF7E6" id="Grupo 5" o:spid="_x0000_s1026" alt="elemento decorativo" style="position:absolute;margin-left:0;margin-top:0;width:554pt;height:753.05pt;z-index:251673600;mso-width-percent:905;mso-height-percent:951;mso-position-horizontal:center;mso-position-horizontal-relative:page;mso-position-vertical:center;mso-position-vertical-relative:page;mso-width-percent:905;mso-height-percent:951" coordorigin="2268,2268" coordsize="63935,86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">
              <v:rect id="Rectángulo 170" o:spid="_x0000_s1027" style="position:absolute;left:4518;top:2268;width:61685;height:86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" fillcolor="#f2f2f2 [3052]" stroked="f" strokeweight="1pt"/>
              <v:rect id="Rectángulo 171" o:spid="_x0000_s1028" style="position:absolute;left:13062;top:15336;width:28612;height:4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" filled="f" strokecolor="white [3212]" strokeweight="1pt"/>
              <v:rect id="Rectángulo 172" o:spid="_x0000_s1029" style="position:absolute;left:2268;top:34025;width:31960;height:52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" fillcolor="#f2f2f2 [3052]" stroked="f" strokeweight="1pt">
                <v:fill color2="#c8ff17 [3206]" colors="0 #f2f2f2;17039f #f2f2f2" focus="100%" type="gradient">
                  <o:fill v:ext="view" type="gradientUnscaled"/>
                </v:fill>
              </v:rect>
              <v:rect id="Rectángulo 173" o:spid="_x0000_s1030" style="position:absolute;left:6840;top:22491;width:57033;height:64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" fillcolor="white [3212]" stroked="f" strokeweight="1pt"/>
              <v:rect id="Rectángulo 174" o:spid="_x0000_s1031" style="position:absolute;left:63935;top:86903;width:2268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" fillcolor="#1dd9ff [3205]" stroked="f" strokeweight="1pt">
                <v:fill opacity="49087f"/>
              </v:rect>
              <v:rect id="Rectángulo 175" o:spid="_x0000_s1032" style="position:absolute;left:2268;top:6804;width:10794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" fillcolor="#1dd9ff [3205]" stroked="f" strokeweight="1pt">
                <v:fill opacity="49087f"/>
              </v:rect>
              <v:rect id="Rectángulo 176" o:spid="_x0000_s1033" style="position:absolute;left:4518;top:17604;width:8544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" fillcolor="#ff0174 [3204]" stroked="f" strokeweight="1pt">
                <v:fill opacity="49087f"/>
              </v:rect>
              <v:rect id="Rectángulo 177" o:spid="_x0000_s1034" style="position:absolute;left:10776;top:15336;width:2286;height:4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" fillcolor="#c8ff17 [3206]" stroked="f" strokeweight="1pt">
                <v:fill opacity="49087f"/>
              </v:rect>
              <w10:wrap anchorx="page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2D03" w:rsidRDefault="00392D03">
    <w:pPr>
      <w:pStyle w:val="Encabezado"/>
    </w:pPr>
    <w:r w:rsidRPr="00BA3253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2A73A850" wp14:editId="7E280C5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036046" cy="9563762"/>
              <wp:effectExtent l="0" t="0" r="0" b="0"/>
              <wp:wrapNone/>
              <wp:docPr id="191" name="Grupo 5" descr="elemento decorativo">
                <a:extLst xmlns:a="http://schemas.openxmlformats.org/drawingml/2006/main">
                  <a:ext uri="{FF2B5EF4-FFF2-40B4-BE49-F238E27FC236}">
                    <a16:creationId xmlns:a16="http://schemas.microsoft.com/office/drawing/2014/main" id="{3AA4848E-0CA1-431E-8BC1-2DF0311D2A1A}"/>
                  </a:ext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36046" cy="9563762"/>
                        <a:chOff x="226800" y="226800"/>
                        <a:chExt cx="6393514" cy="8690399"/>
                      </a:xfrm>
                    </wpg:grpSpPr>
                    <wps:wsp>
                      <wps:cNvPr id="192" name="Rectángulo 192">
                        <a:extLst>
                          <a:ext uri="{FF2B5EF4-FFF2-40B4-BE49-F238E27FC236}">
                            <a16:creationId xmlns:a16="http://schemas.microsoft.com/office/drawing/2014/main" id="{C583D5DD-3AD8-405C-97EA-66C8A29B9C59}"/>
                          </a:ext>
                        </a:extLst>
                      </wps:cNvPr>
                      <wps:cNvSpPr/>
                      <wps:spPr>
                        <a:xfrm>
                          <a:off x="451800" y="226800"/>
                          <a:ext cx="6168514" cy="86903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93" name="Rectángulo 193">
                        <a:extLst>
                          <a:ext uri="{FF2B5EF4-FFF2-40B4-BE49-F238E27FC236}">
                            <a16:creationId xmlns:a16="http://schemas.microsoft.com/office/drawing/2014/main" id="{ABE195E3-385B-493E-991E-1C7031D48682}"/>
                          </a:ext>
                        </a:extLst>
                      </wps:cNvPr>
                      <wps:cNvSpPr/>
                      <wps:spPr>
                        <a:xfrm>
                          <a:off x="1306286" y="1533600"/>
                          <a:ext cx="2861188" cy="453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94" name="Rectángulo 194">
                        <a:extLst>
                          <a:ext uri="{FF2B5EF4-FFF2-40B4-BE49-F238E27FC236}">
                            <a16:creationId xmlns:a16="http://schemas.microsoft.com/office/drawing/2014/main" id="{1FB055DE-32A6-430F-AF14-59F526648313}"/>
                          </a:ext>
                        </a:extLst>
                      </wps:cNvPr>
                      <wps:cNvSpPr/>
                      <wps:spPr>
                        <a:xfrm>
                          <a:off x="226800" y="3402575"/>
                          <a:ext cx="3196028" cy="5287825"/>
                        </a:xfrm>
                        <a:prstGeom prst="rect">
                          <a:avLst/>
                        </a:prstGeom>
                        <a:gradFill>
                          <a:gsLst>
                            <a:gs pos="2600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accent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95" name="Rectángulo 195">
                        <a:extLst>
                          <a:ext uri="{FF2B5EF4-FFF2-40B4-BE49-F238E27FC236}">
                            <a16:creationId xmlns:a16="http://schemas.microsoft.com/office/drawing/2014/main" id="{B019056E-CC6E-4C51-80AE-CD1911026969}"/>
                          </a:ext>
                        </a:extLst>
                      </wps:cNvPr>
                      <wps:cNvSpPr/>
                      <wps:spPr>
                        <a:xfrm>
                          <a:off x="684001" y="2249144"/>
                          <a:ext cx="5703342" cy="64412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96" name="Rectángulo 196">
                        <a:extLst>
                          <a:ext uri="{FF2B5EF4-FFF2-40B4-BE49-F238E27FC236}">
                            <a16:creationId xmlns:a16="http://schemas.microsoft.com/office/drawing/2014/main" id="{8D662CEA-419F-4A2B-8C1E-D04F6F2EBBAD}"/>
                          </a:ext>
                        </a:extLst>
                      </wps:cNvPr>
                      <wps:cNvSpPr/>
                      <wps:spPr>
                        <a:xfrm>
                          <a:off x="6393514" y="8690399"/>
                          <a:ext cx="226800" cy="226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97" name="Rectángulo 197">
                        <a:extLst>
                          <a:ext uri="{FF2B5EF4-FFF2-40B4-BE49-F238E27FC236}">
                            <a16:creationId xmlns:a16="http://schemas.microsoft.com/office/drawing/2014/main" id="{CBA87E0D-9D8C-4E98-9096-8E2C74730425}"/>
                          </a:ext>
                        </a:extLst>
                      </wps:cNvPr>
                      <wps:cNvSpPr/>
                      <wps:spPr>
                        <a:xfrm>
                          <a:off x="226800" y="680400"/>
                          <a:ext cx="1079486" cy="1080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98" name="Rectángulo 198">
                        <a:extLst>
                          <a:ext uri="{FF2B5EF4-FFF2-40B4-BE49-F238E27FC236}">
                            <a16:creationId xmlns:a16="http://schemas.microsoft.com/office/drawing/2014/main" id="{0EFD0A2E-07B1-4B68-BECF-6E8FE91390B7}"/>
                          </a:ext>
                        </a:extLst>
                      </wps:cNvPr>
                      <wps:cNvSpPr/>
                      <wps:spPr>
                        <a:xfrm>
                          <a:off x="451800" y="1760400"/>
                          <a:ext cx="854485" cy="226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99" name="Rectángulo 199">
                        <a:extLst>
                          <a:ext uri="{FF2B5EF4-FFF2-40B4-BE49-F238E27FC236}">
                            <a16:creationId xmlns:a16="http://schemas.microsoft.com/office/drawing/2014/main" id="{7989F6AD-A322-429C-B4E3-490A6713ADC8}"/>
                          </a:ext>
                        </a:extLst>
                      </wps:cNvPr>
                      <wps:cNvSpPr/>
                      <wps:spPr>
                        <a:xfrm>
                          <a:off x="1077685" y="1533600"/>
                          <a:ext cx="228600" cy="453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page">
                <wp14:pctWidth>90500</wp14:pctWidth>
              </wp14:sizeRelH>
              <wp14:sizeRelV relativeFrom="page">
                <wp14:pctHeight>95100</wp14:pctHeight>
              </wp14:sizeRelV>
            </wp:anchor>
          </w:drawing>
        </mc:Choice>
        <mc:Fallback>
          <w:pict>
            <v:group w14:anchorId="54E7AE7E" id="Grupo 5" o:spid="_x0000_s1026" alt="elemento decorativo" style="position:absolute;margin-left:0;margin-top:0;width:554pt;height:753.05pt;z-index:251675648;mso-width-percent:905;mso-height-percent:951;mso-position-horizontal:center;mso-position-horizontal-relative:page;mso-position-vertical:center;mso-position-vertical-relative:page;mso-width-percent:905;mso-height-percent:951" coordorigin="2268,2268" coordsize="63935,86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">
              <v:rect id="Rectángulo 192" o:spid="_x0000_s1027" style="position:absolute;left:4518;top:2268;width:61685;height:86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" fillcolor="#f2f2f2 [3052]" stroked="f" strokeweight="1pt"/>
              <v:rect id="Rectángulo 193" o:spid="_x0000_s1028" style="position:absolute;left:13062;top:15336;width:28612;height:4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" filled="f" strokecolor="white [3212]" strokeweight="1pt"/>
              <v:rect id="Rectángulo 194" o:spid="_x0000_s1029" style="position:absolute;left:2268;top:34025;width:31960;height:52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" fillcolor="#f2f2f2 [3052]" stroked="f" strokeweight="1pt">
                <v:fill color2="#c8ff17 [3206]" colors="0 #f2f2f2;17039f #f2f2f2" focus="100%" type="gradient">
                  <o:fill v:ext="view" type="gradientUnscaled"/>
                </v:fill>
              </v:rect>
              <v:rect id="Rectángulo 195" o:spid="_x0000_s1030" style="position:absolute;left:6840;top:22491;width:57033;height:64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" fillcolor="white [3212]" stroked="f" strokeweight="1pt"/>
              <v:rect id="Rectángulo 196" o:spid="_x0000_s1031" style="position:absolute;left:63935;top:86903;width:2268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" fillcolor="#1dd9ff [3205]" stroked="f" strokeweight="1pt">
                <v:fill opacity="49087f"/>
              </v:rect>
              <v:rect id="Rectángulo 197" o:spid="_x0000_s1032" style="position:absolute;left:2268;top:6804;width:10794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" fillcolor="#1dd9ff [3205]" stroked="f" strokeweight="1pt">
                <v:fill opacity="49087f"/>
              </v:rect>
              <v:rect id="Rectángulo 198" o:spid="_x0000_s1033" style="position:absolute;left:4518;top:17604;width:8544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" fillcolor="#ff0174 [3204]" stroked="f" strokeweight="1pt">
                <v:fill opacity="49087f"/>
              </v:rect>
              <v:rect id="Rectángulo 199" o:spid="_x0000_s1034" style="position:absolute;left:10776;top:15336;width:2286;height:4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" fillcolor="#c8ff17 [3206]" stroked="f" strokeweight="1pt">
                <v:fill opacity="49087f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43C92954"/>
    <w:multiLevelType w:val="hybridMultilevel"/>
    <w:tmpl w:val="761A2C98"/>
    <w:lvl w:ilvl="0" w:tplc="3FC48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2A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C824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4B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B48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2050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20A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FE2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D25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1">
    <w:nsid w:val="5BC850F7"/>
    <w:multiLevelType w:val="hybridMultilevel"/>
    <w:tmpl w:val="9FF28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A0MDI1MjUzNjE0NbVU0lEKTi0uzszPAykwrgUAWphOnSwAAAA="/>
  </w:docVars>
  <w:rsids>
    <w:rsidRoot w:val="00663E3C"/>
    <w:rsid w:val="00044397"/>
    <w:rsid w:val="000B55F3"/>
    <w:rsid w:val="00176419"/>
    <w:rsid w:val="001E189B"/>
    <w:rsid w:val="001F6CDA"/>
    <w:rsid w:val="0024595B"/>
    <w:rsid w:val="002A4D04"/>
    <w:rsid w:val="002C11C9"/>
    <w:rsid w:val="002F10E6"/>
    <w:rsid w:val="00392D03"/>
    <w:rsid w:val="0045614D"/>
    <w:rsid w:val="00547468"/>
    <w:rsid w:val="00631F17"/>
    <w:rsid w:val="00662ADC"/>
    <w:rsid w:val="00663E3C"/>
    <w:rsid w:val="006941E1"/>
    <w:rsid w:val="00696538"/>
    <w:rsid w:val="00696730"/>
    <w:rsid w:val="007336CC"/>
    <w:rsid w:val="007C16E3"/>
    <w:rsid w:val="007F053E"/>
    <w:rsid w:val="008F2E01"/>
    <w:rsid w:val="00956F90"/>
    <w:rsid w:val="009A1903"/>
    <w:rsid w:val="00B56A80"/>
    <w:rsid w:val="00BA3253"/>
    <w:rsid w:val="00C402D6"/>
    <w:rsid w:val="00CD1D13"/>
    <w:rsid w:val="00CD5B1D"/>
    <w:rsid w:val="00CF4E65"/>
    <w:rsid w:val="00D174A1"/>
    <w:rsid w:val="00DA613F"/>
    <w:rsid w:val="00EF623A"/>
    <w:rsid w:val="00FA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9C6D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D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BA3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D1D13"/>
  </w:style>
  <w:style w:type="paragraph" w:styleId="Piedepgina">
    <w:name w:val="footer"/>
    <w:basedOn w:val="Normal"/>
    <w:link w:val="PiedepginaCar"/>
    <w:uiPriority w:val="99"/>
    <w:semiHidden/>
    <w:rsid w:val="00BA3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D1D13"/>
  </w:style>
  <w:style w:type="paragraph" w:styleId="NormalWeb">
    <w:name w:val="Normal (Web)"/>
    <w:basedOn w:val="Normal"/>
    <w:uiPriority w:val="99"/>
    <w:semiHidden/>
    <w:unhideWhenUsed/>
    <w:rsid w:val="00BA32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176419"/>
    <w:pPr>
      <w:spacing w:line="240" w:lineRule="auto"/>
      <w:ind w:left="720"/>
      <w:contextualSpacing/>
    </w:pPr>
    <w:rPr>
      <w:rFonts w:eastAsiaTheme="minorEastAsia" w:cs="Times New Roman"/>
      <w:szCs w:val="24"/>
    </w:rPr>
  </w:style>
  <w:style w:type="paragraph" w:styleId="Ttulo">
    <w:name w:val="Title"/>
    <w:basedOn w:val="NormalWeb"/>
    <w:next w:val="Normal"/>
    <w:link w:val="TtuloCar"/>
    <w:uiPriority w:val="10"/>
    <w:qFormat/>
    <w:rsid w:val="00176419"/>
    <w:pPr>
      <w:spacing w:before="0" w:beforeAutospacing="0" w:after="0" w:afterAutospacing="0" w:line="600" w:lineRule="exact"/>
    </w:pPr>
    <w:rPr>
      <w:rFonts w:asciiTheme="majorHAnsi" w:hAnsiTheme="majorHAnsi" w:cstheme="minorBidi"/>
      <w:b/>
      <w:bCs/>
      <w:color w:val="000000" w:themeColor="text1"/>
      <w:spacing w:val="-30"/>
      <w:kern w:val="24"/>
      <w:sz w:val="70"/>
      <w:szCs w:val="70"/>
      <w:lang w:val="en-ZA"/>
    </w:rPr>
  </w:style>
  <w:style w:type="character" w:customStyle="1" w:styleId="TtuloCar">
    <w:name w:val="Título Car"/>
    <w:basedOn w:val="Fuentedeprrafopredeter"/>
    <w:link w:val="Ttulo"/>
    <w:uiPriority w:val="10"/>
    <w:rsid w:val="00176419"/>
    <w:rPr>
      <w:rFonts w:asciiTheme="majorHAnsi" w:eastAsiaTheme="minorEastAsia" w:hAnsiTheme="majorHAnsi"/>
      <w:b/>
      <w:bCs/>
      <w:color w:val="000000" w:themeColor="text1"/>
      <w:spacing w:val="-30"/>
      <w:kern w:val="24"/>
      <w:sz w:val="70"/>
      <w:szCs w:val="70"/>
      <w:lang w:val="en-ZA"/>
    </w:rPr>
  </w:style>
  <w:style w:type="character" w:styleId="Textodelmarcadordeposicin">
    <w:name w:val="Placeholder Text"/>
    <w:basedOn w:val="Fuentedeprrafopredeter"/>
    <w:uiPriority w:val="99"/>
    <w:semiHidden/>
    <w:rsid w:val="00176419"/>
    <w:rPr>
      <w:color w:val="808080"/>
    </w:rPr>
  </w:style>
  <w:style w:type="paragraph" w:customStyle="1" w:styleId="Informacindecontacto">
    <w:name w:val="Información de contacto"/>
    <w:basedOn w:val="NormalWeb"/>
    <w:qFormat/>
    <w:rsid w:val="00176419"/>
    <w:pPr>
      <w:spacing w:before="0" w:beforeAutospacing="0" w:after="0" w:afterAutospacing="0"/>
    </w:pPr>
    <w:rPr>
      <w:rFonts w:asciiTheme="minorHAnsi" w:hAnsiTheme="minorHAnsi" w:cstheme="minorBidi"/>
      <w:color w:val="000000" w:themeColor="text1"/>
      <w:kern w:val="24"/>
      <w:sz w:val="22"/>
      <w:szCs w:val="22"/>
      <w:lang w:val="en-ZA"/>
    </w:rPr>
  </w:style>
  <w:style w:type="paragraph" w:styleId="Subttulo">
    <w:name w:val="Subtitle"/>
    <w:basedOn w:val="NormalWeb"/>
    <w:next w:val="Normal"/>
    <w:link w:val="SubttuloCar"/>
    <w:uiPriority w:val="11"/>
    <w:qFormat/>
    <w:rsid w:val="00176419"/>
    <w:pPr>
      <w:spacing w:before="0" w:beforeAutospacing="0" w:after="0" w:afterAutospacing="0"/>
    </w:pPr>
    <w:rPr>
      <w:rFonts w:ascii="Gill Sans MT" w:hAnsi="Gill Sans MT" w:cstheme="minorBidi"/>
      <w:color w:val="000000" w:themeColor="text1"/>
      <w:kern w:val="24"/>
      <w:sz w:val="40"/>
      <w:szCs w:val="40"/>
      <w:lang w:val="en-ZA"/>
    </w:rPr>
  </w:style>
  <w:style w:type="character" w:customStyle="1" w:styleId="SubttuloCar">
    <w:name w:val="Subtítulo Car"/>
    <w:basedOn w:val="Fuentedeprrafopredeter"/>
    <w:link w:val="Subttulo"/>
    <w:uiPriority w:val="11"/>
    <w:rsid w:val="00176419"/>
    <w:rPr>
      <w:rFonts w:ascii="Gill Sans MT" w:eastAsiaTheme="minorEastAsia" w:hAnsi="Gill Sans MT"/>
      <w:color w:val="000000" w:themeColor="text1"/>
      <w:kern w:val="24"/>
      <w:sz w:val="40"/>
      <w:szCs w:val="40"/>
      <w:lang w:val="en-ZA"/>
    </w:rPr>
  </w:style>
  <w:style w:type="table" w:styleId="Tablaconcuadrcula">
    <w:name w:val="Table Grid"/>
    <w:basedOn w:val="Tablanormal"/>
    <w:uiPriority w:val="39"/>
    <w:rsid w:val="00176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reccin">
    <w:name w:val="Dirección"/>
    <w:basedOn w:val="Normal"/>
    <w:semiHidden/>
    <w:qFormat/>
    <w:rsid w:val="00176419"/>
    <w:pPr>
      <w:spacing w:after="0" w:line="276" w:lineRule="auto"/>
      <w:ind w:right="360"/>
    </w:pPr>
    <w:rPr>
      <w:rFonts w:eastAsiaTheme="minorEastAsia"/>
      <w:color w:val="FFFFFF" w:themeColor="background1"/>
      <w:sz w:val="24"/>
      <w:szCs w:val="24"/>
      <w:lang w:eastAsia="ja-JP"/>
    </w:rPr>
  </w:style>
  <w:style w:type="paragraph" w:customStyle="1" w:styleId="Informacindedestinatario">
    <w:name w:val="Información de destinatario"/>
    <w:basedOn w:val="Direccin"/>
    <w:qFormat/>
    <w:rsid w:val="00176419"/>
    <w:pPr>
      <w:ind w:right="0"/>
      <w:jc w:val="right"/>
    </w:pPr>
    <w:rPr>
      <w:color w:val="auto"/>
    </w:rPr>
  </w:style>
  <w:style w:type="character" w:customStyle="1" w:styleId="Textogris">
    <w:name w:val="Texto gris"/>
    <w:basedOn w:val="Fuentedeprrafopredeter"/>
    <w:uiPriority w:val="4"/>
    <w:semiHidden/>
    <w:qFormat/>
    <w:rsid w:val="00176419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svg"/><Relationship Id="rId18" Type="http://schemas.openxmlformats.org/officeDocument/2006/relationships/image" Target="media/image4.png"/><Relationship Id="rId26" Type="http://schemas.openxmlformats.org/officeDocument/2006/relationships/header" Target="header8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7" Type="http://schemas.openxmlformats.org/officeDocument/2006/relationships/header" Target="header1.xml"/><Relationship Id="rId25" Type="http://schemas.openxmlformats.org/officeDocument/2006/relationships/header" Target="header7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29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6.xm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svg"/><Relationship Id="rId23" Type="http://schemas.openxmlformats.org/officeDocument/2006/relationships/header" Target="header5.xml"/><Relationship Id="rId28" Type="http://schemas.openxmlformats.org/officeDocument/2006/relationships/header" Target="header10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eader" Target="header4.xml"/><Relationship Id="rId27" Type="http://schemas.openxmlformats.org/officeDocument/2006/relationships/header" Target="header9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oratorio.lcr\AppData\Roaming\Microsoft\Plantillas\Carta%20de%20presentaci&#243;n%20nota%20r&#225;pi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C8D12F4F7A446AB6A142B4E4284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55FEE-5F97-4E0E-B130-EB42C13750F7}"/>
      </w:docPartPr>
      <w:docPartBody>
        <w:p w:rsidR="00000000" w:rsidRDefault="00AF04DA" w:rsidP="00AF04DA">
          <w:pPr>
            <w:pStyle w:val="E7C8D12F4F7A446AB6A142B4E42843FE"/>
          </w:pPr>
          <w:r w:rsidRPr="000629D5">
            <w:rPr>
              <w:lang w:bidi="es-ES"/>
            </w:rPr>
            <w:t>Adjunto</w:t>
          </w:r>
        </w:p>
      </w:docPartBody>
    </w:docPart>
    <w:docPart>
      <w:docPartPr>
        <w:name w:val="3E16655CE3DF4A538D80F4389E539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78A90-4EDE-4192-95CF-FB52A0AB1E5F}"/>
      </w:docPartPr>
      <w:docPartBody>
        <w:p w:rsidR="00000000" w:rsidRDefault="00AF04DA" w:rsidP="00AF04DA">
          <w:pPr>
            <w:pStyle w:val="3E16655CE3DF4A538D80F4389E53910D"/>
          </w:pPr>
          <w:r w:rsidRPr="000629D5">
            <w:rPr>
              <w:lang w:bidi="es-ES"/>
            </w:rPr>
            <w:t>Adjunto</w:t>
          </w:r>
        </w:p>
      </w:docPartBody>
    </w:docPart>
    <w:docPart>
      <w:docPartPr>
        <w:name w:val="CAD96DDE5BFB4883986BD9E0B4E29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967C8-0E50-4287-AE97-AEC6D4746309}"/>
      </w:docPartPr>
      <w:docPartBody>
        <w:p w:rsidR="00000000" w:rsidRDefault="00AF04DA" w:rsidP="00AF04DA">
          <w:pPr>
            <w:pStyle w:val="CAD96DDE5BFB4883986BD9E0B4E29942"/>
          </w:pPr>
          <w:r w:rsidRPr="000629D5">
            <w:rPr>
              <w:lang w:bidi="es-ES"/>
            </w:rPr>
            <w:t>Adjunto</w:t>
          </w:r>
        </w:p>
      </w:docPartBody>
    </w:docPart>
    <w:docPart>
      <w:docPartPr>
        <w:name w:val="7F9D626EA0E943D6A70C8D4152BD0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E9592-DE66-4DD9-96B0-F442D5260F8F}"/>
      </w:docPartPr>
      <w:docPartBody>
        <w:p w:rsidR="00000000" w:rsidRDefault="00AF04DA" w:rsidP="00AF04DA">
          <w:pPr>
            <w:pStyle w:val="7F9D626EA0E943D6A70C8D4152BD075E"/>
          </w:pPr>
          <w:r w:rsidRPr="000629D5">
            <w:rPr>
              <w:lang w:bidi="es-ES"/>
            </w:rPr>
            <w:t>Adjunto</w:t>
          </w:r>
        </w:p>
      </w:docPartBody>
    </w:docPart>
    <w:docPart>
      <w:docPartPr>
        <w:name w:val="6B1A3CD9FEA74FE0AD07779E10DA4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14C0A-3464-4794-8AEE-881417A78AEE}"/>
      </w:docPartPr>
      <w:docPartBody>
        <w:p w:rsidR="00000000" w:rsidRDefault="00AF04DA" w:rsidP="00AF04DA">
          <w:pPr>
            <w:pStyle w:val="6B1A3CD9FEA74FE0AD07779E10DA445C"/>
          </w:pPr>
          <w:r w:rsidRPr="000629D5">
            <w:rPr>
              <w:lang w:bidi="es-ES"/>
            </w:rPr>
            <w:t>Adjunto</w:t>
          </w:r>
        </w:p>
      </w:docPartBody>
    </w:docPart>
    <w:docPart>
      <w:docPartPr>
        <w:name w:val="20E89D4A8B8F4D469FBF7FA462573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26276-A617-4060-8211-0EBEEAAC5290}"/>
      </w:docPartPr>
      <w:docPartBody>
        <w:p w:rsidR="00000000" w:rsidRDefault="00AF04DA" w:rsidP="00AF04DA">
          <w:pPr>
            <w:pStyle w:val="20E89D4A8B8F4D469FBF7FA462573DD3"/>
          </w:pPr>
          <w:r w:rsidRPr="000629D5">
            <w:rPr>
              <w:lang w:bidi="es-ES"/>
            </w:rPr>
            <w:t>Adjunto</w:t>
          </w:r>
        </w:p>
      </w:docPartBody>
    </w:docPart>
    <w:docPart>
      <w:docPartPr>
        <w:name w:val="65F766136B1E4C96B78F253C85A3E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557DE-2F38-47E1-AA9F-B28EE27DF56E}"/>
      </w:docPartPr>
      <w:docPartBody>
        <w:p w:rsidR="00000000" w:rsidRDefault="00AF04DA" w:rsidP="00AF04DA">
          <w:pPr>
            <w:pStyle w:val="65F766136B1E4C96B78F253C85A3E229"/>
          </w:pPr>
          <w:r w:rsidRPr="000629D5">
            <w:rPr>
              <w:lang w:bidi="es-ES"/>
            </w:rPr>
            <w:t>Adjunto</w:t>
          </w:r>
        </w:p>
      </w:docPartBody>
    </w:docPart>
    <w:docPart>
      <w:docPartPr>
        <w:name w:val="8A156DDD53014036902D03BFD9691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14C12-3CE5-4652-AF80-73E4353DCAEB}"/>
      </w:docPartPr>
      <w:docPartBody>
        <w:p w:rsidR="00000000" w:rsidRDefault="00AF04DA" w:rsidP="00AF04DA">
          <w:pPr>
            <w:pStyle w:val="8A156DDD53014036902D03BFD9691469"/>
          </w:pPr>
          <w:r w:rsidRPr="000629D5">
            <w:rPr>
              <w:lang w:bidi="es-ES"/>
            </w:rPr>
            <w:t>Adjunto</w:t>
          </w:r>
        </w:p>
      </w:docPartBody>
    </w:docPart>
    <w:docPart>
      <w:docPartPr>
        <w:name w:val="43E7667DDB864BFE8E8FA0BF7350F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4070D-C50E-4A58-82C9-B71F9F58BC0F}"/>
      </w:docPartPr>
      <w:docPartBody>
        <w:p w:rsidR="00000000" w:rsidRDefault="00AF04DA" w:rsidP="00AF04DA">
          <w:pPr>
            <w:pStyle w:val="43E7667DDB864BFE8E8FA0BF7350FE34"/>
          </w:pPr>
          <w:r w:rsidRPr="000629D5">
            <w:rPr>
              <w:lang w:bidi="es-ES"/>
            </w:rPr>
            <w:t>Adjunto</w:t>
          </w:r>
        </w:p>
      </w:docPartBody>
    </w:docPart>
    <w:docPart>
      <w:docPartPr>
        <w:name w:val="23EF813340004A198EF9709C48146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C2EB8-3EB8-4334-B3D0-89FE9E962DBA}"/>
      </w:docPartPr>
      <w:docPartBody>
        <w:p w:rsidR="00000000" w:rsidRDefault="00AF04DA" w:rsidP="00AF04DA">
          <w:pPr>
            <w:pStyle w:val="23EF813340004A198EF9709C48146950"/>
          </w:pPr>
          <w:r w:rsidRPr="000629D5">
            <w:rPr>
              <w:lang w:bidi="es-ES"/>
            </w:rPr>
            <w:t>Adjunto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4DA"/>
    <w:rsid w:val="00AF04DA"/>
    <w:rsid w:val="00CF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7C8D12F4F7A446AB6A142B4E42843FE">
    <w:name w:val="E7C8D12F4F7A446AB6A142B4E42843FE"/>
    <w:rsid w:val="00AF04DA"/>
  </w:style>
  <w:style w:type="paragraph" w:customStyle="1" w:styleId="3E16655CE3DF4A538D80F4389E53910D">
    <w:name w:val="3E16655CE3DF4A538D80F4389E53910D"/>
    <w:rsid w:val="00AF04DA"/>
  </w:style>
  <w:style w:type="paragraph" w:customStyle="1" w:styleId="CAD96DDE5BFB4883986BD9E0B4E29942">
    <w:name w:val="CAD96DDE5BFB4883986BD9E0B4E29942"/>
    <w:rsid w:val="00AF04DA"/>
  </w:style>
  <w:style w:type="paragraph" w:customStyle="1" w:styleId="7F9D626EA0E943D6A70C8D4152BD075E">
    <w:name w:val="7F9D626EA0E943D6A70C8D4152BD075E"/>
    <w:rsid w:val="00AF04DA"/>
  </w:style>
  <w:style w:type="paragraph" w:customStyle="1" w:styleId="6B1A3CD9FEA74FE0AD07779E10DA445C">
    <w:name w:val="6B1A3CD9FEA74FE0AD07779E10DA445C"/>
    <w:rsid w:val="00AF04DA"/>
  </w:style>
  <w:style w:type="paragraph" w:customStyle="1" w:styleId="20E89D4A8B8F4D469FBF7FA462573DD3">
    <w:name w:val="20E89D4A8B8F4D469FBF7FA462573DD3"/>
    <w:rsid w:val="00AF04DA"/>
  </w:style>
  <w:style w:type="paragraph" w:customStyle="1" w:styleId="65F766136B1E4C96B78F253C85A3E229">
    <w:name w:val="65F766136B1E4C96B78F253C85A3E229"/>
    <w:rsid w:val="00AF04DA"/>
  </w:style>
  <w:style w:type="paragraph" w:customStyle="1" w:styleId="8A156DDD53014036902D03BFD9691469">
    <w:name w:val="8A156DDD53014036902D03BFD9691469"/>
    <w:rsid w:val="00AF04DA"/>
  </w:style>
  <w:style w:type="paragraph" w:customStyle="1" w:styleId="43E7667DDB864BFE8E8FA0BF7350FE34">
    <w:name w:val="43E7667DDB864BFE8E8FA0BF7350FE34"/>
    <w:rsid w:val="00AF04DA"/>
  </w:style>
  <w:style w:type="paragraph" w:customStyle="1" w:styleId="23EF813340004A198EF9709C48146950">
    <w:name w:val="23EF813340004A198EF9709C48146950"/>
    <w:rsid w:val="00AF04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icrosoft Resume">
      <a:dk1>
        <a:sysClr val="windowText" lastClr="000000"/>
      </a:dk1>
      <a:lt1>
        <a:sysClr val="window" lastClr="FFFFFF"/>
      </a:lt1>
      <a:dk2>
        <a:srgbClr val="262626"/>
      </a:dk2>
      <a:lt2>
        <a:srgbClr val="E7E6E6"/>
      </a:lt2>
      <a:accent1>
        <a:srgbClr val="FF0174"/>
      </a:accent1>
      <a:accent2>
        <a:srgbClr val="1DD9FF"/>
      </a:accent2>
      <a:accent3>
        <a:srgbClr val="C8FF17"/>
      </a:accent3>
      <a:accent4>
        <a:srgbClr val="FF0030"/>
      </a:accent4>
      <a:accent5>
        <a:srgbClr val="00B0F0"/>
      </a:accent5>
      <a:accent6>
        <a:srgbClr val="2A744A"/>
      </a:accent6>
      <a:hlink>
        <a:srgbClr val="FF0174"/>
      </a:hlink>
      <a:folHlink>
        <a:srgbClr val="FF0174"/>
      </a:folHlink>
    </a:clrScheme>
    <a:fontScheme name="Custom 17">
      <a:majorFont>
        <a:latin typeface="Rockwell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2353B-948B-4DB2-98AF-37A860883B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0FDD6B9-0625-4142-837B-42439FCC9C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72FB9F-11AC-4B35-B5D6-36105E8E85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689A21-6373-4ED4-9298-1026087BC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nota rápida</Template>
  <TotalTime>0</TotalTime>
  <Pages>1</Pages>
  <Words>2889</Words>
  <Characters>15893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2024-03-15T16:31:00Z</dcterms:created>
  <dcterms:modified xsi:type="dcterms:W3CDTF">2024-03-15T16:36:00Z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