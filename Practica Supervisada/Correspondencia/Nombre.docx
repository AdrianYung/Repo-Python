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3E" w:rsidRDefault="00956F90" w:rsidP="001F6CDA">
      <w:pPr>
        <w:spacing w:before="2800"/>
      </w:pP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36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6730" w:rsidRDefault="00696730" w:rsidP="00176419">
                            <w:pPr>
                              <w:pStyle w:val="Informacindecontact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Correo_Electrònico </w:instrText>
                            </w:r>
                            <w:r>
                              <w:fldChar w:fldCharType="separate"/>
                            </w:r>
                            <w:r w:rsidR="00DA613F">
                              <w:rPr>
                                <w:noProof/>
                              </w:rPr>
                              <w:t>«Correo_Electrònico»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104B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8.8pt;margin-top:161.6pt;width:153.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" filled="f" stroked="f">
                <v:textbox style="mso-fit-shape-to-text:t" inset="0,0,0,0">
                  <w:txbxContent>
                    <w:p w:rsidR="00696730" w:rsidRDefault="00696730" w:rsidP="00176419">
                      <w:pPr>
                        <w:pStyle w:val="Informacindecontacto"/>
                      </w:pPr>
                      <w:r>
                        <w:fldChar w:fldCharType="begin"/>
                      </w:r>
                      <w:r>
                        <w:instrText xml:space="preserve"> MERGEFIELD Correo_Electrònico </w:instrText>
                      </w:r>
                      <w:r>
                        <w:fldChar w:fldCharType="separate"/>
                      </w:r>
                      <w:r w:rsidR="00DA613F">
                        <w:rPr>
                          <w:noProof/>
                        </w:rPr>
                        <w:t>«Correo_Electrònico»</w:t>
                      </w:r>
                      <w: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941E1"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37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6730" w:rsidRPr="006941E1" w:rsidRDefault="00696730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Cuadro de texto 36" o:spid="_x0000_s1027" type="#_x0000_t202" style="position:absolute;margin-left:337.1pt;margin-top:116.1pt;width:159.2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" filled="f" stroked="f">
                <v:textbox style="mso-fit-shape-to-text:t" inset="0,0,0,0">
                  <w:txbxContent>
                    <w:p w:rsidR="00696730" w:rsidRPr="006941E1" w:rsidRDefault="00696730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176419" w:rsidTr="00EF623A">
        <w:trPr>
          <w:jc w:val="center"/>
        </w:trPr>
        <w:tc>
          <w:tcPr>
            <w:tcW w:w="9214" w:type="dxa"/>
          </w:tcPr>
          <w:p w:rsidR="00176419" w:rsidRPr="00176419" w:rsidRDefault="00956F90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28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3E3C">
              <w:fldChar w:fldCharType="begin"/>
            </w:r>
            <w:r w:rsidR="00663E3C">
              <w:instrText xml:space="preserve"> MERGEFIELD Nombre_ </w:instrText>
            </w:r>
            <w:r w:rsidR="00663E3C">
              <w:fldChar w:fldCharType="separate"/>
            </w:r>
            <w:r w:rsidR="00DA613F">
              <w:rPr>
                <w:noProof/>
              </w:rPr>
              <w:t>«Nombre_»</w:t>
            </w:r>
            <w:r w:rsidR="00663E3C">
              <w:fldChar w:fldCharType="end"/>
            </w:r>
          </w:p>
          <w:p w:rsidR="00C402D6" w:rsidRPr="00176419" w:rsidRDefault="00C402D6" w:rsidP="00C402D6">
            <w:pPr>
              <w:pStyle w:val="Informacindedestinatario"/>
              <w:ind w:right="148"/>
            </w:pPr>
            <w:r>
              <w:fldChar w:fldCharType="begin"/>
            </w:r>
            <w:r>
              <w:instrText xml:space="preserve"> MERGEFIELD Àrea_a_Cargo </w:instrText>
            </w:r>
            <w:r>
              <w:fldChar w:fldCharType="separate"/>
            </w:r>
            <w:r w:rsidR="00DA613F">
              <w:rPr>
                <w:noProof/>
              </w:rPr>
              <w:t>«Àrea_a_Cargo»</w:t>
            </w:r>
            <w:r>
              <w:fldChar w:fldCharType="end"/>
            </w:r>
          </w:p>
          <w:p w:rsidR="00176419" w:rsidRPr="00176419" w:rsidRDefault="00044397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 xml:space="preserve">Banco </w:t>
            </w:r>
            <w:r w:rsidR="00663E3C">
              <w:rPr>
                <w:lang w:bidi="es-ES"/>
              </w:rPr>
              <w:t>El Cafecito</w:t>
            </w:r>
          </w:p>
          <w:p w:rsidR="00176419" w:rsidRPr="00176419" w:rsidRDefault="00663E3C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176419" w:rsidTr="00EF623A">
        <w:trPr>
          <w:jc w:val="center"/>
        </w:trPr>
        <w:tc>
          <w:tcPr>
            <w:tcW w:w="9214" w:type="dxa"/>
          </w:tcPr>
          <w:p w:rsidR="00176419" w:rsidRPr="00BF09B3" w:rsidRDefault="00956F90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EE0048" wp14:editId="248DCB09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5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6730" w:rsidRPr="00176419" w:rsidRDefault="00696730" w:rsidP="00176419">
                                  <w:pPr>
                                    <w:pStyle w:val="Subttul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Puesto </w:instrText>
                                  </w:r>
                                  <w:r>
                                    <w:fldChar w:fldCharType="separate"/>
                                  </w:r>
                                  <w:r w:rsidR="00DA613F">
                                    <w:rPr>
                                      <w:noProof/>
                                    </w:rPr>
                                    <w:t>«Puesto»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E0048" id="Cuadro de texto 14" o:spid="_x0000_s1028" type="#_x0000_t202" style="position:absolute;margin-left:11.6pt;margin-top:-123.1pt;width:159.8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" filled="f" stroked="f">
                      <v:textbox style="mso-fit-shape-to-text:t" inset="0,0,0,0">
                        <w:txbxContent>
                          <w:p w:rsidR="00696730" w:rsidRPr="00176419" w:rsidRDefault="00696730" w:rsidP="00176419">
                            <w:pPr>
                              <w:pStyle w:val="Subttul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Puesto </w:instrText>
                            </w:r>
                            <w:r>
                              <w:fldChar w:fldCharType="separate"/>
                            </w:r>
                            <w:r w:rsidR="00DA613F">
                              <w:rPr>
                                <w:noProof/>
                              </w:rPr>
                              <w:t>«Puesto»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6EB2DBED" wp14:editId="5EAC141F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24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8CE160" wp14:editId="59AED9DE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35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6730" w:rsidRDefault="00696730" w:rsidP="00176419">
                                  <w:pPr>
                                    <w:pStyle w:val="Informacindecontac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Telèfono </w:instrText>
                                  </w:r>
                                  <w:r>
                                    <w:fldChar w:fldCharType="separate"/>
                                  </w:r>
                                  <w:r w:rsidR="00DA613F">
                                    <w:rPr>
                                      <w:noProof/>
                                    </w:rPr>
                                    <w:t>«Telèfono»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8CE160" id="Cuadro de texto 34" o:spid="_x0000_s1029" type="#_x0000_t202" style="position:absolute;margin-left:310.1pt;margin-top:-165.25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" filled="f" stroked="f">
                      <v:textbox style="mso-fit-shape-to-text:t" inset="0,0,0,0">
                        <w:txbxContent>
                          <w:p w:rsidR="00696730" w:rsidRDefault="00696730" w:rsidP="00176419">
                            <w:pPr>
                              <w:pStyle w:val="Informacindecontact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Telèfono </w:instrText>
                            </w:r>
                            <w:r>
                              <w:fldChar w:fldCharType="separate"/>
                            </w:r>
                            <w:r w:rsidR="00DA613F">
                              <w:rPr>
                                <w:noProof/>
                              </w:rPr>
                              <w:t>«Telèfono»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E90A1E" wp14:editId="3E35ED07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60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6730" w:rsidRDefault="00696730" w:rsidP="00176419">
                                  <w:pPr>
                                    <w:pStyle w:val="Ttul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Apellido </w:instrText>
                                  </w:r>
                                  <w:r>
                                    <w:fldChar w:fldCharType="separate"/>
                                  </w:r>
                                  <w:r w:rsidR="00DA613F">
                                    <w:rPr>
                                      <w:noProof/>
                                    </w:rPr>
                                    <w:t>«Apellido»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90A1E" id="Cuadro de texto 59" o:spid="_x0000_s1030" type="#_x0000_t202" style="position:absolute;margin-left:2.5pt;margin-top:-165.1pt;width:216.7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" filled="f" stroked="f">
                      <v:textbox style="mso-fit-shape-to-text:t" inset="0,0,0,0">
                        <w:txbxContent>
                          <w:p w:rsidR="00696730" w:rsidRDefault="00696730" w:rsidP="00176419">
                            <w:pPr>
                              <w:pStyle w:val="Ttul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Apellido </w:instrText>
                            </w:r>
                            <w:r>
                              <w:fldChar w:fldCharType="separate"/>
                            </w:r>
                            <w:r w:rsidR="00DA613F">
                              <w:rPr>
                                <w:noProof/>
                              </w:rPr>
                              <w:t>«Apellido»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2EE00" wp14:editId="78014246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4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6730" w:rsidRPr="00176419" w:rsidRDefault="00696730" w:rsidP="00176419">
                                  <w:pPr>
                                    <w:pStyle w:val="Ttul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Nombre_ </w:instrText>
                                  </w:r>
                                  <w:r>
                                    <w:fldChar w:fldCharType="separate"/>
                                  </w:r>
                                  <w:r w:rsidR="00DA613F">
                                    <w:rPr>
                                      <w:noProof/>
                                    </w:rPr>
                                    <w:t>«Nombre_»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2EE00" id="Cuadro de texto 13" o:spid="_x0000_s1031" type="#_x0000_t202" style="position:absolute;margin-left:7.65pt;margin-top:-203.9pt;width:3in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" filled="f" stroked="f">
                      <v:textbox style="mso-fit-shape-to-text:t" inset="0,0,0,0">
                        <w:txbxContent>
                          <w:p w:rsidR="00696730" w:rsidRPr="00176419" w:rsidRDefault="00696730" w:rsidP="00176419">
                            <w:pPr>
                              <w:pStyle w:val="Ttul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Nombre_ </w:instrText>
                            </w:r>
                            <w:r>
                              <w:fldChar w:fldCharType="separate"/>
                            </w:r>
                            <w:r w:rsidR="00DA613F">
                              <w:rPr>
                                <w:noProof/>
                              </w:rPr>
                              <w:t>«Nombre_»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76419" w:rsidRPr="00BF09B3">
              <w:rPr>
                <w:lang w:bidi="es-ES"/>
              </w:rPr>
              <w:t xml:space="preserve">Estimado </w:t>
            </w:r>
            <w:r w:rsidR="00663E3C">
              <w:fldChar w:fldCharType="begin"/>
            </w:r>
            <w:r w:rsidR="00663E3C">
              <w:instrText xml:space="preserve"> MERGEFIELD Nombre_ </w:instrText>
            </w:r>
            <w:r w:rsidR="00663E3C">
              <w:fldChar w:fldCharType="separate"/>
            </w:r>
            <w:r w:rsidR="00DA613F">
              <w:rPr>
                <w:noProof/>
              </w:rPr>
              <w:t>«Nombre_»</w:t>
            </w:r>
            <w:r w:rsidR="00663E3C">
              <w:fldChar w:fldCharType="end"/>
            </w:r>
            <w:r w:rsidR="00176419" w:rsidRPr="00BF09B3">
              <w:rPr>
                <w:lang w:bidi="es-ES"/>
              </w:rPr>
              <w:t>:</w:t>
            </w:r>
          </w:p>
          <w:p w:rsidR="00176419" w:rsidRDefault="00176419" w:rsidP="00663E3C">
            <w:pPr>
              <w:ind w:right="492"/>
            </w:pPr>
          </w:p>
          <w:p w:rsidR="00956F90" w:rsidRDefault="00663E3C" w:rsidP="00956F90">
            <w:pPr>
              <w:ind w:right="492"/>
            </w:pPr>
            <w:r>
              <w:t xml:space="preserve">Para darle información </w:t>
            </w:r>
            <w:r w:rsidR="00956F90">
              <w:t xml:space="preserve">sobre el diagrama de flujo ATM </w:t>
            </w:r>
          </w:p>
          <w:p w:rsidR="00C402D6" w:rsidRDefault="00C402D6" w:rsidP="00956F90">
            <w:pPr>
              <w:ind w:right="492"/>
            </w:pPr>
            <w:r>
              <w:t>Redacción del Informe de Errores</w:t>
            </w:r>
          </w:p>
          <w:p w:rsidR="00956F90" w:rsidRDefault="00956F90" w:rsidP="00956F90">
            <w:pPr>
              <w:ind w:right="492"/>
            </w:pPr>
          </w:p>
          <w:p w:rsidR="00956F90" w:rsidRDefault="00956F90" w:rsidP="00956F90">
            <w:pPr>
              <w:ind w:right="492"/>
            </w:pPr>
            <w:r>
              <w:t xml:space="preserve"> Inicio del Proceso:</w:t>
            </w:r>
          </w:p>
          <w:p w:rsidR="00956F90" w:rsidRDefault="00956F90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956F90" w:rsidRDefault="00956F90" w:rsidP="00956F90">
            <w:pPr>
              <w:ind w:right="492"/>
            </w:pPr>
            <w:r>
              <w:t>Luego, agrega una flecha que indique el siguiente paso.</w:t>
            </w:r>
          </w:p>
          <w:p w:rsidR="00956F90" w:rsidRDefault="00956F90" w:rsidP="00956F90">
            <w:pPr>
              <w:ind w:right="492"/>
            </w:pPr>
            <w:r>
              <w:t>Ingreso del Código de Usuario:</w:t>
            </w:r>
          </w:p>
          <w:p w:rsidR="00956F90" w:rsidRDefault="00956F90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956F90" w:rsidRDefault="00956F90" w:rsidP="00956F90">
            <w:pPr>
              <w:ind w:right="492"/>
            </w:pPr>
            <w:r>
              <w:t>Conecta una flecha desde el inicio hacia este rectángulo.</w:t>
            </w:r>
          </w:p>
          <w:p w:rsidR="00956F90" w:rsidRDefault="00956F90" w:rsidP="00956F90">
            <w:pPr>
              <w:ind w:right="492"/>
            </w:pPr>
            <w:r>
              <w:t>Verificación de Contraseña:</w:t>
            </w:r>
          </w:p>
          <w:p w:rsidR="00956F90" w:rsidRDefault="00956F90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956F90" w:rsidRDefault="00956F90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956F90" w:rsidRDefault="00956F90" w:rsidP="00956F90">
            <w:pPr>
              <w:ind w:right="492"/>
            </w:pPr>
            <w:r>
              <w:t>Tres Intentos de Contraseña Incorrecta:</w:t>
            </w:r>
          </w:p>
          <w:p w:rsidR="00956F90" w:rsidRDefault="00956F90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956F90" w:rsidRDefault="00956F90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956F90" w:rsidRDefault="00956F90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956F90" w:rsidRDefault="00956F90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956F90" w:rsidRDefault="00956F90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956F90" w:rsidRDefault="00956F90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956F90" w:rsidRDefault="00956F90" w:rsidP="00956F90">
            <w:pPr>
              <w:ind w:right="492"/>
            </w:pPr>
            <w:r>
              <w:t>Acciones Disponibles:</w:t>
            </w:r>
          </w:p>
          <w:p w:rsidR="00956F90" w:rsidRDefault="00956F90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956F90" w:rsidRDefault="00956F90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663E3C" w:rsidRDefault="00956F90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176419" w:rsidRPr="00BF09B3" w:rsidRDefault="00176419" w:rsidP="006941E1">
            <w:pPr>
              <w:ind w:right="492"/>
            </w:pPr>
          </w:p>
          <w:p w:rsidR="00176419" w:rsidRPr="00BF09B3" w:rsidRDefault="00044397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176419" w:rsidRPr="00BF09B3" w:rsidRDefault="00176419" w:rsidP="006941E1">
            <w:pPr>
              <w:ind w:right="492"/>
            </w:pPr>
          </w:p>
          <w:p w:rsidR="00176419" w:rsidRDefault="00044397" w:rsidP="006941E1">
            <w:pPr>
              <w:ind w:right="492"/>
            </w:pPr>
            <w:r>
              <w:t xml:space="preserve">Adriano Desarrollador </w:t>
            </w:r>
          </w:p>
          <w:p w:rsidR="00176419" w:rsidRDefault="00176419" w:rsidP="006941E1">
            <w:pPr>
              <w:ind w:right="492"/>
            </w:pPr>
          </w:p>
          <w:sdt>
            <w:sdtPr>
              <w:id w:val="1417443802"/>
              <w:placeholder>
                <w:docPart w:val="2EB1E6CF66784BE997997FB744F563B9"/>
              </w:placeholder>
              <w:temporary/>
              <w:showingPlcHdr/>
              <w15:appearance w15:val="hidden"/>
            </w:sdtPr>
            <w:sdtContent>
              <w:p w:rsidR="00176419" w:rsidRDefault="00176419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BA3253" w:rsidRDefault="00956F90">
      <w:r w:rsidRPr="00044397">
        <w:lastRenderedPageBreak/>
        <w:drawing>
          <wp:anchor distT="0" distB="0" distL="114300" distR="114300" simplePos="0" relativeHeight="251686912" behindDoc="1" locked="0" layoutInCell="1" allowOverlap="1" wp14:anchorId="6358742F" wp14:editId="536E198C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253"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6EDF8" wp14:editId="6D742253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FB1F2" id="Conector recto 45" o:spid="_x0000_s1026" alt="elemento decorativo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="00BA3253"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5C530" wp14:editId="447A7FCE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AB4F1" id="Conector recto 45" o:spid="_x0000_s1026" alt="elemento decorativo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</w:t>
      </w:r>
      <w:r w:rsidR="00044397">
        <w:t xml:space="preserve">   Como debe ir </w:t>
      </w:r>
      <w:bookmarkStart w:id="0" w:name="_GoBack"/>
      <w:bookmarkEnd w:id="0"/>
    </w:p>
    <w:p w:rsidR="00044397" w:rsidRDefault="00044397">
      <w:r w:rsidRPr="00044397">
        <w:lastRenderedPageBreak/>
        <w:drawing>
          <wp:inline distT="0" distB="0" distL="0" distR="0" wp14:anchorId="2A85D29C" wp14:editId="6AED7D2A">
            <wp:extent cx="5731510" cy="421767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33E7B3F0" wp14:editId="5AEEC571">
            <wp:extent cx="5731510" cy="34296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97" w:rsidSect="001F6CDA">
      <w:headerReference w:type="defaul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30" w:rsidRDefault="00696730" w:rsidP="00BA3253">
      <w:pPr>
        <w:spacing w:after="0" w:line="240" w:lineRule="auto"/>
      </w:pPr>
      <w:r>
        <w:separator/>
      </w:r>
    </w:p>
  </w:endnote>
  <w:endnote w:type="continuationSeparator" w:id="0">
    <w:p w:rsidR="00696730" w:rsidRDefault="00696730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30" w:rsidRDefault="00696730" w:rsidP="00BA3253">
      <w:pPr>
        <w:spacing w:after="0" w:line="240" w:lineRule="auto"/>
      </w:pPr>
      <w:r>
        <w:separator/>
      </w:r>
    </w:p>
  </w:footnote>
  <w:footnote w:type="continuationSeparator" w:id="0">
    <w:p w:rsidR="00696730" w:rsidRDefault="00696730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30" w:rsidRDefault="00696730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0F5219" wp14:editId="36CD3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ángulo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ángulo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ángulo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ángulo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ángulo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ángulo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ángulo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6FC9B547" id="Grupo 5" o:spid="_x0000_s1026" alt="elemento decorativo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">
              <v:rect id="Rectángulo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ángulo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ángulo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ángulo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ángulo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ángulo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D:\Inf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2"/>
    <w:activeRecord w:val="6"/>
    <w:odso>
      <w:udl w:val="Provider=Microsoft.ACE.OLEDB.12.0;User ID=Admin;Data Source=D:\Inf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uesto"/>
        <w:mappedName w:val="Puesto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663E3C"/>
    <w:rsid w:val="00044397"/>
    <w:rsid w:val="000B55F3"/>
    <w:rsid w:val="00176419"/>
    <w:rsid w:val="001E189B"/>
    <w:rsid w:val="001F6CDA"/>
    <w:rsid w:val="0024595B"/>
    <w:rsid w:val="002A4D04"/>
    <w:rsid w:val="002C11C9"/>
    <w:rsid w:val="002F10E6"/>
    <w:rsid w:val="0045614D"/>
    <w:rsid w:val="00547468"/>
    <w:rsid w:val="00631F17"/>
    <w:rsid w:val="00662ADC"/>
    <w:rsid w:val="00663E3C"/>
    <w:rsid w:val="006941E1"/>
    <w:rsid w:val="00696538"/>
    <w:rsid w:val="00696730"/>
    <w:rsid w:val="007C16E3"/>
    <w:rsid w:val="007F053E"/>
    <w:rsid w:val="008F2E01"/>
    <w:rsid w:val="00956F90"/>
    <w:rsid w:val="009A1903"/>
    <w:rsid w:val="00B56A80"/>
    <w:rsid w:val="00BA3253"/>
    <w:rsid w:val="00C402D6"/>
    <w:rsid w:val="00CD1D13"/>
    <w:rsid w:val="00CD5B1D"/>
    <w:rsid w:val="00CF4E65"/>
    <w:rsid w:val="00D174A1"/>
    <w:rsid w:val="00DA613F"/>
    <w:rsid w:val="00EF623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1D13"/>
  </w:style>
  <w:style w:type="paragraph" w:styleId="Piedepgina">
    <w:name w:val="footer"/>
    <w:basedOn w:val="Normal"/>
    <w:link w:val="Piedepgina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tulo">
    <w:name w:val="Title"/>
    <w:basedOn w:val="NormalWeb"/>
    <w:next w:val="Normal"/>
    <w:link w:val="TtuloC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tuloCar">
    <w:name w:val="Título Car"/>
    <w:basedOn w:val="Fuentedeprrafopredeter"/>
    <w:link w:val="Ttulo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odelmarcadordeposicin">
    <w:name w:val="Placeholder Text"/>
    <w:basedOn w:val="Fuentedeprrafopredeter"/>
    <w:uiPriority w:val="99"/>
    <w:semiHidden/>
    <w:rsid w:val="00176419"/>
    <w:rPr>
      <w:color w:val="808080"/>
    </w:rPr>
  </w:style>
  <w:style w:type="paragraph" w:customStyle="1" w:styleId="Informacindecontacto">
    <w:name w:val="Información de contact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tulo">
    <w:name w:val="Subtitle"/>
    <w:basedOn w:val="NormalWeb"/>
    <w:next w:val="Normal"/>
    <w:link w:val="SubttuloC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tuloCar">
    <w:name w:val="Subtítulo Car"/>
    <w:basedOn w:val="Fuentedeprrafopredeter"/>
    <w:link w:val="Subttulo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aconcuadrcula">
    <w:name w:val="Table Grid"/>
    <w:basedOn w:val="Tabla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">
    <w:name w:val="Dirección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cindedestinatario">
    <w:name w:val="Información de destinatario"/>
    <w:basedOn w:val="Direccin"/>
    <w:qFormat/>
    <w:rsid w:val="00176419"/>
    <w:pPr>
      <w:ind w:right="0"/>
      <w:jc w:val="right"/>
    </w:pPr>
    <w:rPr>
      <w:color w:val="auto"/>
    </w:rPr>
  </w:style>
  <w:style w:type="character" w:customStyle="1" w:styleId="Textogris">
    <w:name w:val="Texto gris"/>
    <w:basedOn w:val="Fuentedeprrafopredeter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Info.xlsx" TargetMode="External"/><Relationship Id="rId2" Type="http://schemas.openxmlformats.org/officeDocument/2006/relationships/mailMergeSource" Target="file:///D:\Info.xlsx" TargetMode="External"/><Relationship Id="rId1" Type="http://schemas.openxmlformats.org/officeDocument/2006/relationships/attachedTemplate" Target="file:///C:\Users\laboratorio.lcr\AppData\Roaming\Microsoft\Plantillas\Carta%20de%20presentaci&#243;n%20nota%20r&#225;pi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B1E6CF66784BE997997FB744F5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DC1BE-18F9-42E4-9B73-EDF9E71AFB1D}"/>
      </w:docPartPr>
      <w:docPartBody>
        <w:p w:rsidR="00590E0E" w:rsidRDefault="00590E0E">
          <w:pPr>
            <w:pStyle w:val="2EB1E6CF66784BE997997FB744F563B9"/>
          </w:pPr>
          <w:r w:rsidRPr="000629D5">
            <w:rPr>
              <w:lang w:bidi="es-ES"/>
            </w:rPr>
            <w:t>Adjunto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0E"/>
    <w:rsid w:val="005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2D10B595064BEAA46C8FF6B61BF19A">
    <w:name w:val="D52D10B595064BEAA46C8FF6B61BF19A"/>
  </w:style>
  <w:style w:type="paragraph" w:customStyle="1" w:styleId="45E82983254041338E0AD804B363854A">
    <w:name w:val="45E82983254041338E0AD804B363854A"/>
  </w:style>
  <w:style w:type="paragraph" w:customStyle="1" w:styleId="31C9D824B3F64F8698B360806709D20B">
    <w:name w:val="31C9D824B3F64F8698B360806709D20B"/>
  </w:style>
  <w:style w:type="paragraph" w:customStyle="1" w:styleId="34E337AA467C4C8D9621428F37D46685">
    <w:name w:val="34E337AA467C4C8D9621428F37D46685"/>
  </w:style>
  <w:style w:type="paragraph" w:customStyle="1" w:styleId="7E6EC5FF3A724D9DBFF23387814D3EFE">
    <w:name w:val="7E6EC5FF3A724D9DBFF23387814D3EFE"/>
  </w:style>
  <w:style w:type="paragraph" w:customStyle="1" w:styleId="028615FBAF3C47C6B5D9743794BFF1FA">
    <w:name w:val="028615FBAF3C47C6B5D9743794BFF1FA"/>
  </w:style>
  <w:style w:type="paragraph" w:styleId="Prrafodelista">
    <w:name w:val="List Paragraph"/>
    <w:basedOn w:val="Normal"/>
    <w:uiPriority w:val="34"/>
    <w:qFormat/>
    <w:pPr>
      <w:spacing w:line="240" w:lineRule="auto"/>
      <w:ind w:left="720"/>
      <w:contextualSpacing/>
    </w:pPr>
    <w:rPr>
      <w:rFonts w:cs="Times New Roman"/>
      <w:szCs w:val="24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95658908ABA34D1D93A4683F6AE563F2">
    <w:name w:val="95658908ABA34D1D93A4683F6AE563F2"/>
  </w:style>
  <w:style w:type="paragraph" w:customStyle="1" w:styleId="9E50A9889EF84177B85A004426E24BBD">
    <w:name w:val="9E50A9889EF84177B85A004426E24BBD"/>
  </w:style>
  <w:style w:type="paragraph" w:customStyle="1" w:styleId="2EB1E6CF66784BE997997FB744F563B9">
    <w:name w:val="2EB1E6CF66784BE997997FB744F563B9"/>
  </w:style>
  <w:style w:type="paragraph" w:customStyle="1" w:styleId="B8DA41FFAD69448EB5D917E4BCBB75C4">
    <w:name w:val="B8DA41FFAD69448EB5D917E4BCBB7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F5635A-B70B-4369-A166-8E8CB809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nota rápida</Template>
  <TotalTime>0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2024-03-15T14:22:00Z</dcterms:created>
  <dcterms:modified xsi:type="dcterms:W3CDTF">2024-03-15T16:36:00Z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